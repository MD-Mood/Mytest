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E6F" w:rsidRPr="002634A5" w:rsidRDefault="00253E6F">
      <w:pPr>
        <w:pStyle w:val="Text"/>
        <w:spacing w:after="0" w:line="240" w:lineRule="auto"/>
        <w:rPr>
          <w:sz w:val="8"/>
        </w:rPr>
      </w:pPr>
    </w:p>
    <w:tbl>
      <w:tblPr>
        <w:tblW w:w="9482" w:type="dxa"/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14"/>
        <w:gridCol w:w="6111"/>
        <w:gridCol w:w="268"/>
        <w:gridCol w:w="3077"/>
        <w:gridCol w:w="12"/>
      </w:tblGrid>
      <w:tr w:rsidR="008A574F" w:rsidRPr="002634A5" w:rsidTr="006B0F47">
        <w:trPr>
          <w:gridAfter w:val="1"/>
          <w:wAfter w:w="12" w:type="dxa"/>
          <w:trHeight w:hRule="exact" w:val="1236"/>
        </w:trPr>
        <w:tc>
          <w:tcPr>
            <w:tcW w:w="6125" w:type="dxa"/>
            <w:gridSpan w:val="2"/>
            <w:tcBorders>
              <w:bottom w:val="single" w:sz="6" w:space="0" w:color="auto"/>
            </w:tcBorders>
          </w:tcPr>
          <w:p w:rsidR="008A574F" w:rsidRPr="002634A5" w:rsidRDefault="008A574F" w:rsidP="005F5C9A">
            <w:pPr>
              <w:pStyle w:val="Amtskopf"/>
              <w:rPr>
                <w:rFonts w:ascii="Times New Roman" w:hAnsi="Times New Roman"/>
              </w:rPr>
            </w:pPr>
          </w:p>
          <w:p w:rsidR="008A574F" w:rsidRPr="002634A5" w:rsidRDefault="008A574F" w:rsidP="005F5C9A">
            <w:pPr>
              <w:pStyle w:val="Amtskopf"/>
              <w:spacing w:before="0"/>
              <w:rPr>
                <w:rFonts w:ascii="Times New Roman" w:hAnsi="Times New Roman"/>
              </w:rPr>
            </w:pPr>
            <w:r w:rsidRPr="002634A5">
              <w:rPr>
                <w:rFonts w:ascii="Times New Roman" w:hAnsi="Times New Roman"/>
              </w:rPr>
              <w:t>Amt der StEIERmÄRkISCHEN Landesregierung</w:t>
            </w:r>
          </w:p>
        </w:tc>
        <w:tc>
          <w:tcPr>
            <w:tcW w:w="3345" w:type="dxa"/>
            <w:gridSpan w:val="2"/>
            <w:tcBorders>
              <w:bottom w:val="single" w:sz="6" w:space="0" w:color="auto"/>
            </w:tcBorders>
          </w:tcPr>
          <w:p w:rsidR="008A574F" w:rsidRPr="002634A5" w:rsidRDefault="001C79D0" w:rsidP="005F5C9A">
            <w:pPr>
              <w:jc w:val="right"/>
            </w:pPr>
            <w:r>
              <w:rPr>
                <w:noProof/>
                <w:lang w:val="de-AT" w:eastAsia="de-AT"/>
              </w:rPr>
              <w:drawing>
                <wp:inline distT="0" distB="0" distL="0" distR="0">
                  <wp:extent cx="1965960" cy="784860"/>
                  <wp:effectExtent l="19050" t="0" r="0" b="0"/>
                  <wp:docPr id="5" name="Bild 5" descr="logo Far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 Far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5960" cy="784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74F" w:rsidRPr="002634A5" w:rsidTr="006B0F47">
        <w:tblPrEx>
          <w:tblCellMar>
            <w:left w:w="0" w:type="dxa"/>
            <w:right w:w="0" w:type="dxa"/>
          </w:tblCellMar>
        </w:tblPrEx>
        <w:trPr>
          <w:gridBefore w:val="1"/>
          <w:wBefore w:w="14" w:type="dxa"/>
          <w:trHeight w:hRule="exact" w:val="3320"/>
        </w:trPr>
        <w:tc>
          <w:tcPr>
            <w:tcW w:w="6379" w:type="dxa"/>
            <w:gridSpan w:val="2"/>
          </w:tcPr>
          <w:p w:rsidR="008A574F" w:rsidRPr="002634A5" w:rsidRDefault="008A574F" w:rsidP="005F5C9A">
            <w:pPr>
              <w:pStyle w:val="Adressat"/>
            </w:pPr>
          </w:p>
          <w:p w:rsidR="008A574F" w:rsidRPr="002634A5" w:rsidRDefault="008A574F" w:rsidP="005F5C9A">
            <w:pPr>
              <w:pStyle w:val="Adressat"/>
            </w:pPr>
            <w:r w:rsidRPr="002634A5">
              <w:t>Abteilung 1</w:t>
            </w:r>
            <w:r w:rsidR="007D457D">
              <w:t>2</w:t>
            </w:r>
          </w:p>
          <w:p w:rsidR="008A574F" w:rsidRPr="002634A5" w:rsidRDefault="008A574F" w:rsidP="005F5C9A">
            <w:pPr>
              <w:pStyle w:val="Adressat"/>
              <w:rPr>
                <w:szCs w:val="22"/>
              </w:rPr>
            </w:pPr>
          </w:p>
          <w:p w:rsidR="008A574F" w:rsidRPr="002634A5" w:rsidRDefault="008A574F" w:rsidP="005F5C9A">
            <w:pPr>
              <w:pStyle w:val="Adressat"/>
              <w:rPr>
                <w:szCs w:val="22"/>
              </w:rPr>
            </w:pPr>
          </w:p>
          <w:p w:rsidR="008A574F" w:rsidRPr="002634A5" w:rsidRDefault="008A574F" w:rsidP="005F5C9A">
            <w:pPr>
              <w:pStyle w:val="Adressat"/>
              <w:rPr>
                <w:sz w:val="20"/>
                <w:lang w:val="de-AT"/>
              </w:rPr>
            </w:pPr>
          </w:p>
          <w:p w:rsidR="008A574F" w:rsidRPr="006B0F47" w:rsidRDefault="006B0F47" w:rsidP="005F5C9A">
            <w:pPr>
              <w:pStyle w:val="Adressat"/>
              <w:rPr>
                <w:sz w:val="40"/>
                <w:szCs w:val="40"/>
                <w:lang w:val="de-AT"/>
              </w:rPr>
            </w:pPr>
            <w:r w:rsidRPr="006B0F47">
              <w:rPr>
                <w:sz w:val="40"/>
                <w:szCs w:val="40"/>
                <w:lang w:val="de-AT"/>
              </w:rPr>
              <w:t>EWR-</w:t>
            </w:r>
            <w:r w:rsidR="00406086">
              <w:rPr>
                <w:sz w:val="40"/>
                <w:szCs w:val="40"/>
                <w:lang w:val="de-AT"/>
              </w:rPr>
              <w:t>Gleichhaltung</w:t>
            </w:r>
          </w:p>
          <w:p w:rsidR="006B0F47" w:rsidRDefault="00406086" w:rsidP="00406086">
            <w:pPr>
              <w:pStyle w:val="Adressat"/>
              <w:spacing w:after="120"/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gem</w:t>
            </w:r>
            <w:r w:rsidR="00F868BD">
              <w:rPr>
                <w:sz w:val="24"/>
                <w:szCs w:val="24"/>
                <w:lang w:val="de-AT"/>
              </w:rPr>
              <w:t>äß</w:t>
            </w:r>
            <w:r>
              <w:rPr>
                <w:sz w:val="24"/>
                <w:szCs w:val="24"/>
                <w:lang w:val="de-AT"/>
              </w:rPr>
              <w:t xml:space="preserve"> </w:t>
            </w:r>
            <w:r w:rsidR="006B0F47" w:rsidRPr="006B0F47">
              <w:rPr>
                <w:sz w:val="24"/>
                <w:szCs w:val="24"/>
                <w:lang w:val="de-AT"/>
              </w:rPr>
              <w:t>§373</w:t>
            </w:r>
            <w:r>
              <w:rPr>
                <w:sz w:val="24"/>
                <w:szCs w:val="24"/>
                <w:lang w:val="de-AT"/>
              </w:rPr>
              <w:t>e Gewerbeordnung 1994</w:t>
            </w:r>
          </w:p>
          <w:p w:rsidR="000732C8" w:rsidRDefault="000732C8" w:rsidP="005F5C9A">
            <w:pPr>
              <w:pStyle w:val="Adressat"/>
              <w:rPr>
                <w:b/>
                <w:i/>
                <w:sz w:val="24"/>
                <w:szCs w:val="24"/>
                <w:lang w:val="de-AT"/>
              </w:rPr>
            </w:pPr>
          </w:p>
          <w:p w:rsidR="00406086" w:rsidRPr="00406086" w:rsidRDefault="00406086" w:rsidP="005F5C9A">
            <w:pPr>
              <w:pStyle w:val="Adressat"/>
              <w:rPr>
                <w:b/>
                <w:i/>
                <w:sz w:val="24"/>
                <w:szCs w:val="24"/>
                <w:lang w:val="de-AT"/>
              </w:rPr>
            </w:pPr>
            <w:r w:rsidRPr="00406086">
              <w:rPr>
                <w:b/>
                <w:i/>
                <w:sz w:val="24"/>
                <w:szCs w:val="24"/>
                <w:lang w:val="de-AT"/>
              </w:rPr>
              <w:t>Berechtigung zur Planung von Hochbauten</w:t>
            </w:r>
          </w:p>
          <w:p w:rsidR="000732C8" w:rsidRPr="000732C8" w:rsidRDefault="000732C8" w:rsidP="000732C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  <w:lang w:val="de-AT"/>
              </w:rPr>
            </w:pPr>
            <w:r w:rsidRPr="000732C8">
              <w:rPr>
                <w:sz w:val="24"/>
                <w:szCs w:val="24"/>
                <w:lang w:val="de-AT"/>
              </w:rPr>
              <w:t xml:space="preserve">Bitte </w:t>
            </w:r>
            <w:r w:rsidRPr="0028617E">
              <w:rPr>
                <w:b/>
                <w:sz w:val="24"/>
                <w:szCs w:val="24"/>
                <w:lang w:val="de-AT"/>
              </w:rPr>
              <w:t>LESERLICH</w:t>
            </w:r>
            <w:r w:rsidRPr="000732C8">
              <w:rPr>
                <w:sz w:val="24"/>
                <w:szCs w:val="24"/>
                <w:lang w:val="de-AT"/>
              </w:rPr>
              <w:t xml:space="preserve"> und in </w:t>
            </w:r>
            <w:r w:rsidR="0028617E" w:rsidRPr="0028617E">
              <w:rPr>
                <w:b/>
                <w:sz w:val="24"/>
                <w:szCs w:val="24"/>
                <w:lang w:val="de-AT"/>
              </w:rPr>
              <w:t>BLOCKBUCHSTABEN</w:t>
            </w:r>
            <w:r w:rsidR="0028617E">
              <w:rPr>
                <w:sz w:val="24"/>
                <w:szCs w:val="24"/>
                <w:lang w:val="de-AT"/>
              </w:rPr>
              <w:t xml:space="preserve"> ausfüllen</w:t>
            </w:r>
          </w:p>
          <w:p w:rsidR="008A574F" w:rsidRPr="002634A5" w:rsidRDefault="000732C8" w:rsidP="0028617E">
            <w:pPr>
              <w:pStyle w:val="Adressat"/>
              <w:rPr>
                <w:sz w:val="20"/>
                <w:lang w:val="de-AT"/>
              </w:rPr>
            </w:pPr>
            <w:r w:rsidRPr="000732C8">
              <w:rPr>
                <w:sz w:val="24"/>
                <w:szCs w:val="24"/>
                <w:lang w:val="de-AT"/>
              </w:rPr>
              <w:t>Beachten Sie auch das</w:t>
            </w:r>
            <w:r w:rsidR="0028617E">
              <w:rPr>
                <w:sz w:val="24"/>
                <w:szCs w:val="24"/>
                <w:lang w:val="de-AT"/>
              </w:rPr>
              <w:t xml:space="preserve"> </w:t>
            </w:r>
            <w:r w:rsidR="0028617E" w:rsidRPr="0028617E">
              <w:rPr>
                <w:b/>
                <w:sz w:val="24"/>
                <w:szCs w:val="24"/>
                <w:lang w:val="de-AT"/>
              </w:rPr>
              <w:t>MERKBLATT</w:t>
            </w:r>
          </w:p>
        </w:tc>
        <w:tc>
          <w:tcPr>
            <w:tcW w:w="3089" w:type="dxa"/>
            <w:gridSpan w:val="2"/>
          </w:tcPr>
          <w:p w:rsidR="008A574F" w:rsidRPr="002634A5" w:rsidRDefault="008A574F" w:rsidP="005F5C9A">
            <w:pPr>
              <w:pStyle w:val="Abteilung"/>
              <w:rPr>
                <w:rFonts w:ascii="Times New Roman" w:hAnsi="Times New Roman"/>
              </w:rPr>
            </w:pPr>
            <w:bookmarkStart w:id="0" w:name="Dienststellenblock"/>
            <w:r w:rsidRPr="002634A5">
              <w:rPr>
                <w:rFonts w:ascii="Times New Roman" w:hAnsi="Times New Roman"/>
              </w:rPr>
              <w:sym w:font="Wingdings" w:char="F0E8"/>
            </w:r>
            <w:r w:rsidRPr="002634A5">
              <w:rPr>
                <w:rFonts w:ascii="Times New Roman" w:hAnsi="Times New Roman"/>
              </w:rPr>
              <w:tab/>
            </w:r>
            <w:r w:rsidR="00BD3E64" w:rsidRPr="002634A5">
              <w:rPr>
                <w:rFonts w:ascii="Times New Roman" w:hAnsi="Times New Roman"/>
              </w:rPr>
              <w:t>Wirtschaft, Tourismus, Sport</w:t>
            </w:r>
          </w:p>
          <w:p w:rsidR="008A574F" w:rsidRPr="002634A5" w:rsidRDefault="008A574F" w:rsidP="005F5C9A">
            <w:pPr>
              <w:tabs>
                <w:tab w:val="left" w:pos="3073"/>
              </w:tabs>
              <w:spacing w:before="60"/>
              <w:rPr>
                <w:b/>
                <w:noProof/>
                <w:sz w:val="10"/>
              </w:rPr>
            </w:pPr>
            <w:r w:rsidRPr="002634A5">
              <w:rPr>
                <w:noProof/>
                <w:position w:val="14"/>
                <w:sz w:val="18"/>
                <w:u w:val="single"/>
              </w:rPr>
              <w:tab/>
            </w:r>
          </w:p>
          <w:bookmarkEnd w:id="0"/>
          <w:p w:rsidR="008A574F" w:rsidRPr="002634A5" w:rsidRDefault="008A574F" w:rsidP="005F5C9A">
            <w:pPr>
              <w:pStyle w:val="Zusatz"/>
              <w:rPr>
                <w:rFonts w:ascii="Times New Roman" w:hAnsi="Times New Roman"/>
                <w:sz w:val="12"/>
              </w:rPr>
            </w:pPr>
          </w:p>
          <w:p w:rsidR="006B0F47" w:rsidRPr="006B0F47" w:rsidRDefault="006B0F47" w:rsidP="006B0F47">
            <w:pPr>
              <w:pStyle w:val="Zusatz"/>
              <w:rPr>
                <w:rFonts w:ascii="Times New Roman" w:hAnsi="Times New Roman"/>
                <w:sz w:val="22"/>
                <w:szCs w:val="22"/>
              </w:rPr>
            </w:pPr>
            <w:r w:rsidRPr="006B0F47">
              <w:rPr>
                <w:rFonts w:ascii="Times New Roman" w:hAnsi="Times New Roman"/>
                <w:sz w:val="22"/>
                <w:szCs w:val="22"/>
              </w:rPr>
              <w:t>Ref</w:t>
            </w:r>
            <w:r>
              <w:rPr>
                <w:rFonts w:ascii="Times New Roman" w:hAnsi="Times New Roman"/>
                <w:sz w:val="22"/>
                <w:szCs w:val="22"/>
              </w:rPr>
              <w:t>er</w:t>
            </w:r>
            <w:r w:rsidRPr="006B0F47">
              <w:rPr>
                <w:rFonts w:ascii="Times New Roman" w:hAnsi="Times New Roman"/>
                <w:sz w:val="22"/>
                <w:szCs w:val="22"/>
              </w:rPr>
              <w:t>at Wirtschaft und Innovation</w:t>
            </w:r>
          </w:p>
          <w:p w:rsidR="006B0F47" w:rsidRPr="006B0F47" w:rsidRDefault="006B0F47" w:rsidP="006B0F47">
            <w:pPr>
              <w:pStyle w:val="Zusatz"/>
              <w:rPr>
                <w:rFonts w:ascii="Times New Roman" w:hAnsi="Times New Roman"/>
                <w:sz w:val="22"/>
                <w:szCs w:val="22"/>
              </w:rPr>
            </w:pPr>
            <w:r w:rsidRPr="006B0F47">
              <w:rPr>
                <w:rFonts w:ascii="Times New Roman" w:hAnsi="Times New Roman"/>
                <w:sz w:val="22"/>
                <w:szCs w:val="22"/>
              </w:rPr>
              <w:t>Nikolaiplatz 3, 8020 Graz</w:t>
            </w:r>
          </w:p>
          <w:p w:rsidR="000732C8" w:rsidRPr="006B0F47" w:rsidRDefault="000732C8" w:rsidP="000732C8">
            <w:pPr>
              <w:pStyle w:val="Zusatz"/>
              <w:rPr>
                <w:rFonts w:ascii="Times New Roman" w:hAnsi="Times New Roman"/>
                <w:sz w:val="22"/>
                <w:szCs w:val="22"/>
              </w:rPr>
            </w:pPr>
            <w:r w:rsidRPr="006B0F47">
              <w:rPr>
                <w:rFonts w:ascii="Times New Roman" w:hAnsi="Times New Roman"/>
                <w:sz w:val="22"/>
                <w:szCs w:val="22"/>
              </w:rPr>
              <w:t>Te</w:t>
            </w:r>
            <w:r>
              <w:rPr>
                <w:rFonts w:ascii="Times New Roman" w:hAnsi="Times New Roman"/>
                <w:sz w:val="22"/>
                <w:szCs w:val="22"/>
              </w:rPr>
              <w:t>l</w:t>
            </w:r>
            <w:r w:rsidRPr="006B0F47">
              <w:rPr>
                <w:rFonts w:ascii="Times New Roman" w:hAnsi="Times New Roman"/>
                <w:sz w:val="22"/>
                <w:szCs w:val="22"/>
              </w:rPr>
              <w:t>.:</w:t>
            </w:r>
            <w:r w:rsidR="00E04473">
              <w:rPr>
                <w:rFonts w:ascii="Times New Roman" w:hAnsi="Times New Roman"/>
                <w:sz w:val="22"/>
                <w:szCs w:val="22"/>
              </w:rPr>
              <w:t xml:space="preserve"> 0316/877-4228, 4193</w:t>
            </w:r>
          </w:p>
          <w:p w:rsidR="006B0F47" w:rsidRPr="006B0F47" w:rsidRDefault="006B0F47" w:rsidP="006B0F47">
            <w:pPr>
              <w:pStyle w:val="Zusatz"/>
              <w:rPr>
                <w:rFonts w:ascii="Times New Roman" w:hAnsi="Times New Roman"/>
                <w:sz w:val="22"/>
                <w:szCs w:val="22"/>
              </w:rPr>
            </w:pPr>
            <w:r w:rsidRPr="006B0F47">
              <w:rPr>
                <w:rFonts w:ascii="Times New Roman" w:hAnsi="Times New Roman"/>
                <w:sz w:val="22"/>
                <w:szCs w:val="22"/>
              </w:rPr>
              <w:t>Fax: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0316/877-</w:t>
            </w:r>
            <w:r w:rsidR="0059373D">
              <w:rPr>
                <w:rFonts w:ascii="Times New Roman" w:hAnsi="Times New Roman"/>
                <w:sz w:val="22"/>
                <w:szCs w:val="22"/>
              </w:rPr>
              <w:t>31</w:t>
            </w:r>
            <w:r w:rsidR="007B2730">
              <w:rPr>
                <w:rFonts w:ascii="Times New Roman" w:hAnsi="Times New Roman"/>
                <w:sz w:val="22"/>
                <w:szCs w:val="22"/>
              </w:rPr>
              <w:t>2</w:t>
            </w:r>
            <w:r w:rsidR="0059373D">
              <w:rPr>
                <w:rFonts w:ascii="Times New Roman" w:hAnsi="Times New Roman"/>
                <w:sz w:val="22"/>
                <w:szCs w:val="22"/>
              </w:rPr>
              <w:t>9</w:t>
            </w:r>
          </w:p>
          <w:p w:rsidR="006B0F47" w:rsidRPr="002634A5" w:rsidRDefault="006B0F47" w:rsidP="006B0F47">
            <w:pPr>
              <w:pStyle w:val="Zusatz"/>
              <w:rPr>
                <w:rFonts w:ascii="Times New Roman" w:hAnsi="Times New Roman"/>
                <w:sz w:val="14"/>
                <w:szCs w:val="14"/>
              </w:rPr>
            </w:pPr>
            <w:r w:rsidRPr="006B0F47">
              <w:rPr>
                <w:rFonts w:ascii="Times New Roman" w:hAnsi="Times New Roman"/>
                <w:sz w:val="22"/>
                <w:szCs w:val="22"/>
              </w:rPr>
              <w:t>E-Mail: wirtschaft@stmk.gv.at</w:t>
            </w:r>
          </w:p>
        </w:tc>
      </w:tr>
    </w:tbl>
    <w:p w:rsidR="0028617E" w:rsidRPr="00120873" w:rsidRDefault="0028617E" w:rsidP="0028617E">
      <w:pPr>
        <w:pStyle w:val="Text"/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4" w:color="auto"/>
        </w:pBdr>
        <w:shd w:val="clear" w:color="auto" w:fill="008000"/>
        <w:spacing w:after="0" w:line="240" w:lineRule="auto"/>
        <w:ind w:left="0"/>
        <w:jc w:val="center"/>
        <w:rPr>
          <w:b/>
          <w:color w:val="FFFFFF" w:themeColor="background1"/>
          <w:sz w:val="20"/>
        </w:rPr>
      </w:pPr>
      <w:r>
        <w:rPr>
          <w:b/>
          <w:color w:val="FFFFFF" w:themeColor="background1"/>
          <w:sz w:val="20"/>
        </w:rPr>
        <w:t>Daten</w:t>
      </w:r>
    </w:p>
    <w:p w:rsidR="0028617E" w:rsidRDefault="0028617E" w:rsidP="0028617E">
      <w:r>
        <w:rPr>
          <w:b/>
          <w:noProof/>
          <w:color w:val="FFFFFF" w:themeColor="background1"/>
          <w:lang w:val="de-AT"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E57AC3" wp14:editId="22A371A5">
                <wp:simplePos x="0" y="0"/>
                <wp:positionH relativeFrom="column">
                  <wp:posOffset>-62230</wp:posOffset>
                </wp:positionH>
                <wp:positionV relativeFrom="paragraph">
                  <wp:posOffset>2541</wp:posOffset>
                </wp:positionV>
                <wp:extent cx="5890260" cy="3947160"/>
                <wp:effectExtent l="0" t="0" r="15240" b="1524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0260" cy="3947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4.9pt;margin-top:.2pt;width:463.8pt;height:31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" filled="f"/>
            </w:pict>
          </mc:Fallback>
        </mc:AlternateContent>
      </w:r>
    </w:p>
    <w:tbl>
      <w:tblPr>
        <w:tblStyle w:val="Tabellenraster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26"/>
        <w:gridCol w:w="4535"/>
      </w:tblGrid>
      <w:tr w:rsidR="0028617E" w:rsidRPr="00120873" w:rsidTr="008E3D71">
        <w:tc>
          <w:tcPr>
            <w:tcW w:w="4361" w:type="dxa"/>
            <w:shd w:val="clear" w:color="auto" w:fill="auto"/>
          </w:tcPr>
          <w:p w:rsidR="0028617E" w:rsidRPr="00120873" w:rsidRDefault="0028617E" w:rsidP="008E3D71">
            <w:pPr>
              <w:pStyle w:val="Text"/>
              <w:spacing w:after="0" w:line="240" w:lineRule="auto"/>
              <w:ind w:left="0"/>
              <w:jc w:val="both"/>
              <w:rPr>
                <w:sz w:val="20"/>
              </w:rPr>
            </w:pPr>
            <w:r w:rsidRPr="00120873">
              <w:rPr>
                <w:sz w:val="20"/>
              </w:rPr>
              <w:t>Familienname</w:t>
            </w:r>
          </w:p>
          <w:sdt>
            <w:sdtPr>
              <w:rPr>
                <w:sz w:val="20"/>
              </w:rPr>
              <w:id w:val="13015381"/>
              <w:placeholder>
                <w:docPart w:val="60346CFFA500464087744807C7F4DA34"/>
              </w:placeholder>
            </w:sdtPr>
            <w:sdtContent>
              <w:p w:rsidR="0028617E" w:rsidRDefault="0028617E" w:rsidP="008E3D71">
                <w:pPr>
                  <w:pStyle w:val="Text"/>
                  <w:spacing w:after="0" w:line="240" w:lineRule="auto"/>
                  <w:ind w:left="0"/>
                  <w:jc w:val="both"/>
                  <w:rPr>
                    <w:sz w:val="20"/>
                  </w:rPr>
                </w:pPr>
              </w:p>
              <w:p w:rsidR="0028617E" w:rsidRPr="00120873" w:rsidRDefault="0028617E" w:rsidP="008E3D71">
                <w:pPr>
                  <w:pStyle w:val="Text"/>
                  <w:spacing w:after="0" w:line="240" w:lineRule="auto"/>
                  <w:ind w:left="0"/>
                  <w:jc w:val="both"/>
                  <w:rPr>
                    <w:sz w:val="20"/>
                  </w:rPr>
                </w:pPr>
                <w:r>
                  <w:rPr>
                    <w:sz w:val="20"/>
                  </w:rPr>
                  <w:t>_______________________________________</w:t>
                </w:r>
              </w:p>
            </w:sdtContent>
          </w:sdt>
        </w:tc>
        <w:tc>
          <w:tcPr>
            <w:tcW w:w="426" w:type="dxa"/>
          </w:tcPr>
          <w:p w:rsidR="0028617E" w:rsidRPr="00120873" w:rsidRDefault="0028617E" w:rsidP="008E3D71">
            <w:pPr>
              <w:pStyle w:val="Text"/>
              <w:spacing w:after="0" w:line="240" w:lineRule="auto"/>
              <w:ind w:left="0"/>
              <w:jc w:val="both"/>
              <w:rPr>
                <w:sz w:val="20"/>
              </w:rPr>
            </w:pPr>
          </w:p>
        </w:tc>
        <w:tc>
          <w:tcPr>
            <w:tcW w:w="4535" w:type="dxa"/>
            <w:shd w:val="clear" w:color="auto" w:fill="auto"/>
          </w:tcPr>
          <w:p w:rsidR="0028617E" w:rsidRPr="00120873" w:rsidRDefault="0028617E" w:rsidP="008E3D71">
            <w:pPr>
              <w:pStyle w:val="Text"/>
              <w:spacing w:after="0" w:line="240" w:lineRule="auto"/>
              <w:ind w:left="0"/>
              <w:jc w:val="both"/>
              <w:rPr>
                <w:sz w:val="20"/>
              </w:rPr>
            </w:pPr>
            <w:r w:rsidRPr="00120873">
              <w:rPr>
                <w:sz w:val="20"/>
              </w:rPr>
              <w:t>Familienname (zur Zeit der Geburt)</w:t>
            </w:r>
          </w:p>
          <w:sdt>
            <w:sdtPr>
              <w:rPr>
                <w:sz w:val="20"/>
              </w:rPr>
              <w:id w:val="31149289"/>
              <w:placeholder>
                <w:docPart w:val="7FEED3E1DC54473CB2C36171ADD2A82E"/>
              </w:placeholder>
            </w:sdtPr>
            <w:sdtContent>
              <w:p w:rsidR="0028617E" w:rsidRDefault="0028617E" w:rsidP="008E3D71">
                <w:pPr>
                  <w:pStyle w:val="Text"/>
                  <w:spacing w:after="0" w:line="240" w:lineRule="auto"/>
                  <w:ind w:left="0"/>
                  <w:rPr>
                    <w:sz w:val="20"/>
                  </w:rPr>
                </w:pPr>
              </w:p>
              <w:p w:rsidR="0028617E" w:rsidRPr="00120873" w:rsidRDefault="0028617E" w:rsidP="008E3D71">
                <w:pPr>
                  <w:pStyle w:val="Text"/>
                  <w:spacing w:after="0" w:line="240" w:lineRule="auto"/>
                  <w:ind w:left="0"/>
                  <w:rPr>
                    <w:sz w:val="20"/>
                  </w:rPr>
                </w:pPr>
                <w:r>
                  <w:rPr>
                    <w:sz w:val="20"/>
                  </w:rPr>
                  <w:t>_________________________________________</w:t>
                </w:r>
              </w:p>
            </w:sdtContent>
          </w:sdt>
        </w:tc>
      </w:tr>
    </w:tbl>
    <w:p w:rsidR="0028617E" w:rsidRPr="00120873" w:rsidRDefault="0028617E" w:rsidP="0028617E"/>
    <w:tbl>
      <w:tblPr>
        <w:tblStyle w:val="Tabellenraster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26"/>
        <w:gridCol w:w="4535"/>
      </w:tblGrid>
      <w:tr w:rsidR="0028617E" w:rsidRPr="00120873" w:rsidTr="008E3D71">
        <w:tc>
          <w:tcPr>
            <w:tcW w:w="4361" w:type="dxa"/>
            <w:shd w:val="clear" w:color="auto" w:fill="auto"/>
          </w:tcPr>
          <w:p w:rsidR="0028617E" w:rsidRPr="00120873" w:rsidRDefault="0028617E" w:rsidP="008E3D71">
            <w:pPr>
              <w:pStyle w:val="Text"/>
              <w:spacing w:after="0" w:line="240" w:lineRule="auto"/>
              <w:ind w:left="0"/>
              <w:jc w:val="both"/>
              <w:rPr>
                <w:rStyle w:val="Platzhaltertext"/>
                <w:color w:val="auto"/>
                <w:sz w:val="20"/>
              </w:rPr>
            </w:pPr>
            <w:r w:rsidRPr="00120873">
              <w:rPr>
                <w:rStyle w:val="Platzhaltertext"/>
                <w:color w:val="auto"/>
                <w:sz w:val="20"/>
              </w:rPr>
              <w:t>Vorname</w:t>
            </w:r>
            <w:r w:rsidRPr="00120873">
              <w:rPr>
                <w:rStyle w:val="Platzhaltertext"/>
                <w:color w:val="auto"/>
                <w:sz w:val="20"/>
              </w:rPr>
              <w:tab/>
            </w:r>
            <w:r w:rsidRPr="00120873">
              <w:rPr>
                <w:rStyle w:val="Platzhaltertext"/>
                <w:color w:val="auto"/>
                <w:sz w:val="20"/>
              </w:rPr>
              <w:tab/>
              <w:t xml:space="preserve">      Akad. Grad, Bez.</w:t>
            </w:r>
          </w:p>
          <w:sdt>
            <w:sdtPr>
              <w:rPr>
                <w:color w:val="808080"/>
                <w:sz w:val="20"/>
              </w:rPr>
              <w:id w:val="31149308"/>
              <w:placeholder>
                <w:docPart w:val="0395D43C012341B597F9AAA81D673A71"/>
              </w:placeholder>
            </w:sdtPr>
            <w:sdtContent>
              <w:p w:rsidR="0028617E" w:rsidRDefault="0028617E" w:rsidP="008E3D71">
                <w:pPr>
                  <w:pStyle w:val="Text"/>
                  <w:spacing w:after="0" w:line="240" w:lineRule="auto"/>
                  <w:ind w:left="0"/>
                  <w:jc w:val="both"/>
                  <w:rPr>
                    <w:color w:val="808080"/>
                    <w:sz w:val="20"/>
                  </w:rPr>
                </w:pPr>
              </w:p>
              <w:p w:rsidR="0028617E" w:rsidRPr="00120873" w:rsidRDefault="0028617E" w:rsidP="008E3D71">
                <w:pPr>
                  <w:pStyle w:val="Text"/>
                  <w:spacing w:after="0" w:line="240" w:lineRule="auto"/>
                  <w:ind w:left="0"/>
                  <w:jc w:val="both"/>
                  <w:rPr>
                    <w:sz w:val="20"/>
                  </w:rPr>
                </w:pPr>
                <w:r>
                  <w:rPr>
                    <w:color w:val="808080"/>
                    <w:sz w:val="20"/>
                  </w:rPr>
                  <w:t>_______________________________________</w:t>
                </w:r>
              </w:p>
            </w:sdtContent>
          </w:sdt>
        </w:tc>
        <w:tc>
          <w:tcPr>
            <w:tcW w:w="426" w:type="dxa"/>
          </w:tcPr>
          <w:p w:rsidR="0028617E" w:rsidRPr="00120873" w:rsidRDefault="0028617E" w:rsidP="008E3D71">
            <w:pPr>
              <w:pStyle w:val="Text"/>
              <w:spacing w:after="0" w:line="240" w:lineRule="auto"/>
              <w:ind w:left="0"/>
              <w:jc w:val="both"/>
              <w:rPr>
                <w:sz w:val="20"/>
              </w:rPr>
            </w:pPr>
          </w:p>
        </w:tc>
        <w:tc>
          <w:tcPr>
            <w:tcW w:w="4535" w:type="dxa"/>
            <w:shd w:val="clear" w:color="auto" w:fill="auto"/>
          </w:tcPr>
          <w:p w:rsidR="0028617E" w:rsidRPr="00120873" w:rsidRDefault="0028617E" w:rsidP="008E3D71">
            <w:pPr>
              <w:pStyle w:val="Text"/>
              <w:spacing w:after="0" w:line="240" w:lineRule="auto"/>
              <w:ind w:left="0"/>
              <w:jc w:val="both"/>
              <w:rPr>
                <w:sz w:val="20"/>
              </w:rPr>
            </w:pPr>
            <w:r w:rsidRPr="00120873">
              <w:rPr>
                <w:sz w:val="20"/>
              </w:rPr>
              <w:t>Staatsangehörigkeit</w:t>
            </w:r>
            <w:r w:rsidRPr="00120873">
              <w:rPr>
                <w:sz w:val="20"/>
              </w:rPr>
              <w:tab/>
            </w:r>
            <w:r w:rsidRPr="00120873">
              <w:rPr>
                <w:sz w:val="20"/>
              </w:rPr>
              <w:tab/>
            </w:r>
          </w:p>
          <w:sdt>
            <w:sdtPr>
              <w:rPr>
                <w:sz w:val="20"/>
              </w:rPr>
              <w:id w:val="13015374"/>
              <w:placeholder>
                <w:docPart w:val="5EEBAB58E9FF4B909AF8BF8CB686E023"/>
              </w:placeholder>
            </w:sdtPr>
            <w:sdtContent>
              <w:p w:rsidR="0028617E" w:rsidRDefault="0028617E" w:rsidP="008E3D71">
                <w:pPr>
                  <w:pStyle w:val="Text"/>
                  <w:spacing w:after="0" w:line="240" w:lineRule="auto"/>
                  <w:ind w:left="0"/>
                  <w:jc w:val="both"/>
                  <w:rPr>
                    <w:sz w:val="20"/>
                  </w:rPr>
                </w:pPr>
              </w:p>
              <w:p w:rsidR="0028617E" w:rsidRPr="00120873" w:rsidRDefault="0028617E" w:rsidP="008E3D71">
                <w:pPr>
                  <w:pStyle w:val="Text"/>
                  <w:spacing w:after="0" w:line="240" w:lineRule="auto"/>
                  <w:ind w:left="0"/>
                  <w:jc w:val="both"/>
                  <w:rPr>
                    <w:sz w:val="20"/>
                  </w:rPr>
                </w:pPr>
                <w:r>
                  <w:rPr>
                    <w:sz w:val="20"/>
                  </w:rPr>
                  <w:t>_________________________________________</w:t>
                </w:r>
              </w:p>
            </w:sdtContent>
          </w:sdt>
          <w:p w:rsidR="0028617E" w:rsidRPr="00120873" w:rsidRDefault="0028617E" w:rsidP="008E3D71">
            <w:pPr>
              <w:pStyle w:val="Text"/>
              <w:spacing w:after="0" w:line="240" w:lineRule="auto"/>
              <w:ind w:left="0"/>
              <w:jc w:val="both"/>
              <w:rPr>
                <w:sz w:val="20"/>
              </w:rPr>
            </w:pPr>
            <w:r w:rsidRPr="00120873">
              <w:rPr>
                <w:sz w:val="20"/>
              </w:rPr>
              <w:t xml:space="preserve">Geschlecht   </w:t>
            </w:r>
            <w:r w:rsidRPr="00120873">
              <w:rPr>
                <w:sz w:val="2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27pt;height:18pt" o:ole="">
                  <v:imagedata r:id="rId10" o:title=""/>
                </v:shape>
                <w:control r:id="rId11" w:name="CheckBox1" w:shapeid="_x0000_i1040"/>
              </w:object>
            </w:r>
            <w:r w:rsidRPr="00120873">
              <w:rPr>
                <w:sz w:val="20"/>
              </w:rPr>
              <w:t xml:space="preserve">    </w:t>
            </w:r>
            <w:r w:rsidRPr="00120873">
              <w:rPr>
                <w:sz w:val="20"/>
              </w:rPr>
              <w:object w:dxaOrig="225" w:dyaOrig="225">
                <v:shape id="_x0000_i1039" type="#_x0000_t75" style="width:25.8pt;height:18pt" o:ole="">
                  <v:imagedata r:id="rId12" o:title=""/>
                </v:shape>
                <w:control r:id="rId13" w:name="CheckBox2" w:shapeid="_x0000_i1039"/>
              </w:object>
            </w:r>
          </w:p>
        </w:tc>
      </w:tr>
    </w:tbl>
    <w:p w:rsidR="0028617E" w:rsidRPr="00120873" w:rsidRDefault="0028617E" w:rsidP="0028617E"/>
    <w:tbl>
      <w:tblPr>
        <w:tblStyle w:val="Tabellenraster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26"/>
        <w:gridCol w:w="4535"/>
      </w:tblGrid>
      <w:tr w:rsidR="0028617E" w:rsidRPr="00120873" w:rsidTr="008E3D71">
        <w:tc>
          <w:tcPr>
            <w:tcW w:w="4361" w:type="dxa"/>
            <w:shd w:val="clear" w:color="auto" w:fill="auto"/>
          </w:tcPr>
          <w:p w:rsidR="0028617E" w:rsidRPr="00120873" w:rsidRDefault="0028617E" w:rsidP="008E3D71">
            <w:pPr>
              <w:pStyle w:val="Text"/>
              <w:spacing w:after="0" w:line="240" w:lineRule="auto"/>
              <w:ind w:left="0"/>
              <w:jc w:val="both"/>
              <w:rPr>
                <w:rStyle w:val="Platzhaltertext"/>
                <w:color w:val="auto"/>
                <w:sz w:val="20"/>
              </w:rPr>
            </w:pPr>
            <w:r w:rsidRPr="00120873">
              <w:rPr>
                <w:rStyle w:val="Platzhaltertext"/>
                <w:color w:val="auto"/>
                <w:sz w:val="20"/>
              </w:rPr>
              <w:t>Geburtsdatum, Geburtsort</w:t>
            </w:r>
            <w:r>
              <w:rPr>
                <w:rStyle w:val="Platzhaltertext"/>
                <w:color w:val="auto"/>
                <w:sz w:val="20"/>
              </w:rPr>
              <w:t>, Geburtsland</w:t>
            </w:r>
          </w:p>
          <w:sdt>
            <w:sdtPr>
              <w:rPr>
                <w:rStyle w:val="Platzhaltertext"/>
                <w:color w:val="auto"/>
                <w:sz w:val="20"/>
              </w:rPr>
              <w:id w:val="-1410067540"/>
              <w:placeholder>
                <w:docPart w:val="5FE509584CE1489DAEDBB4172C0D9572"/>
              </w:placeholder>
            </w:sdtPr>
            <w:sdtContent>
              <w:p w:rsidR="0028617E" w:rsidRDefault="0028617E" w:rsidP="008E3D71">
                <w:pPr>
                  <w:pStyle w:val="Text"/>
                  <w:spacing w:after="0" w:line="240" w:lineRule="auto"/>
                  <w:ind w:left="0"/>
                  <w:rPr>
                    <w:rStyle w:val="Platzhaltertext"/>
                    <w:color w:val="auto"/>
                    <w:sz w:val="20"/>
                  </w:rPr>
                </w:pPr>
              </w:p>
              <w:p w:rsidR="0028617E" w:rsidRPr="00120873" w:rsidRDefault="0028617E" w:rsidP="008E3D71">
                <w:pPr>
                  <w:pStyle w:val="Text"/>
                  <w:spacing w:after="0" w:line="240" w:lineRule="auto"/>
                  <w:ind w:left="0"/>
                  <w:rPr>
                    <w:rStyle w:val="Platzhaltertext"/>
                    <w:color w:val="auto"/>
                    <w:sz w:val="20"/>
                  </w:rPr>
                </w:pPr>
                <w:r>
                  <w:rPr>
                    <w:rStyle w:val="Platzhaltertext"/>
                    <w:color w:val="auto"/>
                    <w:sz w:val="20"/>
                  </w:rPr>
                  <w:t>_______________________________________</w:t>
                </w:r>
              </w:p>
            </w:sdtContent>
          </w:sdt>
        </w:tc>
        <w:tc>
          <w:tcPr>
            <w:tcW w:w="426" w:type="dxa"/>
          </w:tcPr>
          <w:p w:rsidR="0028617E" w:rsidRPr="00120873" w:rsidRDefault="0028617E" w:rsidP="008E3D71">
            <w:pPr>
              <w:pStyle w:val="Text"/>
              <w:spacing w:after="0" w:line="240" w:lineRule="auto"/>
              <w:ind w:left="0"/>
              <w:jc w:val="both"/>
              <w:rPr>
                <w:sz w:val="20"/>
              </w:rPr>
            </w:pPr>
          </w:p>
        </w:tc>
        <w:tc>
          <w:tcPr>
            <w:tcW w:w="4535" w:type="dxa"/>
            <w:shd w:val="clear" w:color="auto" w:fill="BFBFBF" w:themeFill="background1" w:themeFillShade="BF"/>
          </w:tcPr>
          <w:p w:rsidR="0028617E" w:rsidRPr="00266628" w:rsidRDefault="0028617E" w:rsidP="008E3D71">
            <w:pPr>
              <w:pStyle w:val="Text"/>
              <w:spacing w:after="0" w:line="240" w:lineRule="auto"/>
              <w:ind w:left="0"/>
              <w:jc w:val="both"/>
              <w:rPr>
                <w:b/>
                <w:sz w:val="20"/>
                <w:u w:val="single"/>
              </w:rPr>
            </w:pPr>
            <w:r w:rsidRPr="00266628">
              <w:rPr>
                <w:b/>
                <w:sz w:val="20"/>
                <w:u w:val="single"/>
              </w:rPr>
              <w:t>E-Mail-Adresse</w:t>
            </w:r>
          </w:p>
          <w:sdt>
            <w:sdtPr>
              <w:rPr>
                <w:sz w:val="20"/>
              </w:rPr>
              <w:id w:val="1112485601"/>
              <w:placeholder>
                <w:docPart w:val="F7A4485912FA46BE9614369D520D7527"/>
              </w:placeholder>
            </w:sdtPr>
            <w:sdtContent>
              <w:p w:rsidR="0028617E" w:rsidRDefault="0028617E" w:rsidP="008E3D71">
                <w:pPr>
                  <w:pStyle w:val="Text"/>
                  <w:spacing w:after="0" w:line="240" w:lineRule="auto"/>
                  <w:ind w:left="0"/>
                  <w:jc w:val="both"/>
                  <w:rPr>
                    <w:sz w:val="20"/>
                  </w:rPr>
                </w:pPr>
              </w:p>
              <w:p w:rsidR="0028617E" w:rsidRDefault="0028617E" w:rsidP="008E3D71">
                <w:pPr>
                  <w:pStyle w:val="Text"/>
                  <w:spacing w:after="0" w:line="240" w:lineRule="auto"/>
                  <w:ind w:left="0"/>
                  <w:jc w:val="both"/>
                  <w:rPr>
                    <w:sz w:val="20"/>
                  </w:rPr>
                </w:pPr>
                <w:r>
                  <w:rPr>
                    <w:sz w:val="20"/>
                  </w:rPr>
                  <w:t>_________________________________________</w:t>
                </w:r>
              </w:p>
              <w:p w:rsidR="0028617E" w:rsidRPr="00120873" w:rsidRDefault="0028617E" w:rsidP="008E3D71">
                <w:pPr>
                  <w:pStyle w:val="Text"/>
                  <w:spacing w:after="0" w:line="240" w:lineRule="auto"/>
                  <w:ind w:left="0"/>
                  <w:jc w:val="both"/>
                  <w:rPr>
                    <w:sz w:val="20"/>
                  </w:rPr>
                </w:pPr>
                <w:r w:rsidRPr="00030303">
                  <w:rPr>
                    <w:b/>
                    <w:sz w:val="20"/>
                  </w:rPr>
                  <w:t xml:space="preserve">Zur rascheren Abwicklung des </w:t>
                </w:r>
                <w:r>
                  <w:rPr>
                    <w:b/>
                    <w:sz w:val="20"/>
                  </w:rPr>
                  <w:t>V</w:t>
                </w:r>
                <w:r w:rsidRPr="00030303">
                  <w:rPr>
                    <w:b/>
                    <w:sz w:val="20"/>
                  </w:rPr>
                  <w:t xml:space="preserve">erfahrens wird gebeten, eine </w:t>
                </w:r>
                <w:r w:rsidRPr="00A10AA7">
                  <w:rPr>
                    <w:b/>
                    <w:sz w:val="20"/>
                    <w:u w:val="single"/>
                  </w:rPr>
                  <w:t>leserliche E-Mail-Adresse</w:t>
                </w:r>
                <w:r w:rsidRPr="00030303">
                  <w:rPr>
                    <w:b/>
                    <w:sz w:val="20"/>
                  </w:rPr>
                  <w:t xml:space="preserve"> anzugeben</w:t>
                </w:r>
                <w:r>
                  <w:rPr>
                    <w:b/>
                    <w:sz w:val="20"/>
                  </w:rPr>
                  <w:t>!</w:t>
                </w:r>
              </w:p>
            </w:sdtContent>
          </w:sdt>
        </w:tc>
      </w:tr>
    </w:tbl>
    <w:p w:rsidR="0028617E" w:rsidRPr="00120873" w:rsidRDefault="0028617E" w:rsidP="0028617E"/>
    <w:tbl>
      <w:tblPr>
        <w:tblStyle w:val="Tabellenraster"/>
        <w:tblW w:w="93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3"/>
      </w:tblGrid>
      <w:tr w:rsidR="0028617E" w:rsidRPr="00120873" w:rsidTr="008E3D71">
        <w:tc>
          <w:tcPr>
            <w:tcW w:w="9323" w:type="dxa"/>
          </w:tcPr>
          <w:p w:rsidR="0028617E" w:rsidRPr="00120873" w:rsidRDefault="0028617E" w:rsidP="008E3D71">
            <w:pPr>
              <w:pStyle w:val="Text"/>
              <w:spacing w:after="0" w:line="240" w:lineRule="auto"/>
              <w:ind w:left="0"/>
              <w:jc w:val="both"/>
              <w:rPr>
                <w:rStyle w:val="Platzhaltertext"/>
                <w:color w:val="auto"/>
                <w:sz w:val="20"/>
              </w:rPr>
            </w:pPr>
            <w:r w:rsidRPr="00120873">
              <w:rPr>
                <w:rStyle w:val="Platzhaltertext"/>
                <w:color w:val="auto"/>
                <w:sz w:val="20"/>
              </w:rPr>
              <w:t>Wohnsitz (Postleitzahl, Gemeinde, Straße, Hausnummer)</w:t>
            </w:r>
          </w:p>
          <w:sdt>
            <w:sdtPr>
              <w:rPr>
                <w:rStyle w:val="Platzhaltertext"/>
                <w:color w:val="auto"/>
                <w:sz w:val="20"/>
              </w:rPr>
              <w:id w:val="187577429"/>
              <w:placeholder>
                <w:docPart w:val="4AB3F55936924F81B86989139C17ECD7"/>
              </w:placeholder>
            </w:sdtPr>
            <w:sdtContent>
              <w:p w:rsidR="0028617E" w:rsidRDefault="0028617E" w:rsidP="008E3D71">
                <w:pPr>
                  <w:pStyle w:val="Text"/>
                  <w:spacing w:after="0" w:line="240" w:lineRule="auto"/>
                  <w:ind w:left="0"/>
                  <w:jc w:val="both"/>
                  <w:rPr>
                    <w:rStyle w:val="Platzhaltertext"/>
                    <w:color w:val="auto"/>
                    <w:sz w:val="20"/>
                  </w:rPr>
                </w:pPr>
              </w:p>
              <w:p w:rsidR="0028617E" w:rsidRPr="00120873" w:rsidRDefault="0028617E" w:rsidP="008E3D71">
                <w:pPr>
                  <w:pStyle w:val="Text"/>
                  <w:spacing w:after="0" w:line="240" w:lineRule="auto"/>
                  <w:ind w:left="0"/>
                  <w:jc w:val="both"/>
                  <w:rPr>
                    <w:sz w:val="20"/>
                  </w:rPr>
                </w:pPr>
                <w:r>
                  <w:rPr>
                    <w:rStyle w:val="Platzhaltertext"/>
                    <w:color w:val="auto"/>
                    <w:sz w:val="20"/>
                  </w:rPr>
                  <w:t>_________________________________________________________________________________________</w:t>
                </w:r>
              </w:p>
            </w:sdtContent>
          </w:sdt>
        </w:tc>
      </w:tr>
    </w:tbl>
    <w:p w:rsidR="0028617E" w:rsidRPr="00120873" w:rsidRDefault="0028617E" w:rsidP="0028617E"/>
    <w:tbl>
      <w:tblPr>
        <w:tblStyle w:val="Tabellenraster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26"/>
        <w:gridCol w:w="4535"/>
      </w:tblGrid>
      <w:tr w:rsidR="0028617E" w:rsidRPr="00120873" w:rsidTr="008E3D71">
        <w:trPr>
          <w:trHeight w:val="1315"/>
        </w:trPr>
        <w:tc>
          <w:tcPr>
            <w:tcW w:w="4361" w:type="dxa"/>
            <w:shd w:val="clear" w:color="auto" w:fill="auto"/>
          </w:tcPr>
          <w:p w:rsidR="0028617E" w:rsidRPr="00120873" w:rsidRDefault="0028617E" w:rsidP="008E3D71">
            <w:pPr>
              <w:pStyle w:val="Text"/>
              <w:spacing w:after="0" w:line="240" w:lineRule="auto"/>
              <w:ind w:left="0"/>
              <w:jc w:val="both"/>
              <w:rPr>
                <w:rStyle w:val="Platzhaltertext"/>
                <w:color w:val="auto"/>
                <w:sz w:val="20"/>
              </w:rPr>
            </w:pPr>
            <w:r w:rsidRPr="00120873">
              <w:rPr>
                <w:rStyle w:val="Platzhaltertext"/>
                <w:color w:val="auto"/>
                <w:sz w:val="20"/>
              </w:rPr>
              <w:t>Telefonisch erreichbar (Vorwahl, Telefonnummer)</w:t>
            </w:r>
          </w:p>
          <w:sdt>
            <w:sdtPr>
              <w:rPr>
                <w:rStyle w:val="Platzhaltertext"/>
                <w:color w:val="auto"/>
                <w:sz w:val="20"/>
              </w:rPr>
              <w:id w:val="15896402"/>
              <w:placeholder>
                <w:docPart w:val="AB273937C00C46E99BEB546D6F4CDE44"/>
              </w:placeholder>
            </w:sdtPr>
            <w:sdtContent>
              <w:p w:rsidR="0028617E" w:rsidRDefault="0028617E" w:rsidP="008E3D71">
                <w:pPr>
                  <w:pStyle w:val="Text"/>
                  <w:spacing w:after="0" w:line="240" w:lineRule="auto"/>
                  <w:ind w:left="0"/>
                  <w:jc w:val="both"/>
                  <w:rPr>
                    <w:rStyle w:val="Platzhaltertext"/>
                    <w:color w:val="auto"/>
                    <w:sz w:val="20"/>
                  </w:rPr>
                </w:pPr>
              </w:p>
              <w:p w:rsidR="0028617E" w:rsidRPr="00120873" w:rsidRDefault="0028617E" w:rsidP="008E3D71">
                <w:pPr>
                  <w:pStyle w:val="Text"/>
                  <w:spacing w:after="0" w:line="240" w:lineRule="auto"/>
                  <w:ind w:left="0"/>
                  <w:jc w:val="both"/>
                  <w:rPr>
                    <w:rStyle w:val="Platzhaltertext"/>
                    <w:color w:val="auto"/>
                    <w:sz w:val="20"/>
                  </w:rPr>
                </w:pPr>
                <w:r>
                  <w:rPr>
                    <w:rStyle w:val="Platzhaltertext"/>
                    <w:color w:val="auto"/>
                    <w:sz w:val="20"/>
                  </w:rPr>
                  <w:t>_______________________________________</w:t>
                </w:r>
              </w:p>
            </w:sdtContent>
          </w:sdt>
        </w:tc>
        <w:tc>
          <w:tcPr>
            <w:tcW w:w="426" w:type="dxa"/>
          </w:tcPr>
          <w:p w:rsidR="0028617E" w:rsidRPr="00120873" w:rsidRDefault="0028617E" w:rsidP="008E3D71">
            <w:pPr>
              <w:pStyle w:val="Text"/>
              <w:spacing w:after="0" w:line="240" w:lineRule="auto"/>
              <w:ind w:left="0"/>
              <w:jc w:val="both"/>
              <w:rPr>
                <w:sz w:val="20"/>
              </w:rPr>
            </w:pPr>
          </w:p>
        </w:tc>
        <w:tc>
          <w:tcPr>
            <w:tcW w:w="4535" w:type="dxa"/>
            <w:shd w:val="clear" w:color="auto" w:fill="auto"/>
          </w:tcPr>
          <w:p w:rsidR="0028617E" w:rsidRPr="00120873" w:rsidRDefault="0028617E" w:rsidP="008E3D71">
            <w:pPr>
              <w:pStyle w:val="Text"/>
              <w:spacing w:after="0" w:line="240" w:lineRule="auto"/>
              <w:ind w:left="0"/>
              <w:jc w:val="both"/>
              <w:rPr>
                <w:sz w:val="20"/>
              </w:rPr>
            </w:pPr>
          </w:p>
        </w:tc>
      </w:tr>
    </w:tbl>
    <w:p w:rsidR="006D6E89" w:rsidRDefault="006D6E89" w:rsidP="001C79D0">
      <w:pPr>
        <w:pStyle w:val="Text"/>
        <w:spacing w:after="0" w:line="240" w:lineRule="auto"/>
        <w:ind w:left="0"/>
        <w:jc w:val="both"/>
        <w:rPr>
          <w:sz w:val="20"/>
        </w:rPr>
      </w:pPr>
    </w:p>
    <w:p w:rsidR="00C70D30" w:rsidRPr="0018671F" w:rsidRDefault="00406086" w:rsidP="001C79D0">
      <w:pPr>
        <w:pStyle w:val="Text"/>
        <w:spacing w:after="0" w:line="240" w:lineRule="auto"/>
        <w:ind w:left="0"/>
        <w:jc w:val="both"/>
        <w:rPr>
          <w:sz w:val="20"/>
        </w:rPr>
      </w:pPr>
      <w:r w:rsidRPr="0018671F">
        <w:rPr>
          <w:sz w:val="20"/>
        </w:rPr>
        <w:t>Ich strebe in Österreich eine Berechtigung zur Planung von Hochbauten an und ersuche gemäß</w:t>
      </w:r>
      <w:r w:rsidR="00C70D30" w:rsidRPr="0018671F">
        <w:rPr>
          <w:sz w:val="20"/>
        </w:rPr>
        <w:t xml:space="preserve"> </w:t>
      </w:r>
      <w:r w:rsidRPr="0018671F">
        <w:rPr>
          <w:sz w:val="20"/>
        </w:rPr>
        <w:br/>
        <w:t>§ 373e</w:t>
      </w:r>
      <w:r w:rsidR="00C70D30" w:rsidRPr="0018671F">
        <w:rPr>
          <w:sz w:val="20"/>
        </w:rPr>
        <w:t xml:space="preserve"> GewO 1994 </w:t>
      </w:r>
      <w:r w:rsidRPr="0018671F">
        <w:rPr>
          <w:sz w:val="20"/>
        </w:rPr>
        <w:t>um Gleichhaltung meiner in</w:t>
      </w:r>
    </w:p>
    <w:p w:rsidR="0018671F" w:rsidRPr="0018671F" w:rsidRDefault="0018671F" w:rsidP="00200049">
      <w:pPr>
        <w:pStyle w:val="Text"/>
        <w:spacing w:after="120" w:line="240" w:lineRule="auto"/>
        <w:ind w:left="0"/>
        <w:jc w:val="both"/>
        <w:rPr>
          <w:sz w:val="20"/>
        </w:rPr>
      </w:pPr>
    </w:p>
    <w:p w:rsidR="00200049" w:rsidRDefault="00200049" w:rsidP="00200049">
      <w:pPr>
        <w:pStyle w:val="Text"/>
        <w:spacing w:after="0" w:line="240" w:lineRule="auto"/>
        <w:ind w:left="0"/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>_______________________________________________________</w:t>
      </w:r>
    </w:p>
    <w:p w:rsidR="000732C8" w:rsidRPr="00C43D61" w:rsidRDefault="000732C8" w:rsidP="000732C8">
      <w:pPr>
        <w:pStyle w:val="Text"/>
        <w:spacing w:after="0" w:line="240" w:lineRule="auto"/>
        <w:ind w:left="0"/>
        <w:jc w:val="center"/>
        <w:rPr>
          <w:i/>
          <w:sz w:val="16"/>
          <w:szCs w:val="16"/>
        </w:rPr>
      </w:pPr>
      <w:r w:rsidRPr="00C43D61">
        <w:rPr>
          <w:i/>
          <w:sz w:val="16"/>
          <w:szCs w:val="16"/>
        </w:rPr>
        <w:t>Bitte geben Sie hier das Land an</w:t>
      </w:r>
      <w:r>
        <w:rPr>
          <w:i/>
          <w:sz w:val="16"/>
          <w:szCs w:val="16"/>
        </w:rPr>
        <w:t xml:space="preserve"> (EU-oder EWR-Mitgliedstaat ausgenommen Österreich)</w:t>
      </w:r>
    </w:p>
    <w:p w:rsidR="00200049" w:rsidRPr="00B61948" w:rsidRDefault="00200049" w:rsidP="00200049">
      <w:pPr>
        <w:pStyle w:val="Text"/>
        <w:spacing w:after="0" w:line="240" w:lineRule="auto"/>
        <w:ind w:left="0"/>
        <w:jc w:val="center"/>
        <w:rPr>
          <w:sz w:val="20"/>
        </w:rPr>
      </w:pPr>
    </w:p>
    <w:p w:rsidR="00C70D30" w:rsidRPr="0018671F" w:rsidRDefault="00406086" w:rsidP="00120873">
      <w:pPr>
        <w:pStyle w:val="Text"/>
        <w:spacing w:after="0" w:line="240" w:lineRule="auto"/>
        <w:ind w:left="0"/>
        <w:jc w:val="both"/>
        <w:rPr>
          <w:sz w:val="20"/>
        </w:rPr>
      </w:pPr>
      <w:proofErr w:type="gramStart"/>
      <w:r w:rsidRPr="0018671F">
        <w:rPr>
          <w:sz w:val="20"/>
        </w:rPr>
        <w:t>erworbenen</w:t>
      </w:r>
      <w:proofErr w:type="gramEnd"/>
      <w:r w:rsidRPr="0018671F">
        <w:rPr>
          <w:sz w:val="20"/>
        </w:rPr>
        <w:t xml:space="preserve"> Berufsqualifikation.</w:t>
      </w:r>
    </w:p>
    <w:p w:rsidR="009027AF" w:rsidRPr="0018671F" w:rsidRDefault="009027AF" w:rsidP="00C70D30">
      <w:pPr>
        <w:pStyle w:val="Text"/>
        <w:spacing w:after="0" w:line="240" w:lineRule="auto"/>
        <w:ind w:left="0"/>
        <w:rPr>
          <w:sz w:val="20"/>
        </w:rPr>
      </w:pPr>
    </w:p>
    <w:p w:rsidR="00A979D4" w:rsidRPr="00E04473" w:rsidRDefault="00FE2EA2" w:rsidP="00E04473">
      <w:pPr>
        <w:pStyle w:val="Text"/>
        <w:spacing w:after="0" w:line="240" w:lineRule="auto"/>
        <w:ind w:left="0"/>
      </w:pPr>
      <w:r w:rsidRPr="0018671F">
        <w:rPr>
          <w:sz w:val="20"/>
        </w:rPr>
        <w:t xml:space="preserve">Ich beabsichtige, das Gewerbe </w:t>
      </w:r>
      <w:r w:rsidR="00C91050">
        <w:rPr>
          <w:sz w:val="20"/>
        </w:rPr>
        <w:t>a</w:t>
      </w:r>
      <w:r w:rsidRPr="0018671F">
        <w:rPr>
          <w:sz w:val="20"/>
        </w:rPr>
        <w:t xml:space="preserve">m Standort </w:t>
      </w:r>
      <w:sdt>
        <w:sdtPr>
          <w:rPr>
            <w:sz w:val="20"/>
          </w:rPr>
          <w:id w:val="13015303"/>
          <w:placeholder>
            <w:docPart w:val="7F6E33C04A9C481CAEF92CCCE21FA4B4"/>
          </w:placeholder>
        </w:sdtPr>
        <w:sdtEndPr/>
        <w:sdtContent>
          <w:r w:rsidR="00B0527D">
            <w:rPr>
              <w:b/>
              <w:i/>
              <w:sz w:val="20"/>
            </w:rPr>
            <w:t>________________________________________</w:t>
          </w:r>
        </w:sdtContent>
      </w:sdt>
      <w:r w:rsidRPr="0018671F">
        <w:rPr>
          <w:sz w:val="20"/>
        </w:rPr>
        <w:t xml:space="preserve"> auszuüben.</w:t>
      </w:r>
      <w:r w:rsidR="00A979D4" w:rsidRPr="00120873">
        <w:rPr>
          <w:sz w:val="20"/>
        </w:rPr>
        <w:br w:type="page"/>
      </w:r>
    </w:p>
    <w:p w:rsidR="003F7C28" w:rsidRPr="00120873" w:rsidRDefault="003F7C28" w:rsidP="003F7C28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8000"/>
        <w:spacing w:after="0" w:line="240" w:lineRule="auto"/>
        <w:ind w:left="0"/>
        <w:jc w:val="center"/>
        <w:rPr>
          <w:b/>
          <w:color w:val="FFFFFF" w:themeColor="background1"/>
          <w:sz w:val="20"/>
        </w:rPr>
      </w:pPr>
      <w:r>
        <w:rPr>
          <w:b/>
          <w:color w:val="FFFFFF" w:themeColor="background1"/>
          <w:sz w:val="20"/>
        </w:rPr>
        <w:lastRenderedPageBreak/>
        <w:t>Anzuschließende Beilagen</w:t>
      </w:r>
    </w:p>
    <w:p w:rsidR="00A979D4" w:rsidRDefault="00A979D4" w:rsidP="00120873">
      <w:pPr>
        <w:pStyle w:val="Text"/>
        <w:spacing w:after="0"/>
        <w:ind w:left="0"/>
        <w:rPr>
          <w:sz w:val="20"/>
        </w:rPr>
      </w:pPr>
    </w:p>
    <w:p w:rsidR="0028617E" w:rsidRDefault="0028617E" w:rsidP="0028617E">
      <w:pPr>
        <w:pStyle w:val="Text"/>
        <w:numPr>
          <w:ilvl w:val="0"/>
          <w:numId w:val="6"/>
        </w:numPr>
        <w:spacing w:after="0"/>
        <w:rPr>
          <w:sz w:val="20"/>
        </w:rPr>
      </w:pPr>
      <w:r>
        <w:rPr>
          <w:sz w:val="20"/>
        </w:rPr>
        <w:t xml:space="preserve">Identitätsnachweis (Reisepass oder </w:t>
      </w:r>
      <w:proofErr w:type="spellStart"/>
      <w:r>
        <w:rPr>
          <w:sz w:val="20"/>
        </w:rPr>
        <w:t>Personalauweis</w:t>
      </w:r>
      <w:proofErr w:type="spellEnd"/>
      <w:r>
        <w:rPr>
          <w:sz w:val="20"/>
        </w:rPr>
        <w:t>)</w:t>
      </w:r>
    </w:p>
    <w:p w:rsidR="00A979D4" w:rsidRPr="00120873" w:rsidRDefault="00406086" w:rsidP="00120873">
      <w:pPr>
        <w:pStyle w:val="Text"/>
        <w:numPr>
          <w:ilvl w:val="0"/>
          <w:numId w:val="6"/>
        </w:numPr>
        <w:spacing w:after="0"/>
        <w:rPr>
          <w:sz w:val="20"/>
        </w:rPr>
      </w:pPr>
      <w:bookmarkStart w:id="1" w:name="_GoBack"/>
      <w:bookmarkEnd w:id="1"/>
      <w:r>
        <w:rPr>
          <w:sz w:val="20"/>
        </w:rPr>
        <w:t>Zeugnisse über im Heimat- oder Herkunftsstaat erworbene Berufsqualifikationen*</w:t>
      </w:r>
    </w:p>
    <w:p w:rsidR="00A979D4" w:rsidRPr="00120873" w:rsidRDefault="00A979D4" w:rsidP="00120873">
      <w:pPr>
        <w:pStyle w:val="Text"/>
        <w:spacing w:after="0"/>
        <w:ind w:left="0"/>
        <w:rPr>
          <w:sz w:val="20"/>
        </w:rPr>
      </w:pPr>
    </w:p>
    <w:p w:rsidR="00A979D4" w:rsidRPr="00120873" w:rsidRDefault="00A979D4" w:rsidP="00120873">
      <w:pPr>
        <w:pStyle w:val="Text"/>
        <w:spacing w:after="0"/>
        <w:ind w:left="0"/>
        <w:rPr>
          <w:sz w:val="20"/>
        </w:rPr>
      </w:pPr>
      <w:r w:rsidRPr="00120873">
        <w:rPr>
          <w:sz w:val="20"/>
        </w:rPr>
        <w:t>*Bei nicht in deutscher Sprache verfassten Dokumenten samt beglaubigter Übersetzung in die deutsche Sprache.</w:t>
      </w:r>
    </w:p>
    <w:p w:rsidR="00A979D4" w:rsidRPr="00120873" w:rsidRDefault="00A979D4" w:rsidP="00120873">
      <w:pPr>
        <w:pStyle w:val="Text"/>
        <w:spacing w:after="0"/>
        <w:ind w:left="0"/>
        <w:rPr>
          <w:sz w:val="20"/>
        </w:rPr>
      </w:pPr>
    </w:p>
    <w:p w:rsidR="00A979D4" w:rsidRPr="00120873" w:rsidRDefault="00A979D4" w:rsidP="00120873">
      <w:pPr>
        <w:pStyle w:val="Text"/>
        <w:spacing w:after="0"/>
        <w:ind w:left="0"/>
        <w:rPr>
          <w:sz w:val="20"/>
        </w:rPr>
      </w:pPr>
      <w:r w:rsidRPr="00120873">
        <w:rPr>
          <w:sz w:val="20"/>
        </w:rPr>
        <w:t>Ich bin damit einverstanden, dass meine Daten elektronisch verarbeitet werden.</w:t>
      </w:r>
    </w:p>
    <w:p w:rsidR="00A979D4" w:rsidRPr="00120873" w:rsidRDefault="00A979D4" w:rsidP="00D903A7">
      <w:pPr>
        <w:pStyle w:val="Text"/>
        <w:spacing w:after="0" w:line="240" w:lineRule="auto"/>
        <w:ind w:left="0"/>
        <w:rPr>
          <w:sz w:val="20"/>
        </w:rPr>
      </w:pPr>
    </w:p>
    <w:p w:rsidR="00A979D4" w:rsidRPr="00120873" w:rsidRDefault="00A979D4" w:rsidP="00D903A7">
      <w:pPr>
        <w:pStyle w:val="Text"/>
        <w:spacing w:after="0" w:line="240" w:lineRule="auto"/>
        <w:ind w:left="0"/>
        <w:rPr>
          <w:sz w:val="20"/>
        </w:rPr>
      </w:pPr>
    </w:p>
    <w:p w:rsidR="00A979D4" w:rsidRPr="00120873" w:rsidRDefault="00A979D4" w:rsidP="00D903A7">
      <w:pPr>
        <w:pStyle w:val="Text"/>
        <w:spacing w:after="0" w:line="240" w:lineRule="auto"/>
        <w:ind w:left="0"/>
        <w:rPr>
          <w:sz w:val="20"/>
        </w:rPr>
      </w:pPr>
    </w:p>
    <w:tbl>
      <w:tblPr>
        <w:tblStyle w:val="Tabellenraster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5"/>
        <w:gridCol w:w="4472"/>
      </w:tblGrid>
      <w:tr w:rsidR="00A979D4" w:rsidRPr="00120873" w:rsidTr="00CF177B">
        <w:tc>
          <w:tcPr>
            <w:tcW w:w="4605" w:type="dxa"/>
          </w:tcPr>
          <w:p w:rsidR="00C91050" w:rsidRPr="00120873" w:rsidRDefault="00C91050" w:rsidP="00C91050">
            <w:pPr>
              <w:pStyle w:val="Text"/>
              <w:pBdr>
                <w:bottom w:val="single" w:sz="12" w:space="1" w:color="auto"/>
              </w:pBdr>
              <w:spacing w:after="0" w:line="240" w:lineRule="auto"/>
              <w:ind w:left="0"/>
              <w:jc w:val="center"/>
              <w:rPr>
                <w:sz w:val="20"/>
              </w:rPr>
            </w:pPr>
          </w:p>
          <w:p w:rsidR="00A979D4" w:rsidRPr="00120873" w:rsidRDefault="00C91050" w:rsidP="00C91050">
            <w:pPr>
              <w:pStyle w:val="Text"/>
              <w:spacing w:after="0"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Ort, Datum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:rsidR="00A979D4" w:rsidRPr="00120873" w:rsidRDefault="00A979D4" w:rsidP="00D903A7">
            <w:pPr>
              <w:pStyle w:val="Text"/>
              <w:pBdr>
                <w:bottom w:val="single" w:sz="12" w:space="1" w:color="auto"/>
              </w:pBdr>
              <w:spacing w:after="0" w:line="240" w:lineRule="auto"/>
              <w:ind w:left="0"/>
              <w:jc w:val="center"/>
              <w:rPr>
                <w:sz w:val="20"/>
              </w:rPr>
            </w:pPr>
          </w:p>
          <w:p w:rsidR="00A979D4" w:rsidRPr="00120873" w:rsidRDefault="00A979D4" w:rsidP="00D903A7">
            <w:pPr>
              <w:pStyle w:val="Text"/>
              <w:spacing w:after="0" w:line="240" w:lineRule="auto"/>
              <w:ind w:left="0"/>
              <w:jc w:val="center"/>
              <w:rPr>
                <w:sz w:val="20"/>
              </w:rPr>
            </w:pPr>
            <w:r w:rsidRPr="00120873">
              <w:rPr>
                <w:sz w:val="20"/>
              </w:rPr>
              <w:t>Untersch</w:t>
            </w:r>
            <w:r w:rsidR="00730728">
              <w:rPr>
                <w:sz w:val="20"/>
              </w:rPr>
              <w:t>r</w:t>
            </w:r>
            <w:r w:rsidRPr="00120873">
              <w:rPr>
                <w:sz w:val="20"/>
              </w:rPr>
              <w:t>ift</w:t>
            </w:r>
          </w:p>
        </w:tc>
      </w:tr>
    </w:tbl>
    <w:p w:rsidR="00D903A7" w:rsidRPr="00120873" w:rsidRDefault="00D903A7" w:rsidP="00D903A7">
      <w:pPr>
        <w:pStyle w:val="Text"/>
        <w:spacing w:after="0" w:line="240" w:lineRule="auto"/>
        <w:ind w:left="0"/>
        <w:rPr>
          <w:sz w:val="20"/>
        </w:rPr>
      </w:pPr>
    </w:p>
    <w:p w:rsidR="00D903A7" w:rsidRPr="00120873" w:rsidRDefault="00D903A7" w:rsidP="00D903A7">
      <w:pPr>
        <w:pStyle w:val="Text"/>
        <w:spacing w:after="0" w:line="240" w:lineRule="auto"/>
        <w:ind w:left="0"/>
        <w:rPr>
          <w:sz w:val="20"/>
        </w:rPr>
      </w:pPr>
    </w:p>
    <w:p w:rsidR="00A979D4" w:rsidRPr="00120873" w:rsidRDefault="00A979D4" w:rsidP="00D903A7">
      <w:pPr>
        <w:pStyle w:val="Text"/>
        <w:spacing w:after="0" w:line="240" w:lineRule="auto"/>
        <w:ind w:left="0"/>
        <w:rPr>
          <w:sz w:val="20"/>
        </w:rPr>
      </w:pPr>
    </w:p>
    <w:p w:rsidR="00A979D4" w:rsidRPr="00120873" w:rsidRDefault="00120873" w:rsidP="00EF49B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8000"/>
        <w:spacing w:after="0" w:line="240" w:lineRule="auto"/>
        <w:ind w:left="0"/>
        <w:jc w:val="center"/>
        <w:rPr>
          <w:b/>
          <w:color w:val="FFFFFF" w:themeColor="background1"/>
          <w:sz w:val="20"/>
        </w:rPr>
      </w:pPr>
      <w:r>
        <w:rPr>
          <w:b/>
          <w:color w:val="FFFFFF" w:themeColor="background1"/>
          <w:sz w:val="20"/>
        </w:rPr>
        <w:t>Vergebührung</w:t>
      </w:r>
    </w:p>
    <w:p w:rsidR="00D903A7" w:rsidRPr="00120873" w:rsidRDefault="00D903A7" w:rsidP="00D903A7">
      <w:pPr>
        <w:pStyle w:val="Text"/>
        <w:spacing w:after="0" w:line="240" w:lineRule="auto"/>
        <w:ind w:left="0"/>
        <w:rPr>
          <w:sz w:val="20"/>
        </w:rPr>
      </w:pPr>
    </w:p>
    <w:p w:rsidR="009E2386" w:rsidRPr="00120873" w:rsidRDefault="009E2386" w:rsidP="009E2386">
      <w:pPr>
        <w:pStyle w:val="Text"/>
        <w:spacing w:after="0"/>
        <w:ind w:left="0"/>
        <w:rPr>
          <w:sz w:val="20"/>
        </w:rPr>
      </w:pPr>
      <w:r>
        <w:rPr>
          <w:sz w:val="20"/>
        </w:rPr>
        <w:t>Die Kosten müssen nach Abschluss</w:t>
      </w:r>
      <w:r w:rsidRPr="00120873">
        <w:rPr>
          <w:sz w:val="20"/>
        </w:rPr>
        <w:t xml:space="preserve"> des Verfahrens bezahlt werden und betragen:</w:t>
      </w:r>
    </w:p>
    <w:p w:rsidR="009E2386" w:rsidRPr="00120873" w:rsidRDefault="009E2386" w:rsidP="009E2386">
      <w:pPr>
        <w:pStyle w:val="Text"/>
        <w:spacing w:after="0"/>
        <w:ind w:left="0"/>
        <w:rPr>
          <w:sz w:val="20"/>
        </w:rPr>
      </w:pPr>
    </w:p>
    <w:p w:rsidR="009E2386" w:rsidRPr="00120873" w:rsidRDefault="009E2386" w:rsidP="009E2386">
      <w:pPr>
        <w:pStyle w:val="Text"/>
        <w:numPr>
          <w:ilvl w:val="0"/>
          <w:numId w:val="7"/>
        </w:numPr>
        <w:spacing w:after="0"/>
        <w:rPr>
          <w:sz w:val="20"/>
        </w:rPr>
      </w:pPr>
      <w:r w:rsidRPr="00120873">
        <w:rPr>
          <w:sz w:val="20"/>
        </w:rPr>
        <w:t xml:space="preserve">47,30 Euro </w:t>
      </w:r>
      <w:r>
        <w:rPr>
          <w:sz w:val="20"/>
        </w:rPr>
        <w:t>Eingabegebühr</w:t>
      </w:r>
      <w:r w:rsidRPr="00120873">
        <w:rPr>
          <w:sz w:val="20"/>
        </w:rPr>
        <w:t xml:space="preserve"> für den Antrag</w:t>
      </w:r>
    </w:p>
    <w:p w:rsidR="009E2386" w:rsidRPr="00120873" w:rsidRDefault="009E2386" w:rsidP="009E2386">
      <w:pPr>
        <w:pStyle w:val="Text"/>
        <w:numPr>
          <w:ilvl w:val="0"/>
          <w:numId w:val="7"/>
        </w:numPr>
        <w:spacing w:after="0"/>
        <w:rPr>
          <w:sz w:val="20"/>
        </w:rPr>
      </w:pPr>
      <w:r w:rsidRPr="00120873">
        <w:rPr>
          <w:sz w:val="20"/>
        </w:rPr>
        <w:t xml:space="preserve">3,90 Euro </w:t>
      </w:r>
      <w:proofErr w:type="spellStart"/>
      <w:r>
        <w:rPr>
          <w:sz w:val="20"/>
        </w:rPr>
        <w:t>Beilagengebühr</w:t>
      </w:r>
      <w:proofErr w:type="spellEnd"/>
      <w:r w:rsidRPr="00120873">
        <w:rPr>
          <w:sz w:val="20"/>
        </w:rPr>
        <w:t xml:space="preserve"> </w:t>
      </w:r>
      <w:r>
        <w:rPr>
          <w:sz w:val="20"/>
        </w:rPr>
        <w:t>(</w:t>
      </w:r>
      <w:r w:rsidRPr="00120873">
        <w:rPr>
          <w:sz w:val="20"/>
        </w:rPr>
        <w:t>pro Beilage</w:t>
      </w:r>
      <w:r>
        <w:rPr>
          <w:sz w:val="20"/>
        </w:rPr>
        <w:t>)</w:t>
      </w:r>
    </w:p>
    <w:p w:rsidR="009E2386" w:rsidRPr="00120873" w:rsidRDefault="009E2386" w:rsidP="009E2386">
      <w:pPr>
        <w:pStyle w:val="Text"/>
        <w:spacing w:after="0"/>
        <w:ind w:left="0"/>
        <w:rPr>
          <w:sz w:val="20"/>
        </w:rPr>
      </w:pPr>
    </w:p>
    <w:p w:rsidR="009E2386" w:rsidRPr="00120873" w:rsidRDefault="009E2386" w:rsidP="009E2386">
      <w:pPr>
        <w:pStyle w:val="Text"/>
        <w:spacing w:after="0"/>
        <w:ind w:left="0"/>
        <w:rPr>
          <w:sz w:val="20"/>
        </w:rPr>
      </w:pPr>
      <w:r w:rsidRPr="00120873">
        <w:rPr>
          <w:sz w:val="20"/>
        </w:rPr>
        <w:t>Im Falle der positiven Erledigung des Antrages:</w:t>
      </w:r>
    </w:p>
    <w:p w:rsidR="009E2386" w:rsidRPr="00120873" w:rsidRDefault="009E2386" w:rsidP="009E2386">
      <w:pPr>
        <w:pStyle w:val="Text"/>
        <w:numPr>
          <w:ilvl w:val="0"/>
          <w:numId w:val="8"/>
        </w:numPr>
        <w:spacing w:after="0"/>
        <w:rPr>
          <w:sz w:val="20"/>
        </w:rPr>
      </w:pPr>
      <w:r w:rsidRPr="00120873">
        <w:rPr>
          <w:sz w:val="20"/>
        </w:rPr>
        <w:t>6,50 Euro Verwaltungsabgabe</w:t>
      </w:r>
    </w:p>
    <w:p w:rsidR="009E2386" w:rsidRDefault="009E2386" w:rsidP="009E2386">
      <w:pPr>
        <w:pStyle w:val="Text"/>
        <w:numPr>
          <w:ilvl w:val="0"/>
          <w:numId w:val="8"/>
        </w:numPr>
        <w:spacing w:after="0"/>
        <w:rPr>
          <w:sz w:val="20"/>
        </w:rPr>
      </w:pPr>
      <w:r w:rsidRPr="00120873">
        <w:rPr>
          <w:sz w:val="20"/>
        </w:rPr>
        <w:t xml:space="preserve">83,60 Euro </w:t>
      </w:r>
      <w:r>
        <w:rPr>
          <w:sz w:val="20"/>
        </w:rPr>
        <w:t>Erteilungsgebühr</w:t>
      </w:r>
    </w:p>
    <w:p w:rsidR="007871DC" w:rsidRDefault="007871DC" w:rsidP="007871DC">
      <w:pPr>
        <w:pStyle w:val="Text"/>
        <w:spacing w:after="0" w:line="240" w:lineRule="auto"/>
        <w:ind w:left="0"/>
        <w:rPr>
          <w:sz w:val="20"/>
        </w:rPr>
      </w:pPr>
    </w:p>
    <w:p w:rsidR="007871DC" w:rsidRDefault="007871DC" w:rsidP="007871DC">
      <w:pPr>
        <w:pStyle w:val="Text"/>
        <w:spacing w:after="0" w:line="240" w:lineRule="auto"/>
        <w:ind w:left="0"/>
        <w:rPr>
          <w:sz w:val="20"/>
        </w:rPr>
      </w:pPr>
    </w:p>
    <w:p w:rsidR="007871DC" w:rsidRDefault="007871DC" w:rsidP="007871DC">
      <w:pPr>
        <w:pStyle w:val="Text"/>
        <w:spacing w:after="0" w:line="240" w:lineRule="auto"/>
        <w:ind w:left="0"/>
        <w:rPr>
          <w:sz w:val="20"/>
        </w:rPr>
      </w:pPr>
    </w:p>
    <w:p w:rsidR="007871DC" w:rsidRPr="00120873" w:rsidRDefault="007871DC" w:rsidP="00EF49B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8000"/>
        <w:spacing w:after="0" w:line="240" w:lineRule="auto"/>
        <w:ind w:left="0"/>
        <w:jc w:val="center"/>
        <w:rPr>
          <w:b/>
          <w:color w:val="FFFFFF" w:themeColor="background1"/>
          <w:sz w:val="20"/>
        </w:rPr>
      </w:pPr>
      <w:r>
        <w:rPr>
          <w:b/>
          <w:color w:val="FFFFFF" w:themeColor="background1"/>
          <w:sz w:val="20"/>
        </w:rPr>
        <w:t>Hinweis - Erklä</w:t>
      </w:r>
      <w:r w:rsidR="00730728">
        <w:rPr>
          <w:b/>
          <w:color w:val="FFFFFF" w:themeColor="background1"/>
          <w:sz w:val="20"/>
        </w:rPr>
        <w:t>r</w:t>
      </w:r>
      <w:r>
        <w:rPr>
          <w:b/>
          <w:color w:val="FFFFFF" w:themeColor="background1"/>
          <w:sz w:val="20"/>
        </w:rPr>
        <w:t>ung der Neugründung</w:t>
      </w:r>
    </w:p>
    <w:p w:rsidR="007871DC" w:rsidRDefault="007871DC" w:rsidP="007871DC">
      <w:pPr>
        <w:pStyle w:val="Text"/>
        <w:spacing w:after="0"/>
        <w:ind w:left="0"/>
        <w:rPr>
          <w:sz w:val="20"/>
        </w:rPr>
      </w:pPr>
    </w:p>
    <w:p w:rsidR="000732C8" w:rsidRDefault="000732C8" w:rsidP="000732C8">
      <w:pPr>
        <w:pStyle w:val="Text"/>
        <w:spacing w:after="0"/>
        <w:ind w:left="0"/>
        <w:jc w:val="both"/>
        <w:rPr>
          <w:sz w:val="20"/>
        </w:rPr>
      </w:pPr>
      <w:r>
        <w:rPr>
          <w:sz w:val="20"/>
        </w:rPr>
        <w:t xml:space="preserve">Als </w:t>
      </w:r>
      <w:r w:rsidRPr="00B20063">
        <w:rPr>
          <w:b/>
          <w:sz w:val="20"/>
        </w:rPr>
        <w:t>Neugründer/in</w:t>
      </w:r>
      <w:r>
        <w:rPr>
          <w:sz w:val="20"/>
        </w:rPr>
        <w:t xml:space="preserve"> eines Unternehmens und im Falle einer </w:t>
      </w:r>
      <w:r w:rsidRPr="00B20063">
        <w:rPr>
          <w:b/>
          <w:sz w:val="20"/>
        </w:rPr>
        <w:t>Betriebsübertragung</w:t>
      </w:r>
      <w:r>
        <w:rPr>
          <w:sz w:val="20"/>
        </w:rPr>
        <w:t xml:space="preserve"> zahlen Sie nach dem Neugründungs-Förderungsgesetz im Anerkennungsverfahren weder Stempelgebühren noch Bundesverwaltungsabgaben.</w:t>
      </w:r>
    </w:p>
    <w:p w:rsidR="000732C8" w:rsidRDefault="000732C8" w:rsidP="000732C8">
      <w:pPr>
        <w:pStyle w:val="Text"/>
        <w:spacing w:after="0"/>
        <w:ind w:left="0"/>
        <w:jc w:val="both"/>
        <w:rPr>
          <w:sz w:val="20"/>
        </w:rPr>
      </w:pPr>
      <w:r>
        <w:rPr>
          <w:sz w:val="20"/>
        </w:rPr>
        <w:t xml:space="preserve">Die Gebührenbefreiung gilt nur bei Vorlage des vollständig ausgefüllten und von </w:t>
      </w:r>
      <w:r w:rsidRPr="00D1295F">
        <w:rPr>
          <w:sz w:val="20"/>
        </w:rPr>
        <w:t>der Wirtschaftskammer Steiermark (</w:t>
      </w:r>
      <w:proofErr w:type="spellStart"/>
      <w:r w:rsidRPr="00D1295F">
        <w:rPr>
          <w:sz w:val="20"/>
        </w:rPr>
        <w:t>Körblergasse</w:t>
      </w:r>
      <w:proofErr w:type="spellEnd"/>
      <w:r w:rsidRPr="00D1295F">
        <w:rPr>
          <w:sz w:val="20"/>
        </w:rPr>
        <w:t xml:space="preserve"> 111-113, 8021 Graz, Tel.: 0316/601-0) bestätigten Formulars ü</w:t>
      </w:r>
      <w:r w:rsidRPr="004E4AEE">
        <w:rPr>
          <w:sz w:val="20"/>
        </w:rPr>
        <w:t>ber die Neugrün</w:t>
      </w:r>
      <w:r>
        <w:rPr>
          <w:sz w:val="20"/>
        </w:rPr>
        <w:t>d</w:t>
      </w:r>
      <w:r w:rsidRPr="004E4AEE">
        <w:rPr>
          <w:sz w:val="20"/>
        </w:rPr>
        <w:t>ung (oder Betriebsübernahme)</w:t>
      </w:r>
      <w:r>
        <w:rPr>
          <w:sz w:val="20"/>
        </w:rPr>
        <w:t xml:space="preserve"> bei Vorliegen der im Neugründungs-Förderungsgesetz geregelten Voraussetzungen sowie bei positivem Verfahrensabschluss.</w:t>
      </w:r>
    </w:p>
    <w:p w:rsidR="000732C8" w:rsidRPr="004E4AEE" w:rsidRDefault="000732C8" w:rsidP="000732C8">
      <w:pPr>
        <w:pStyle w:val="Text"/>
        <w:spacing w:after="0"/>
        <w:ind w:left="0"/>
        <w:jc w:val="both"/>
        <w:rPr>
          <w:sz w:val="20"/>
        </w:rPr>
      </w:pPr>
      <w:r>
        <w:rPr>
          <w:sz w:val="20"/>
        </w:rPr>
        <w:t>Die Erklärung der Neugründung muss gleichzeitig mit dem Ansuchen um Anerkennung der Behörde vorgelegt werden.</w:t>
      </w:r>
    </w:p>
    <w:p w:rsidR="007871DC" w:rsidRPr="00120873" w:rsidRDefault="007871DC" w:rsidP="007871DC">
      <w:pPr>
        <w:pStyle w:val="Text"/>
        <w:spacing w:after="0"/>
        <w:ind w:left="0"/>
        <w:rPr>
          <w:sz w:val="20"/>
        </w:rPr>
      </w:pPr>
    </w:p>
    <w:sectPr w:rsidR="007871DC" w:rsidRPr="00120873" w:rsidSect="001F2233">
      <w:headerReference w:type="even" r:id="rId14"/>
      <w:headerReference w:type="default" r:id="rId15"/>
      <w:footerReference w:type="default" r:id="rId16"/>
      <w:footerReference w:type="first" r:id="rId17"/>
      <w:type w:val="continuous"/>
      <w:pgSz w:w="11907" w:h="16840"/>
      <w:pgMar w:top="851" w:right="1418" w:bottom="1134" w:left="1418" w:header="720" w:footer="70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A78" w:rsidRDefault="00804A78">
      <w:r>
        <w:separator/>
      </w:r>
    </w:p>
  </w:endnote>
  <w:endnote w:type="continuationSeparator" w:id="0">
    <w:p w:rsidR="00804A78" w:rsidRDefault="0080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A78" w:rsidRPr="001F2233" w:rsidRDefault="00804A78" w:rsidP="001F2233">
    <w:pPr>
      <w:pStyle w:val="Fuzeile"/>
      <w:pBdr>
        <w:top w:val="single" w:sz="4" w:space="1" w:color="auto"/>
      </w:pBdr>
      <w:jc w:val="center"/>
      <w:rPr>
        <w:rFonts w:ascii="Arial" w:hAnsi="Arial" w:cs="Arial"/>
        <w:sz w:val="18"/>
        <w:szCs w:val="18"/>
      </w:rPr>
    </w:pPr>
    <w:r w:rsidRPr="001F2233">
      <w:rPr>
        <w:rFonts w:ascii="Arial" w:hAnsi="Arial" w:cs="Arial"/>
        <w:sz w:val="18"/>
        <w:szCs w:val="18"/>
      </w:rPr>
      <w:t>A-8020 Graz, Nikolaiplatz 3</w:t>
    </w:r>
    <w:r w:rsidRPr="001F2233">
      <w:rPr>
        <w:rFonts w:ascii="Arial" w:hAnsi="Arial" w:cs="Arial"/>
        <w:sz w:val="18"/>
        <w:szCs w:val="18"/>
      </w:rPr>
      <w:br/>
      <w:t>Wir sind Montag bis Freitag von 8:00 bis 12:30 Uhr und nach telefonischer Vereinbarung für Sie erreichbar.</w:t>
    </w:r>
    <w:r w:rsidRPr="001F2233">
      <w:rPr>
        <w:rFonts w:ascii="Arial" w:hAnsi="Arial" w:cs="Arial"/>
        <w:sz w:val="18"/>
        <w:szCs w:val="18"/>
      </w:rPr>
      <w:br/>
    </w:r>
    <w:proofErr w:type="spellStart"/>
    <w:r w:rsidRPr="001F2233">
      <w:rPr>
        <w:rFonts w:ascii="Arial" w:hAnsi="Arial" w:cs="Arial"/>
        <w:sz w:val="18"/>
        <w:szCs w:val="18"/>
      </w:rPr>
      <w:t>Öffentl</w:t>
    </w:r>
    <w:proofErr w:type="spellEnd"/>
    <w:r w:rsidRPr="001F2233">
      <w:rPr>
        <w:rFonts w:ascii="Arial" w:hAnsi="Arial" w:cs="Arial"/>
        <w:sz w:val="18"/>
        <w:szCs w:val="18"/>
      </w:rPr>
      <w:t xml:space="preserve">. Verkehrsmittel: Straßenbahn Linien 1 3 6 7, </w:t>
    </w:r>
    <w:proofErr w:type="spellStart"/>
    <w:r w:rsidRPr="001F2233">
      <w:rPr>
        <w:rFonts w:ascii="Arial" w:hAnsi="Arial" w:cs="Arial"/>
        <w:sz w:val="18"/>
        <w:szCs w:val="18"/>
      </w:rPr>
      <w:t>HSt</w:t>
    </w:r>
    <w:proofErr w:type="spellEnd"/>
    <w:r w:rsidRPr="001F2233">
      <w:rPr>
        <w:rFonts w:ascii="Arial" w:hAnsi="Arial" w:cs="Arial"/>
        <w:sz w:val="18"/>
        <w:szCs w:val="18"/>
      </w:rPr>
      <w:t xml:space="preserve">. Südtirolerplatz; Bus 31 32 33 39 40 67, </w:t>
    </w:r>
    <w:proofErr w:type="spellStart"/>
    <w:r w:rsidRPr="001F2233">
      <w:rPr>
        <w:rFonts w:ascii="Arial" w:hAnsi="Arial" w:cs="Arial"/>
        <w:sz w:val="18"/>
        <w:szCs w:val="18"/>
      </w:rPr>
      <w:t>HSt</w:t>
    </w:r>
    <w:proofErr w:type="spellEnd"/>
    <w:r w:rsidRPr="001F2233">
      <w:rPr>
        <w:rFonts w:ascii="Arial" w:hAnsi="Arial" w:cs="Arial"/>
        <w:sz w:val="18"/>
        <w:szCs w:val="18"/>
      </w:rPr>
      <w:t>. Griesplatz</w:t>
    </w:r>
  </w:p>
  <w:p w:rsidR="00804A78" w:rsidRPr="001F2233" w:rsidRDefault="00804A78" w:rsidP="001F2233">
    <w:pPr>
      <w:pStyle w:val="Fuzeile"/>
      <w:jc w:val="center"/>
      <w:rPr>
        <w:rFonts w:ascii="Arial" w:hAnsi="Arial" w:cs="Arial"/>
        <w:sz w:val="18"/>
        <w:szCs w:val="18"/>
      </w:rPr>
    </w:pPr>
    <w:r w:rsidRPr="001F2233">
      <w:rPr>
        <w:rFonts w:ascii="Arial" w:hAnsi="Arial" w:cs="Arial"/>
        <w:sz w:val="18"/>
        <w:szCs w:val="18"/>
      </w:rPr>
      <w:t xml:space="preserve">DVR 0087122 </w:t>
    </w:r>
    <w:r w:rsidRPr="001F2233">
      <w:rPr>
        <w:rFonts w:ascii="Arial" w:hAnsi="Arial" w:cs="Arial"/>
        <w:sz w:val="18"/>
        <w:szCs w:val="18"/>
      </w:rPr>
      <w:sym w:font="Symbol" w:char="F0B7"/>
    </w:r>
    <w:r w:rsidRPr="001F2233">
      <w:rPr>
        <w:rFonts w:ascii="Arial" w:hAnsi="Arial" w:cs="Arial"/>
        <w:sz w:val="18"/>
        <w:szCs w:val="18"/>
      </w:rPr>
      <w:t xml:space="preserve"> UID ATU37001007 </w:t>
    </w:r>
    <w:r w:rsidRPr="001F2233">
      <w:rPr>
        <w:rFonts w:ascii="Arial" w:hAnsi="Arial" w:cs="Arial"/>
        <w:sz w:val="18"/>
        <w:szCs w:val="18"/>
      </w:rPr>
      <w:sym w:font="Symbol" w:char="F0B7"/>
    </w:r>
    <w:r w:rsidRPr="001F2233">
      <w:rPr>
        <w:rFonts w:ascii="Arial" w:hAnsi="Arial" w:cs="Arial"/>
        <w:sz w:val="18"/>
        <w:szCs w:val="18"/>
      </w:rPr>
      <w:t xml:space="preserve"> Landes-Hypothekenbank Steiermark: BLZ: 56000, </w:t>
    </w:r>
    <w:proofErr w:type="spellStart"/>
    <w:r w:rsidRPr="001F2233">
      <w:rPr>
        <w:rFonts w:ascii="Arial" w:hAnsi="Arial" w:cs="Arial"/>
        <w:sz w:val="18"/>
        <w:szCs w:val="18"/>
      </w:rPr>
      <w:t>Kto.Nr</w:t>
    </w:r>
    <w:proofErr w:type="spellEnd"/>
    <w:r w:rsidRPr="001F2233">
      <w:rPr>
        <w:rFonts w:ascii="Arial" w:hAnsi="Arial" w:cs="Arial"/>
        <w:sz w:val="18"/>
        <w:szCs w:val="18"/>
      </w:rPr>
      <w:t>.: 20141005201</w:t>
    </w:r>
    <w:r w:rsidRPr="001F2233">
      <w:rPr>
        <w:rFonts w:ascii="Arial" w:hAnsi="Arial" w:cs="Arial"/>
        <w:sz w:val="18"/>
        <w:szCs w:val="18"/>
      </w:rPr>
      <w:br/>
    </w:r>
    <w:r w:rsidRPr="001F2233">
      <w:rPr>
        <w:rFonts w:ascii="Arial" w:hAnsi="Arial" w:cs="Arial"/>
        <w:color w:val="000000"/>
        <w:sz w:val="18"/>
        <w:szCs w:val="18"/>
      </w:rPr>
      <w:t xml:space="preserve">IBAN AT375600020141005201 </w:t>
    </w:r>
    <w:r w:rsidRPr="001F2233">
      <w:rPr>
        <w:rFonts w:ascii="Arial" w:hAnsi="Arial" w:cs="Arial"/>
        <w:color w:val="000000"/>
        <w:sz w:val="18"/>
        <w:szCs w:val="18"/>
      </w:rPr>
      <w:sym w:font="Symbol" w:char="F0B7"/>
    </w:r>
    <w:r w:rsidRPr="001F2233">
      <w:rPr>
        <w:rFonts w:ascii="Arial" w:hAnsi="Arial" w:cs="Arial"/>
        <w:color w:val="000000"/>
        <w:sz w:val="18"/>
        <w:szCs w:val="18"/>
      </w:rPr>
      <w:t xml:space="preserve"> BIC HYSTAT2G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A78" w:rsidRDefault="00804A78">
    <w:pPr>
      <w:pStyle w:val="Fuzeile"/>
      <w:jc w:val="center"/>
      <w:rPr>
        <w:sz w:val="17"/>
      </w:rPr>
    </w:pPr>
    <w:r>
      <w:rPr>
        <w:rFonts w:ascii="Arial" w:hAnsi="Arial"/>
        <w:sz w:val="16"/>
      </w:rPr>
      <w:t xml:space="preserve">8020 Graz </w:t>
    </w:r>
    <w:r>
      <w:rPr>
        <w:rFonts w:ascii="Arial" w:hAnsi="Arial"/>
        <w:position w:val="4"/>
        <w:sz w:val="16"/>
      </w:rPr>
      <w:t>.</w:t>
    </w:r>
    <w:r>
      <w:rPr>
        <w:rFonts w:ascii="Arial" w:hAnsi="Arial"/>
        <w:sz w:val="16"/>
      </w:rPr>
      <w:t xml:space="preserve"> Nikolaiplatz 3 </w:t>
    </w:r>
    <w:r>
      <w:rPr>
        <w:rFonts w:ascii="Arial" w:hAnsi="Arial"/>
        <w:position w:val="4"/>
        <w:sz w:val="16"/>
      </w:rPr>
      <w:t>.</w:t>
    </w:r>
    <w:r>
      <w:rPr>
        <w:rFonts w:ascii="Arial" w:hAnsi="Arial"/>
        <w:sz w:val="16"/>
      </w:rPr>
      <w:t xml:space="preserve"> DVR 0087122 </w:t>
    </w:r>
    <w:r>
      <w:rPr>
        <w:rFonts w:ascii="Arial" w:hAnsi="Arial"/>
        <w:position w:val="4"/>
        <w:sz w:val="16"/>
      </w:rPr>
      <w:t>.</w:t>
    </w:r>
    <w:r>
      <w:rPr>
        <w:rFonts w:ascii="Arial" w:hAnsi="Arial"/>
        <w:sz w:val="16"/>
      </w:rPr>
      <w:t xml:space="preserve"> UID ATU37001007</w:t>
    </w:r>
    <w:r>
      <w:rPr>
        <w:rFonts w:ascii="Arial" w:hAnsi="Arial"/>
        <w:sz w:val="16"/>
      </w:rPr>
      <w:br/>
      <w:t>Kunden- und Parteienverkehr: Montag bis Freitag 8 bis 12 Uhr und nach telefonischer Vereinbarung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A78" w:rsidRDefault="00804A78">
      <w:r>
        <w:separator/>
      </w:r>
    </w:p>
  </w:footnote>
  <w:footnote w:type="continuationSeparator" w:id="0">
    <w:p w:rsidR="00804A78" w:rsidRDefault="00804A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A78" w:rsidRDefault="00102158">
    <w:pPr>
      <w:pStyle w:val="Kopfzeile"/>
      <w:framePr w:wrap="around" w:vAnchor="text" w:hAnchor="margin" w:xAlign="center" w:y="1"/>
      <w:rPr>
        <w:rStyle w:val="Seitenzahl"/>
        <w:sz w:val="17"/>
      </w:rPr>
    </w:pPr>
    <w:r>
      <w:rPr>
        <w:rStyle w:val="Seitenzahl"/>
        <w:sz w:val="17"/>
      </w:rPr>
      <w:fldChar w:fldCharType="begin"/>
    </w:r>
    <w:r w:rsidR="00804A78">
      <w:rPr>
        <w:rStyle w:val="Seitenzahl"/>
        <w:sz w:val="17"/>
      </w:rPr>
      <w:instrText xml:space="preserve">PAGE  </w:instrText>
    </w:r>
    <w:r>
      <w:rPr>
        <w:rStyle w:val="Seitenzahl"/>
        <w:sz w:val="17"/>
      </w:rPr>
      <w:fldChar w:fldCharType="separate"/>
    </w:r>
    <w:r w:rsidR="00804A78">
      <w:rPr>
        <w:rStyle w:val="Seitenzahl"/>
        <w:noProof/>
        <w:sz w:val="17"/>
      </w:rPr>
      <w:t>1</w:t>
    </w:r>
    <w:r>
      <w:rPr>
        <w:rStyle w:val="Seitenzahl"/>
        <w:sz w:val="17"/>
      </w:rPr>
      <w:fldChar w:fldCharType="end"/>
    </w:r>
  </w:p>
  <w:p w:rsidR="00804A78" w:rsidRDefault="00804A78">
    <w:pPr>
      <w:pStyle w:val="Kopfzeile"/>
      <w:rPr>
        <w:sz w:val="17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A78" w:rsidRDefault="00804A78">
    <w:pPr>
      <w:pStyle w:val="Kopfzeile"/>
      <w:framePr w:wrap="around" w:vAnchor="text" w:hAnchor="margin" w:xAlign="center" w:y="1"/>
      <w:rPr>
        <w:rStyle w:val="Seitenzahl"/>
        <w:sz w:val="17"/>
      </w:rPr>
    </w:pPr>
  </w:p>
  <w:p w:rsidR="00804A78" w:rsidRDefault="00804A78">
    <w:pPr>
      <w:framePr w:w="561" w:h="147" w:hSpace="142" w:wrap="auto" w:vAnchor="page" w:hAnchor="page" w:x="421" w:y="5694"/>
      <w:rPr>
        <w:sz w:val="8"/>
      </w:rPr>
    </w:pPr>
    <w:r>
      <w:rPr>
        <w:sz w:val="17"/>
      </w:rPr>
      <w:t>__</w:t>
    </w:r>
  </w:p>
  <w:p w:rsidR="00804A78" w:rsidRDefault="00804A78" w:rsidP="00DB326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B1BCB"/>
    <w:multiLevelType w:val="hybridMultilevel"/>
    <w:tmpl w:val="E8F0E0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73D3F"/>
    <w:multiLevelType w:val="hybridMultilevel"/>
    <w:tmpl w:val="91364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C35F1"/>
    <w:multiLevelType w:val="hybridMultilevel"/>
    <w:tmpl w:val="4E6868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A6353C"/>
    <w:multiLevelType w:val="hybridMultilevel"/>
    <w:tmpl w:val="1464C1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192BA4"/>
    <w:multiLevelType w:val="hybridMultilevel"/>
    <w:tmpl w:val="F4B8FF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6F0612"/>
    <w:multiLevelType w:val="hybridMultilevel"/>
    <w:tmpl w:val="066E1820"/>
    <w:lvl w:ilvl="0" w:tplc="1C8438D0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C94733"/>
    <w:multiLevelType w:val="hybridMultilevel"/>
    <w:tmpl w:val="42F62BD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E6764AB"/>
    <w:multiLevelType w:val="hybridMultilevel"/>
    <w:tmpl w:val="0B9235FC"/>
    <w:lvl w:ilvl="0" w:tplc="0407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>
    <w:nsid w:val="62D31194"/>
    <w:multiLevelType w:val="hybridMultilevel"/>
    <w:tmpl w:val="021C62D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424F03"/>
    <w:multiLevelType w:val="hybridMultilevel"/>
    <w:tmpl w:val="CEDEA0EC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40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9EA"/>
    <w:rsid w:val="00003928"/>
    <w:rsid w:val="00025C67"/>
    <w:rsid w:val="00036D5F"/>
    <w:rsid w:val="00047A66"/>
    <w:rsid w:val="0005073F"/>
    <w:rsid w:val="000732C8"/>
    <w:rsid w:val="000806E2"/>
    <w:rsid w:val="000C0BEE"/>
    <w:rsid w:val="000E370A"/>
    <w:rsid w:val="00102158"/>
    <w:rsid w:val="001037D0"/>
    <w:rsid w:val="00116CEB"/>
    <w:rsid w:val="00120873"/>
    <w:rsid w:val="00125B31"/>
    <w:rsid w:val="001329CC"/>
    <w:rsid w:val="001448A0"/>
    <w:rsid w:val="00147CFB"/>
    <w:rsid w:val="00155978"/>
    <w:rsid w:val="0018671F"/>
    <w:rsid w:val="001B1087"/>
    <w:rsid w:val="001B24CA"/>
    <w:rsid w:val="001C3BDB"/>
    <w:rsid w:val="001C79D0"/>
    <w:rsid w:val="001D597E"/>
    <w:rsid w:val="001F2233"/>
    <w:rsid w:val="00200049"/>
    <w:rsid w:val="00227BCB"/>
    <w:rsid w:val="00240F7B"/>
    <w:rsid w:val="00253E6F"/>
    <w:rsid w:val="00255C87"/>
    <w:rsid w:val="002569E7"/>
    <w:rsid w:val="002634A5"/>
    <w:rsid w:val="0028617E"/>
    <w:rsid w:val="002A78B8"/>
    <w:rsid w:val="00317640"/>
    <w:rsid w:val="003176F8"/>
    <w:rsid w:val="003368FC"/>
    <w:rsid w:val="0034357E"/>
    <w:rsid w:val="00395FA7"/>
    <w:rsid w:val="00397B22"/>
    <w:rsid w:val="003C464D"/>
    <w:rsid w:val="003F7C28"/>
    <w:rsid w:val="00406086"/>
    <w:rsid w:val="004111E1"/>
    <w:rsid w:val="00447D31"/>
    <w:rsid w:val="004759AC"/>
    <w:rsid w:val="00490265"/>
    <w:rsid w:val="004A01F6"/>
    <w:rsid w:val="004D34A4"/>
    <w:rsid w:val="004F5B94"/>
    <w:rsid w:val="004F6E86"/>
    <w:rsid w:val="005023AF"/>
    <w:rsid w:val="005275C8"/>
    <w:rsid w:val="005320CB"/>
    <w:rsid w:val="005406A2"/>
    <w:rsid w:val="005409EA"/>
    <w:rsid w:val="00544A50"/>
    <w:rsid w:val="00547FA8"/>
    <w:rsid w:val="00561564"/>
    <w:rsid w:val="00566AB7"/>
    <w:rsid w:val="005725DA"/>
    <w:rsid w:val="00582876"/>
    <w:rsid w:val="00583E3F"/>
    <w:rsid w:val="0059373D"/>
    <w:rsid w:val="005A7495"/>
    <w:rsid w:val="005B01BC"/>
    <w:rsid w:val="005B1128"/>
    <w:rsid w:val="005B157D"/>
    <w:rsid w:val="005D175F"/>
    <w:rsid w:val="005F5C9A"/>
    <w:rsid w:val="00605F67"/>
    <w:rsid w:val="00630EE1"/>
    <w:rsid w:val="00632A49"/>
    <w:rsid w:val="00644C6D"/>
    <w:rsid w:val="00660B18"/>
    <w:rsid w:val="00666F52"/>
    <w:rsid w:val="00673BA3"/>
    <w:rsid w:val="006942FB"/>
    <w:rsid w:val="006B0F47"/>
    <w:rsid w:val="006C3553"/>
    <w:rsid w:val="006C5DD9"/>
    <w:rsid w:val="006D6E89"/>
    <w:rsid w:val="006F52B4"/>
    <w:rsid w:val="00701C47"/>
    <w:rsid w:val="0072764A"/>
    <w:rsid w:val="00730728"/>
    <w:rsid w:val="007372B2"/>
    <w:rsid w:val="00743897"/>
    <w:rsid w:val="00770104"/>
    <w:rsid w:val="007830D4"/>
    <w:rsid w:val="007871DC"/>
    <w:rsid w:val="007A0848"/>
    <w:rsid w:val="007B2730"/>
    <w:rsid w:val="007B7072"/>
    <w:rsid w:val="007D457D"/>
    <w:rsid w:val="007E3E71"/>
    <w:rsid w:val="007E69EA"/>
    <w:rsid w:val="00804A78"/>
    <w:rsid w:val="00814BDB"/>
    <w:rsid w:val="008247ED"/>
    <w:rsid w:val="00873921"/>
    <w:rsid w:val="00883AD0"/>
    <w:rsid w:val="00893484"/>
    <w:rsid w:val="00896314"/>
    <w:rsid w:val="008A51BC"/>
    <w:rsid w:val="008A574F"/>
    <w:rsid w:val="008A62D9"/>
    <w:rsid w:val="008E0D52"/>
    <w:rsid w:val="008F7387"/>
    <w:rsid w:val="009027AF"/>
    <w:rsid w:val="00917C52"/>
    <w:rsid w:val="009241D7"/>
    <w:rsid w:val="00934CE9"/>
    <w:rsid w:val="00954B5A"/>
    <w:rsid w:val="00986F9B"/>
    <w:rsid w:val="009C39DA"/>
    <w:rsid w:val="009C6989"/>
    <w:rsid w:val="009D129C"/>
    <w:rsid w:val="009E2386"/>
    <w:rsid w:val="009E5B28"/>
    <w:rsid w:val="00A00D7E"/>
    <w:rsid w:val="00A02D32"/>
    <w:rsid w:val="00A36B88"/>
    <w:rsid w:val="00A40AC3"/>
    <w:rsid w:val="00A44061"/>
    <w:rsid w:val="00A456E4"/>
    <w:rsid w:val="00A46622"/>
    <w:rsid w:val="00A979D4"/>
    <w:rsid w:val="00AA1ED4"/>
    <w:rsid w:val="00AB03AB"/>
    <w:rsid w:val="00AD790F"/>
    <w:rsid w:val="00AE1BC6"/>
    <w:rsid w:val="00AF3FFC"/>
    <w:rsid w:val="00B0527D"/>
    <w:rsid w:val="00BB6161"/>
    <w:rsid w:val="00BD3E64"/>
    <w:rsid w:val="00BD7EE8"/>
    <w:rsid w:val="00BE0529"/>
    <w:rsid w:val="00BE067B"/>
    <w:rsid w:val="00BF7881"/>
    <w:rsid w:val="00C01F1C"/>
    <w:rsid w:val="00C50B64"/>
    <w:rsid w:val="00C528C7"/>
    <w:rsid w:val="00C70D30"/>
    <w:rsid w:val="00C76636"/>
    <w:rsid w:val="00C90139"/>
    <w:rsid w:val="00C91050"/>
    <w:rsid w:val="00CA685A"/>
    <w:rsid w:val="00CE2238"/>
    <w:rsid w:val="00CF177B"/>
    <w:rsid w:val="00D31F20"/>
    <w:rsid w:val="00D5767A"/>
    <w:rsid w:val="00D64783"/>
    <w:rsid w:val="00D72928"/>
    <w:rsid w:val="00D73CDC"/>
    <w:rsid w:val="00D8486E"/>
    <w:rsid w:val="00D903A7"/>
    <w:rsid w:val="00D930D0"/>
    <w:rsid w:val="00D97585"/>
    <w:rsid w:val="00DB326F"/>
    <w:rsid w:val="00DC22DF"/>
    <w:rsid w:val="00E04473"/>
    <w:rsid w:val="00E04E6B"/>
    <w:rsid w:val="00E16B2E"/>
    <w:rsid w:val="00E332EB"/>
    <w:rsid w:val="00E65A64"/>
    <w:rsid w:val="00E82451"/>
    <w:rsid w:val="00EA3213"/>
    <w:rsid w:val="00ED26AE"/>
    <w:rsid w:val="00ED47AC"/>
    <w:rsid w:val="00EF49BC"/>
    <w:rsid w:val="00F11FA4"/>
    <w:rsid w:val="00F12CAE"/>
    <w:rsid w:val="00F30A57"/>
    <w:rsid w:val="00F3688C"/>
    <w:rsid w:val="00F50E32"/>
    <w:rsid w:val="00F65B3A"/>
    <w:rsid w:val="00F868BD"/>
    <w:rsid w:val="00F922C3"/>
    <w:rsid w:val="00FA5097"/>
    <w:rsid w:val="00FE168B"/>
    <w:rsid w:val="00FE2EA2"/>
    <w:rsid w:val="00FF1CCA"/>
    <w:rsid w:val="00FF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G Times" w:eastAsia="Times New Roman" w:hAnsi="CG Times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12CAE"/>
    <w:rPr>
      <w:rFonts w:ascii="Times New Roman" w:hAnsi="Times New Roman"/>
    </w:rPr>
  </w:style>
  <w:style w:type="paragraph" w:styleId="berschrift1">
    <w:name w:val="heading 1"/>
    <w:basedOn w:val="Standard"/>
    <w:next w:val="Standard"/>
    <w:qFormat/>
    <w:rsid w:val="00F12CAE"/>
    <w:pPr>
      <w:keepNext/>
      <w:ind w:left="-68"/>
      <w:outlineLvl w:val="0"/>
    </w:pPr>
    <w:rPr>
      <w:rFonts w:ascii="Arial" w:hAnsi="Arial"/>
      <w:sz w:val="18"/>
      <w:u w:val="single"/>
    </w:rPr>
  </w:style>
  <w:style w:type="paragraph" w:styleId="berschrift2">
    <w:name w:val="heading 2"/>
    <w:basedOn w:val="Standard"/>
    <w:next w:val="Standard"/>
    <w:qFormat/>
    <w:rsid w:val="00F12CAE"/>
    <w:pPr>
      <w:keepNext/>
      <w:ind w:left="-68"/>
      <w:outlineLvl w:val="1"/>
    </w:pPr>
    <w:rPr>
      <w:rFonts w:ascii="Arial" w:hAnsi="Arial"/>
      <w:sz w:val="16"/>
      <w:u w:val="single"/>
    </w:rPr>
  </w:style>
  <w:style w:type="paragraph" w:styleId="berschrift3">
    <w:name w:val="heading 3"/>
    <w:basedOn w:val="Standard"/>
    <w:next w:val="Standard"/>
    <w:qFormat/>
    <w:rsid w:val="00F12CAE"/>
    <w:pPr>
      <w:keepNext/>
      <w:outlineLvl w:val="2"/>
    </w:pPr>
    <w:rPr>
      <w:rFonts w:ascii="Arial" w:hAnsi="Arial"/>
      <w:b/>
      <w:bCs/>
      <w:sz w:val="1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rsid w:val="00F12CAE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rsid w:val="00F12CAE"/>
    <w:pPr>
      <w:tabs>
        <w:tab w:val="center" w:pos="4536"/>
        <w:tab w:val="right" w:pos="9072"/>
      </w:tabs>
    </w:pPr>
  </w:style>
  <w:style w:type="paragraph" w:customStyle="1" w:styleId="Text">
    <w:name w:val="Text"/>
    <w:basedOn w:val="Standard"/>
    <w:rsid w:val="00F12CAE"/>
    <w:pPr>
      <w:spacing w:after="160" w:line="300" w:lineRule="exact"/>
      <w:ind w:left="-85"/>
    </w:pPr>
    <w:rPr>
      <w:sz w:val="22"/>
    </w:rPr>
  </w:style>
  <w:style w:type="paragraph" w:customStyle="1" w:styleId="Kopfzeile1">
    <w:name w:val="Kopfzeile1"/>
    <w:basedOn w:val="Standard"/>
    <w:rsid w:val="00F12CAE"/>
    <w:pPr>
      <w:spacing w:before="180" w:after="160" w:line="300" w:lineRule="exact"/>
      <w:ind w:left="-85"/>
    </w:pPr>
    <w:rPr>
      <w:b/>
      <w:sz w:val="22"/>
    </w:rPr>
  </w:style>
  <w:style w:type="paragraph" w:customStyle="1" w:styleId="Blick">
    <w:name w:val="Blick"/>
    <w:basedOn w:val="Standard"/>
    <w:rsid w:val="00F12CAE"/>
    <w:pPr>
      <w:spacing w:after="160" w:line="300" w:lineRule="exact"/>
      <w:ind w:left="199" w:hanging="284"/>
    </w:pPr>
    <w:rPr>
      <w:sz w:val="22"/>
    </w:rPr>
  </w:style>
  <w:style w:type="paragraph" w:styleId="Aufzhlungszeichen">
    <w:name w:val="List Bullet"/>
    <w:basedOn w:val="Standard"/>
    <w:rsid w:val="00F12CAE"/>
    <w:pPr>
      <w:ind w:left="283" w:hanging="283"/>
    </w:pPr>
  </w:style>
  <w:style w:type="character" w:styleId="Seitenzahl">
    <w:name w:val="page number"/>
    <w:basedOn w:val="Absatz-Standardschriftart"/>
    <w:rsid w:val="00F12CAE"/>
  </w:style>
  <w:style w:type="paragraph" w:styleId="Textkrper-Zeileneinzug">
    <w:name w:val="Body Text Indent"/>
    <w:basedOn w:val="Standard"/>
    <w:rsid w:val="00F12CAE"/>
    <w:pPr>
      <w:spacing w:line="240" w:lineRule="exact"/>
      <w:ind w:left="-71"/>
    </w:pPr>
    <w:rPr>
      <w:rFonts w:ascii="Arial" w:hAnsi="Arial"/>
      <w:sz w:val="16"/>
    </w:rPr>
  </w:style>
  <w:style w:type="character" w:styleId="Hyperlink">
    <w:name w:val="Hyperlink"/>
    <w:basedOn w:val="Absatz-Standardschriftart"/>
    <w:rsid w:val="00F12CAE"/>
    <w:rPr>
      <w:color w:val="0000FF"/>
      <w:u w:val="single"/>
    </w:rPr>
  </w:style>
  <w:style w:type="character" w:styleId="BesuchterHyperlink">
    <w:name w:val="FollowedHyperlink"/>
    <w:basedOn w:val="Absatz-Standardschriftart"/>
    <w:rsid w:val="00F12CAE"/>
    <w:rPr>
      <w:color w:val="800080"/>
      <w:u w:val="single"/>
    </w:rPr>
  </w:style>
  <w:style w:type="paragraph" w:customStyle="1" w:styleId="Zusatz">
    <w:name w:val="Zusatz"/>
    <w:rsid w:val="008A574F"/>
    <w:pPr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18"/>
      <w:lang w:val="de-AT"/>
    </w:rPr>
  </w:style>
  <w:style w:type="paragraph" w:customStyle="1" w:styleId="Amtskopf">
    <w:name w:val="Amtskopf"/>
    <w:rsid w:val="008A574F"/>
    <w:pPr>
      <w:overflowPunct w:val="0"/>
      <w:autoSpaceDE w:val="0"/>
      <w:autoSpaceDN w:val="0"/>
      <w:adjustRightInd w:val="0"/>
      <w:spacing w:before="720"/>
      <w:textAlignment w:val="baseline"/>
    </w:pPr>
    <w:rPr>
      <w:rFonts w:ascii="Arial" w:hAnsi="Arial"/>
      <w:caps/>
      <w:noProof/>
      <w:spacing w:val="6"/>
      <w:lang w:val="de-AT"/>
    </w:rPr>
  </w:style>
  <w:style w:type="paragraph" w:customStyle="1" w:styleId="Abteilung">
    <w:name w:val="Abteilung"/>
    <w:rsid w:val="008A574F"/>
    <w:pPr>
      <w:overflowPunct w:val="0"/>
      <w:autoSpaceDE w:val="0"/>
      <w:autoSpaceDN w:val="0"/>
      <w:adjustRightInd w:val="0"/>
      <w:spacing w:before="100" w:line="240" w:lineRule="exact"/>
      <w:ind w:left="301" w:hanging="301"/>
      <w:textAlignment w:val="baseline"/>
    </w:pPr>
    <w:rPr>
      <w:rFonts w:ascii="Arial" w:hAnsi="Arial"/>
      <w:b/>
      <w:noProof/>
      <w:sz w:val="22"/>
      <w:lang w:val="de-AT"/>
    </w:rPr>
  </w:style>
  <w:style w:type="paragraph" w:customStyle="1" w:styleId="Bearbeiterinfo">
    <w:name w:val="Bearbeiterinfo"/>
    <w:rsid w:val="008A574F"/>
    <w:pPr>
      <w:tabs>
        <w:tab w:val="left" w:pos="454"/>
      </w:tabs>
      <w:overflowPunct w:val="0"/>
      <w:autoSpaceDE w:val="0"/>
      <w:autoSpaceDN w:val="0"/>
      <w:adjustRightInd w:val="0"/>
      <w:spacing w:before="180" w:after="160" w:line="240" w:lineRule="exact"/>
      <w:textAlignment w:val="baseline"/>
    </w:pPr>
    <w:rPr>
      <w:rFonts w:ascii="Arial" w:hAnsi="Arial"/>
      <w:noProof/>
      <w:sz w:val="18"/>
      <w:lang w:val="de-AT"/>
    </w:rPr>
  </w:style>
  <w:style w:type="paragraph" w:customStyle="1" w:styleId="GZ-Ggst">
    <w:name w:val="GZ-Ggst"/>
    <w:basedOn w:val="Standard"/>
    <w:rsid w:val="008A574F"/>
    <w:pPr>
      <w:overflowPunct w:val="0"/>
      <w:autoSpaceDE w:val="0"/>
      <w:autoSpaceDN w:val="0"/>
      <w:adjustRightInd w:val="0"/>
      <w:spacing w:line="280" w:lineRule="exact"/>
      <w:textAlignment w:val="baseline"/>
    </w:pPr>
    <w:rPr>
      <w:sz w:val="22"/>
    </w:rPr>
  </w:style>
  <w:style w:type="paragraph" w:customStyle="1" w:styleId="Adressat">
    <w:name w:val="Adressat"/>
    <w:basedOn w:val="Standard"/>
    <w:rsid w:val="008A574F"/>
    <w:pPr>
      <w:overflowPunct w:val="0"/>
      <w:autoSpaceDE w:val="0"/>
      <w:autoSpaceDN w:val="0"/>
      <w:adjustRightInd w:val="0"/>
      <w:textAlignment w:val="baseline"/>
    </w:pPr>
    <w:rPr>
      <w:sz w:val="22"/>
    </w:rPr>
  </w:style>
  <w:style w:type="paragraph" w:styleId="Sprechblasentext">
    <w:name w:val="Balloon Text"/>
    <w:basedOn w:val="Standard"/>
    <w:link w:val="SprechblasentextZchn"/>
    <w:rsid w:val="001C79D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C79D0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1C79D0"/>
    <w:rPr>
      <w:color w:val="808080"/>
    </w:rPr>
  </w:style>
  <w:style w:type="table" w:styleId="Tabellenraster">
    <w:name w:val="Table Grid"/>
    <w:basedOn w:val="NormaleTabelle"/>
    <w:rsid w:val="001C7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A1ED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G Times" w:eastAsia="Times New Roman" w:hAnsi="CG Times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12CAE"/>
    <w:rPr>
      <w:rFonts w:ascii="Times New Roman" w:hAnsi="Times New Roman"/>
    </w:rPr>
  </w:style>
  <w:style w:type="paragraph" w:styleId="berschrift1">
    <w:name w:val="heading 1"/>
    <w:basedOn w:val="Standard"/>
    <w:next w:val="Standard"/>
    <w:qFormat/>
    <w:rsid w:val="00F12CAE"/>
    <w:pPr>
      <w:keepNext/>
      <w:ind w:left="-68"/>
      <w:outlineLvl w:val="0"/>
    </w:pPr>
    <w:rPr>
      <w:rFonts w:ascii="Arial" w:hAnsi="Arial"/>
      <w:sz w:val="18"/>
      <w:u w:val="single"/>
    </w:rPr>
  </w:style>
  <w:style w:type="paragraph" w:styleId="berschrift2">
    <w:name w:val="heading 2"/>
    <w:basedOn w:val="Standard"/>
    <w:next w:val="Standard"/>
    <w:qFormat/>
    <w:rsid w:val="00F12CAE"/>
    <w:pPr>
      <w:keepNext/>
      <w:ind w:left="-68"/>
      <w:outlineLvl w:val="1"/>
    </w:pPr>
    <w:rPr>
      <w:rFonts w:ascii="Arial" w:hAnsi="Arial"/>
      <w:sz w:val="16"/>
      <w:u w:val="single"/>
    </w:rPr>
  </w:style>
  <w:style w:type="paragraph" w:styleId="berschrift3">
    <w:name w:val="heading 3"/>
    <w:basedOn w:val="Standard"/>
    <w:next w:val="Standard"/>
    <w:qFormat/>
    <w:rsid w:val="00F12CAE"/>
    <w:pPr>
      <w:keepNext/>
      <w:outlineLvl w:val="2"/>
    </w:pPr>
    <w:rPr>
      <w:rFonts w:ascii="Arial" w:hAnsi="Arial"/>
      <w:b/>
      <w:bCs/>
      <w:sz w:val="1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rsid w:val="00F12CAE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rsid w:val="00F12CAE"/>
    <w:pPr>
      <w:tabs>
        <w:tab w:val="center" w:pos="4536"/>
        <w:tab w:val="right" w:pos="9072"/>
      </w:tabs>
    </w:pPr>
  </w:style>
  <w:style w:type="paragraph" w:customStyle="1" w:styleId="Text">
    <w:name w:val="Text"/>
    <w:basedOn w:val="Standard"/>
    <w:rsid w:val="00F12CAE"/>
    <w:pPr>
      <w:spacing w:after="160" w:line="300" w:lineRule="exact"/>
      <w:ind w:left="-85"/>
    </w:pPr>
    <w:rPr>
      <w:sz w:val="22"/>
    </w:rPr>
  </w:style>
  <w:style w:type="paragraph" w:customStyle="1" w:styleId="Kopfzeile1">
    <w:name w:val="Kopfzeile1"/>
    <w:basedOn w:val="Standard"/>
    <w:rsid w:val="00F12CAE"/>
    <w:pPr>
      <w:spacing w:before="180" w:after="160" w:line="300" w:lineRule="exact"/>
      <w:ind w:left="-85"/>
    </w:pPr>
    <w:rPr>
      <w:b/>
      <w:sz w:val="22"/>
    </w:rPr>
  </w:style>
  <w:style w:type="paragraph" w:customStyle="1" w:styleId="Blick">
    <w:name w:val="Blick"/>
    <w:basedOn w:val="Standard"/>
    <w:rsid w:val="00F12CAE"/>
    <w:pPr>
      <w:spacing w:after="160" w:line="300" w:lineRule="exact"/>
      <w:ind w:left="199" w:hanging="284"/>
    </w:pPr>
    <w:rPr>
      <w:sz w:val="22"/>
    </w:rPr>
  </w:style>
  <w:style w:type="paragraph" w:styleId="Aufzhlungszeichen">
    <w:name w:val="List Bullet"/>
    <w:basedOn w:val="Standard"/>
    <w:rsid w:val="00F12CAE"/>
    <w:pPr>
      <w:ind w:left="283" w:hanging="283"/>
    </w:pPr>
  </w:style>
  <w:style w:type="character" w:styleId="Seitenzahl">
    <w:name w:val="page number"/>
    <w:basedOn w:val="Absatz-Standardschriftart"/>
    <w:rsid w:val="00F12CAE"/>
  </w:style>
  <w:style w:type="paragraph" w:styleId="Textkrper-Zeileneinzug">
    <w:name w:val="Body Text Indent"/>
    <w:basedOn w:val="Standard"/>
    <w:rsid w:val="00F12CAE"/>
    <w:pPr>
      <w:spacing w:line="240" w:lineRule="exact"/>
      <w:ind w:left="-71"/>
    </w:pPr>
    <w:rPr>
      <w:rFonts w:ascii="Arial" w:hAnsi="Arial"/>
      <w:sz w:val="16"/>
    </w:rPr>
  </w:style>
  <w:style w:type="character" w:styleId="Hyperlink">
    <w:name w:val="Hyperlink"/>
    <w:basedOn w:val="Absatz-Standardschriftart"/>
    <w:rsid w:val="00F12CAE"/>
    <w:rPr>
      <w:color w:val="0000FF"/>
      <w:u w:val="single"/>
    </w:rPr>
  </w:style>
  <w:style w:type="character" w:styleId="BesuchterHyperlink">
    <w:name w:val="FollowedHyperlink"/>
    <w:basedOn w:val="Absatz-Standardschriftart"/>
    <w:rsid w:val="00F12CAE"/>
    <w:rPr>
      <w:color w:val="800080"/>
      <w:u w:val="single"/>
    </w:rPr>
  </w:style>
  <w:style w:type="paragraph" w:customStyle="1" w:styleId="Zusatz">
    <w:name w:val="Zusatz"/>
    <w:rsid w:val="008A574F"/>
    <w:pPr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18"/>
      <w:lang w:val="de-AT"/>
    </w:rPr>
  </w:style>
  <w:style w:type="paragraph" w:customStyle="1" w:styleId="Amtskopf">
    <w:name w:val="Amtskopf"/>
    <w:rsid w:val="008A574F"/>
    <w:pPr>
      <w:overflowPunct w:val="0"/>
      <w:autoSpaceDE w:val="0"/>
      <w:autoSpaceDN w:val="0"/>
      <w:adjustRightInd w:val="0"/>
      <w:spacing w:before="720"/>
      <w:textAlignment w:val="baseline"/>
    </w:pPr>
    <w:rPr>
      <w:rFonts w:ascii="Arial" w:hAnsi="Arial"/>
      <w:caps/>
      <w:noProof/>
      <w:spacing w:val="6"/>
      <w:lang w:val="de-AT"/>
    </w:rPr>
  </w:style>
  <w:style w:type="paragraph" w:customStyle="1" w:styleId="Abteilung">
    <w:name w:val="Abteilung"/>
    <w:rsid w:val="008A574F"/>
    <w:pPr>
      <w:overflowPunct w:val="0"/>
      <w:autoSpaceDE w:val="0"/>
      <w:autoSpaceDN w:val="0"/>
      <w:adjustRightInd w:val="0"/>
      <w:spacing w:before="100" w:line="240" w:lineRule="exact"/>
      <w:ind w:left="301" w:hanging="301"/>
      <w:textAlignment w:val="baseline"/>
    </w:pPr>
    <w:rPr>
      <w:rFonts w:ascii="Arial" w:hAnsi="Arial"/>
      <w:b/>
      <w:noProof/>
      <w:sz w:val="22"/>
      <w:lang w:val="de-AT"/>
    </w:rPr>
  </w:style>
  <w:style w:type="paragraph" w:customStyle="1" w:styleId="Bearbeiterinfo">
    <w:name w:val="Bearbeiterinfo"/>
    <w:rsid w:val="008A574F"/>
    <w:pPr>
      <w:tabs>
        <w:tab w:val="left" w:pos="454"/>
      </w:tabs>
      <w:overflowPunct w:val="0"/>
      <w:autoSpaceDE w:val="0"/>
      <w:autoSpaceDN w:val="0"/>
      <w:adjustRightInd w:val="0"/>
      <w:spacing w:before="180" w:after="160" w:line="240" w:lineRule="exact"/>
      <w:textAlignment w:val="baseline"/>
    </w:pPr>
    <w:rPr>
      <w:rFonts w:ascii="Arial" w:hAnsi="Arial"/>
      <w:noProof/>
      <w:sz w:val="18"/>
      <w:lang w:val="de-AT"/>
    </w:rPr>
  </w:style>
  <w:style w:type="paragraph" w:customStyle="1" w:styleId="GZ-Ggst">
    <w:name w:val="GZ-Ggst"/>
    <w:basedOn w:val="Standard"/>
    <w:rsid w:val="008A574F"/>
    <w:pPr>
      <w:overflowPunct w:val="0"/>
      <w:autoSpaceDE w:val="0"/>
      <w:autoSpaceDN w:val="0"/>
      <w:adjustRightInd w:val="0"/>
      <w:spacing w:line="280" w:lineRule="exact"/>
      <w:textAlignment w:val="baseline"/>
    </w:pPr>
    <w:rPr>
      <w:sz w:val="22"/>
    </w:rPr>
  </w:style>
  <w:style w:type="paragraph" w:customStyle="1" w:styleId="Adressat">
    <w:name w:val="Adressat"/>
    <w:basedOn w:val="Standard"/>
    <w:rsid w:val="008A574F"/>
    <w:pPr>
      <w:overflowPunct w:val="0"/>
      <w:autoSpaceDE w:val="0"/>
      <w:autoSpaceDN w:val="0"/>
      <w:adjustRightInd w:val="0"/>
      <w:textAlignment w:val="baseline"/>
    </w:pPr>
    <w:rPr>
      <w:sz w:val="22"/>
    </w:rPr>
  </w:style>
  <w:style w:type="paragraph" w:styleId="Sprechblasentext">
    <w:name w:val="Balloon Text"/>
    <w:basedOn w:val="Standard"/>
    <w:link w:val="SprechblasentextZchn"/>
    <w:rsid w:val="001C79D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C79D0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1C79D0"/>
    <w:rPr>
      <w:color w:val="808080"/>
    </w:rPr>
  </w:style>
  <w:style w:type="table" w:styleId="Tabellenraster">
    <w:name w:val="Table Grid"/>
    <w:basedOn w:val="NormaleTabelle"/>
    <w:rsid w:val="001C7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A1ED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ntrol" Target="activeX/activeX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inword\Vorlagen\Lreg\brief95_neu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F6E33C04A9C481CAEF92CCCE21FA4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0EDD24-896D-451B-B846-62BE09791E60}"/>
      </w:docPartPr>
      <w:docPartBody>
        <w:p w:rsidR="00AF0E10" w:rsidRDefault="004E311B" w:rsidP="004E311B">
          <w:pPr>
            <w:pStyle w:val="7F6E33C04A9C481CAEF92CCCE21FA4B410"/>
          </w:pPr>
          <w:r>
            <w:rPr>
              <w:rStyle w:val="Platzhaltertext"/>
              <w:b/>
            </w:rPr>
            <w:t>Bitte geben Sie hier den Standort ein</w:t>
          </w:r>
          <w:r w:rsidRPr="004205B3">
            <w:rPr>
              <w:rStyle w:val="Platzhaltertext"/>
            </w:rPr>
            <w:t>.</w:t>
          </w:r>
        </w:p>
      </w:docPartBody>
    </w:docPart>
    <w:docPart>
      <w:docPartPr>
        <w:name w:val="60346CFFA500464087744807C7F4DA3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BF86C2-30F3-40D7-B2C3-920D26C6D383}"/>
      </w:docPartPr>
      <w:docPartBody>
        <w:p w:rsidR="00000000" w:rsidRDefault="005A405C" w:rsidP="005A405C">
          <w:pPr>
            <w:pStyle w:val="60346CFFA500464087744807C7F4DA34"/>
          </w:pPr>
          <w:r w:rsidRPr="002D4848">
            <w:rPr>
              <w:rStyle w:val="Platzhaltertext"/>
              <w:b/>
              <w:i/>
              <w:sz w:val="20"/>
            </w:rPr>
            <w:t>Klicken Sie hier, um Text einzugeben.</w:t>
          </w:r>
        </w:p>
      </w:docPartBody>
    </w:docPart>
    <w:docPart>
      <w:docPartPr>
        <w:name w:val="7FEED3E1DC54473CB2C36171ADD2A8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949D82-50AC-4044-9900-3FCFE366C2CB}"/>
      </w:docPartPr>
      <w:docPartBody>
        <w:p w:rsidR="00000000" w:rsidRDefault="005A405C" w:rsidP="005A405C">
          <w:pPr>
            <w:pStyle w:val="7FEED3E1DC54473CB2C36171ADD2A82E"/>
          </w:pPr>
          <w:r w:rsidRPr="002D4848">
            <w:rPr>
              <w:rStyle w:val="Platzhaltertext"/>
              <w:b/>
              <w:i/>
              <w:sz w:val="20"/>
            </w:rPr>
            <w:t>Klicken Sie hier, um Namen einzugeben.</w:t>
          </w:r>
        </w:p>
      </w:docPartBody>
    </w:docPart>
    <w:docPart>
      <w:docPartPr>
        <w:name w:val="0395D43C012341B597F9AAA81D673A7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78814D-E407-4EE5-BFFF-3E18B68B6D03}"/>
      </w:docPartPr>
      <w:docPartBody>
        <w:p w:rsidR="00000000" w:rsidRDefault="005A405C" w:rsidP="005A405C">
          <w:pPr>
            <w:pStyle w:val="0395D43C012341B597F9AAA81D673A71"/>
          </w:pPr>
          <w:r w:rsidRPr="002D4848">
            <w:rPr>
              <w:rStyle w:val="Platzhaltertext"/>
              <w:b/>
              <w:i/>
              <w:sz w:val="20"/>
            </w:rPr>
            <w:t>Klicken Sie hier, um Text einzugeben.</w:t>
          </w:r>
        </w:p>
      </w:docPartBody>
    </w:docPart>
    <w:docPart>
      <w:docPartPr>
        <w:name w:val="5EEBAB58E9FF4B909AF8BF8CB686E0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F416B3-D2F6-4580-808B-B87D2EFC990E}"/>
      </w:docPartPr>
      <w:docPartBody>
        <w:p w:rsidR="00000000" w:rsidRDefault="005A405C" w:rsidP="005A405C">
          <w:pPr>
            <w:pStyle w:val="5EEBAB58E9FF4B909AF8BF8CB686E023"/>
          </w:pPr>
          <w:r w:rsidRPr="002D4848">
            <w:rPr>
              <w:rStyle w:val="Platzhaltertext"/>
              <w:b/>
              <w:i/>
              <w:sz w:val="20"/>
            </w:rPr>
            <w:t>Klicken Sie hier, um Text einzugeben.</w:t>
          </w:r>
        </w:p>
      </w:docPartBody>
    </w:docPart>
    <w:docPart>
      <w:docPartPr>
        <w:name w:val="5FE509584CE1489DAEDBB4172C0D957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0A6BB9-CA82-40E0-A340-4311D56C7721}"/>
      </w:docPartPr>
      <w:docPartBody>
        <w:p w:rsidR="00000000" w:rsidRDefault="005A405C" w:rsidP="005A405C">
          <w:pPr>
            <w:pStyle w:val="5FE509584CE1489DAEDBB4172C0D9572"/>
          </w:pPr>
          <w:r w:rsidRPr="002D4848">
            <w:rPr>
              <w:rStyle w:val="Platzhaltertext"/>
              <w:b/>
              <w:i/>
              <w:sz w:val="20"/>
            </w:rPr>
            <w:t>Klicken Sie hier, um Text einzugeben.</w:t>
          </w:r>
        </w:p>
      </w:docPartBody>
    </w:docPart>
    <w:docPart>
      <w:docPartPr>
        <w:name w:val="F7A4485912FA46BE9614369D520D75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9569FC-B21B-41C8-BE1A-C19A3CB03CC2}"/>
      </w:docPartPr>
      <w:docPartBody>
        <w:p w:rsidR="00000000" w:rsidRDefault="005A405C" w:rsidP="005A405C">
          <w:pPr>
            <w:pStyle w:val="F7A4485912FA46BE9614369D520D7527"/>
          </w:pPr>
          <w:r w:rsidRPr="002D4848">
            <w:rPr>
              <w:rStyle w:val="Platzhaltertext"/>
              <w:b/>
              <w:i/>
              <w:sz w:val="20"/>
            </w:rPr>
            <w:t>Klicken Sie hier, um Text einzugeben.</w:t>
          </w:r>
        </w:p>
      </w:docPartBody>
    </w:docPart>
    <w:docPart>
      <w:docPartPr>
        <w:name w:val="4AB3F55936924F81B86989139C17EC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1753EE-B6BC-48FE-A82F-C9F82DCDC0FF}"/>
      </w:docPartPr>
      <w:docPartBody>
        <w:p w:rsidR="00000000" w:rsidRDefault="005A405C" w:rsidP="005A405C">
          <w:pPr>
            <w:pStyle w:val="4AB3F55936924F81B86989139C17ECD7"/>
          </w:pPr>
          <w:r w:rsidRPr="002D4848">
            <w:rPr>
              <w:rStyle w:val="Platzhaltertext"/>
              <w:b/>
              <w:i/>
              <w:sz w:val="20"/>
            </w:rPr>
            <w:t>Klicken Sie hier, um Text einzugeben.</w:t>
          </w:r>
        </w:p>
      </w:docPartBody>
    </w:docPart>
    <w:docPart>
      <w:docPartPr>
        <w:name w:val="AB273937C00C46E99BEB546D6F4CDE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68D163-15D9-4017-90D0-C070F0BD75B3}"/>
      </w:docPartPr>
      <w:docPartBody>
        <w:p w:rsidR="00000000" w:rsidRDefault="005A405C" w:rsidP="005A405C">
          <w:pPr>
            <w:pStyle w:val="AB273937C00C46E99BEB546D6F4CDE44"/>
          </w:pPr>
          <w:r w:rsidRPr="002D4848">
            <w:rPr>
              <w:rStyle w:val="Platzhaltertext"/>
              <w:b/>
              <w:i/>
              <w:sz w:val="20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47896"/>
    <w:rsid w:val="00013992"/>
    <w:rsid w:val="00017E43"/>
    <w:rsid w:val="00147896"/>
    <w:rsid w:val="00246C7A"/>
    <w:rsid w:val="00335B61"/>
    <w:rsid w:val="004B56AA"/>
    <w:rsid w:val="004E311B"/>
    <w:rsid w:val="00557421"/>
    <w:rsid w:val="005A405C"/>
    <w:rsid w:val="0077203D"/>
    <w:rsid w:val="00A14C10"/>
    <w:rsid w:val="00AF0E10"/>
    <w:rsid w:val="00B06AE7"/>
    <w:rsid w:val="00B73EDB"/>
    <w:rsid w:val="00D9342F"/>
    <w:rsid w:val="00EB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0E1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A405C"/>
    <w:rPr>
      <w:color w:val="808080"/>
    </w:rPr>
  </w:style>
  <w:style w:type="paragraph" w:customStyle="1" w:styleId="4306EE2234D747588ED0989FDBC813E6">
    <w:name w:val="4306EE2234D747588ED0989FDBC813E6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90D711CE093049C39F3B2FFD012BC0AA">
    <w:name w:val="90D711CE093049C39F3B2FFD012BC0AA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42A108B54E4C4406978BC6C8C6EB7F7B">
    <w:name w:val="42A108B54E4C4406978BC6C8C6EB7F7B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4306EE2234D747588ED0989FDBC813E61">
    <w:name w:val="4306EE2234D747588ED0989FDBC813E61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90D711CE093049C39F3B2FFD012BC0AA1">
    <w:name w:val="90D711CE093049C39F3B2FFD012BC0AA1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42A108B54E4C4406978BC6C8C6EB7F7B1">
    <w:name w:val="42A108B54E4C4406978BC6C8C6EB7F7B1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9A95DBE90C954AA3B5D6476C82AAB4FC">
    <w:name w:val="9A95DBE90C954AA3B5D6476C82AAB4FC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9F209F46D1574A3B8A4C35E85CC2C67B">
    <w:name w:val="9F209F46D1574A3B8A4C35E85CC2C67B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8CBD419A2B5C466799B62E0AC3358DDB">
    <w:name w:val="8CBD419A2B5C466799B62E0AC3358DDB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D725E0A4B677491CA64F625CB2E951A5">
    <w:name w:val="D725E0A4B677491CA64F625CB2E951A5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A6DA1FB3B78446758C0592C2ADD113D3">
    <w:name w:val="A6DA1FB3B78446758C0592C2ADD113D3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6E3A31532E8F4738A0C406BFF3FB1776">
    <w:name w:val="6E3A31532E8F4738A0C406BFF3FB1776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7E62A1086C1D4A4B9DCE81F1DC5AFB58">
    <w:name w:val="7E62A1086C1D4A4B9DCE81F1DC5AFB58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FEB6E2DB23B04EAA885AD1B9DBDDD905">
    <w:name w:val="FEB6E2DB23B04EAA885AD1B9DBDDD905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7F6E33C04A9C481CAEF92CCCE21FA4B4">
    <w:name w:val="7F6E33C04A9C481CAEF92CCCE21FA4B4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4306EE2234D747588ED0989FDBC813E62">
    <w:name w:val="4306EE2234D747588ED0989FDBC813E62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90D711CE093049C39F3B2FFD012BC0AA2">
    <w:name w:val="90D711CE093049C39F3B2FFD012BC0AA2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42A108B54E4C4406978BC6C8C6EB7F7B2">
    <w:name w:val="42A108B54E4C4406978BC6C8C6EB7F7B2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9A95DBE90C954AA3B5D6476C82AAB4FC1">
    <w:name w:val="9A95DBE90C954AA3B5D6476C82AAB4FC1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9F209F46D1574A3B8A4C35E85CC2C67B1">
    <w:name w:val="9F209F46D1574A3B8A4C35E85CC2C67B1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8CBD419A2B5C466799B62E0AC3358DDB1">
    <w:name w:val="8CBD419A2B5C466799B62E0AC3358DDB1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D725E0A4B677491CA64F625CB2E951A51">
    <w:name w:val="D725E0A4B677491CA64F625CB2E951A51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A6DA1FB3B78446758C0592C2ADD113D31">
    <w:name w:val="A6DA1FB3B78446758C0592C2ADD113D31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6E3A31532E8F4738A0C406BFF3FB17761">
    <w:name w:val="6E3A31532E8F4738A0C406BFF3FB17761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7E62A1086C1D4A4B9DCE81F1DC5AFB581">
    <w:name w:val="7E62A1086C1D4A4B9DCE81F1DC5AFB581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FEB6E2DB23B04EAA885AD1B9DBDDD9051">
    <w:name w:val="FEB6E2DB23B04EAA885AD1B9DBDDD9051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7F6E33C04A9C481CAEF92CCCE21FA4B41">
    <w:name w:val="7F6E33C04A9C481CAEF92CCCE21FA4B41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4306EE2234D747588ED0989FDBC813E63">
    <w:name w:val="4306EE2234D747588ED0989FDBC813E63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90D711CE093049C39F3B2FFD012BC0AA3">
    <w:name w:val="90D711CE093049C39F3B2FFD012BC0AA3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42A108B54E4C4406978BC6C8C6EB7F7B3">
    <w:name w:val="42A108B54E4C4406978BC6C8C6EB7F7B3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9A95DBE90C954AA3B5D6476C82AAB4FC2">
    <w:name w:val="9A95DBE90C954AA3B5D6476C82AAB4FC2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9F209F46D1574A3B8A4C35E85CC2C67B2">
    <w:name w:val="9F209F46D1574A3B8A4C35E85CC2C67B2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8CBD419A2B5C466799B62E0AC3358DDB2">
    <w:name w:val="8CBD419A2B5C466799B62E0AC3358DDB2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D725E0A4B677491CA64F625CB2E951A52">
    <w:name w:val="D725E0A4B677491CA64F625CB2E951A52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A6DA1FB3B78446758C0592C2ADD113D32">
    <w:name w:val="A6DA1FB3B78446758C0592C2ADD113D32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6E3A31532E8F4738A0C406BFF3FB17762">
    <w:name w:val="6E3A31532E8F4738A0C406BFF3FB17762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7E62A1086C1D4A4B9DCE81F1DC5AFB582">
    <w:name w:val="7E62A1086C1D4A4B9DCE81F1DC5AFB582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FEB6E2DB23B04EAA885AD1B9DBDDD9052">
    <w:name w:val="FEB6E2DB23B04EAA885AD1B9DBDDD9052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7F6E33C04A9C481CAEF92CCCE21FA4B42">
    <w:name w:val="7F6E33C04A9C481CAEF92CCCE21FA4B42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4306EE2234D747588ED0989FDBC813E64">
    <w:name w:val="4306EE2234D747588ED0989FDBC813E64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90D711CE093049C39F3B2FFD012BC0AA4">
    <w:name w:val="90D711CE093049C39F3B2FFD012BC0AA4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42A108B54E4C4406978BC6C8C6EB7F7B4">
    <w:name w:val="42A108B54E4C4406978BC6C8C6EB7F7B4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0D8035D46A324D38A146F837B893EAA0">
    <w:name w:val="0D8035D46A324D38A146F837B893EAA0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9F209F46D1574A3B8A4C35E85CC2C67B3">
    <w:name w:val="9F209F46D1574A3B8A4C35E85CC2C67B3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8CBD419A2B5C466799B62E0AC3358DDB3">
    <w:name w:val="8CBD419A2B5C466799B62E0AC3358DDB3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D725E0A4B677491CA64F625CB2E951A53">
    <w:name w:val="D725E0A4B677491CA64F625CB2E951A53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A6DA1FB3B78446758C0592C2ADD113D33">
    <w:name w:val="A6DA1FB3B78446758C0592C2ADD113D33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6E3A31532E8F4738A0C406BFF3FB17763">
    <w:name w:val="6E3A31532E8F4738A0C406BFF3FB17763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7E62A1086C1D4A4B9DCE81F1DC5AFB583">
    <w:name w:val="7E62A1086C1D4A4B9DCE81F1DC5AFB583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FEB6E2DB23B04EAA885AD1B9DBDDD9053">
    <w:name w:val="FEB6E2DB23B04EAA885AD1B9DBDDD9053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7F6E33C04A9C481CAEF92CCCE21FA4B43">
    <w:name w:val="7F6E33C04A9C481CAEF92CCCE21FA4B43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90D711CE093049C39F3B2FFD012BC0AA5">
    <w:name w:val="90D711CE093049C39F3B2FFD012BC0AA5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42A108B54E4C4406978BC6C8C6EB7F7B5">
    <w:name w:val="42A108B54E4C4406978BC6C8C6EB7F7B5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0D8035D46A324D38A146F837B893EAA01">
    <w:name w:val="0D8035D46A324D38A146F837B893EAA01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DF6120DF021A479F954875C09D57AF4F">
    <w:name w:val="DF6120DF021A479F954875C09D57AF4F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8CBD419A2B5C466799B62E0AC3358DDB4">
    <w:name w:val="8CBD419A2B5C466799B62E0AC3358DDB4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D725E0A4B677491CA64F625CB2E951A54">
    <w:name w:val="D725E0A4B677491CA64F625CB2E951A54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A6DA1FB3B78446758C0592C2ADD113D34">
    <w:name w:val="A6DA1FB3B78446758C0592C2ADD113D34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6E3A31532E8F4738A0C406BFF3FB17764">
    <w:name w:val="6E3A31532E8F4738A0C406BFF3FB17764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7E62A1086C1D4A4B9DCE81F1DC5AFB584">
    <w:name w:val="7E62A1086C1D4A4B9DCE81F1DC5AFB584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FEB6E2DB23B04EAA885AD1B9DBDDD9054">
    <w:name w:val="FEB6E2DB23B04EAA885AD1B9DBDDD9054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7F6E33C04A9C481CAEF92CCCE21FA4B44">
    <w:name w:val="7F6E33C04A9C481CAEF92CCCE21FA4B44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90D711CE093049C39F3B2FFD012BC0AA6">
    <w:name w:val="90D711CE093049C39F3B2FFD012BC0AA6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42A108B54E4C4406978BC6C8C6EB7F7B6">
    <w:name w:val="42A108B54E4C4406978BC6C8C6EB7F7B6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0D8035D46A324D38A146F837B893EAA02">
    <w:name w:val="0D8035D46A324D38A146F837B893EAA02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DF6120DF021A479F954875C09D57AF4F1">
    <w:name w:val="DF6120DF021A479F954875C09D57AF4F1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8CBD419A2B5C466799B62E0AC3358DDB5">
    <w:name w:val="8CBD419A2B5C466799B62E0AC3358DDB5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D725E0A4B677491CA64F625CB2E951A55">
    <w:name w:val="D725E0A4B677491CA64F625CB2E951A55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A6DA1FB3B78446758C0592C2ADD113D35">
    <w:name w:val="A6DA1FB3B78446758C0592C2ADD113D35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6E3A31532E8F4738A0C406BFF3FB17765">
    <w:name w:val="6E3A31532E8F4738A0C406BFF3FB17765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7E62A1086C1D4A4B9DCE81F1DC5AFB585">
    <w:name w:val="7E62A1086C1D4A4B9DCE81F1DC5AFB585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FEB6E2DB23B04EAA885AD1B9DBDDD9055">
    <w:name w:val="FEB6E2DB23B04EAA885AD1B9DBDDD9055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7F6E33C04A9C481CAEF92CCCE21FA4B45">
    <w:name w:val="7F6E33C04A9C481CAEF92CCCE21FA4B45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FEC22D5760AF4371B4D93A80C82A0F43">
    <w:name w:val="FEC22D5760AF4371B4D93A80C82A0F43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90D711CE093049C39F3B2FFD012BC0AA7">
    <w:name w:val="90D711CE093049C39F3B2FFD012BC0AA7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42A108B54E4C4406978BC6C8C6EB7F7B7">
    <w:name w:val="42A108B54E4C4406978BC6C8C6EB7F7B7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0D8035D46A324D38A146F837B893EAA03">
    <w:name w:val="0D8035D46A324D38A146F837B893EAA03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DF6120DF021A479F954875C09D57AF4F2">
    <w:name w:val="DF6120DF021A479F954875C09D57AF4F2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8CBD419A2B5C466799B62E0AC3358DDB6">
    <w:name w:val="8CBD419A2B5C466799B62E0AC3358DDB6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D725E0A4B677491CA64F625CB2E951A56">
    <w:name w:val="D725E0A4B677491CA64F625CB2E951A56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A6DA1FB3B78446758C0592C2ADD113D36">
    <w:name w:val="A6DA1FB3B78446758C0592C2ADD113D36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6E3A31532E8F4738A0C406BFF3FB17766">
    <w:name w:val="6E3A31532E8F4738A0C406BFF3FB17766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7E62A1086C1D4A4B9DCE81F1DC5AFB586">
    <w:name w:val="7E62A1086C1D4A4B9DCE81F1DC5AFB586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FEB6E2DB23B04EAA885AD1B9DBDDD9056">
    <w:name w:val="FEB6E2DB23B04EAA885AD1B9DBDDD9056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7F6E33C04A9C481CAEF92CCCE21FA4B46">
    <w:name w:val="7F6E33C04A9C481CAEF92CCCE21FA4B46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FEC22D5760AF4371B4D93A80C82A0F431">
    <w:name w:val="FEC22D5760AF4371B4D93A80C82A0F431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90D711CE093049C39F3B2FFD012BC0AA8">
    <w:name w:val="90D711CE093049C39F3B2FFD012BC0AA8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42A108B54E4C4406978BC6C8C6EB7F7B8">
    <w:name w:val="42A108B54E4C4406978BC6C8C6EB7F7B8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0D8035D46A324D38A146F837B893EAA04">
    <w:name w:val="0D8035D46A324D38A146F837B893EAA04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DF6120DF021A479F954875C09D57AF4F3">
    <w:name w:val="DF6120DF021A479F954875C09D57AF4F3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8CBD419A2B5C466799B62E0AC3358DDB7">
    <w:name w:val="8CBD419A2B5C466799B62E0AC3358DDB7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D725E0A4B677491CA64F625CB2E951A57">
    <w:name w:val="D725E0A4B677491CA64F625CB2E951A57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A6DA1FB3B78446758C0592C2ADD113D37">
    <w:name w:val="A6DA1FB3B78446758C0592C2ADD113D37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6E3A31532E8F4738A0C406BFF3FB17767">
    <w:name w:val="6E3A31532E8F4738A0C406BFF3FB17767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7E62A1086C1D4A4B9DCE81F1DC5AFB587">
    <w:name w:val="7E62A1086C1D4A4B9DCE81F1DC5AFB587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FEB6E2DB23B04EAA885AD1B9DBDDD9057">
    <w:name w:val="FEB6E2DB23B04EAA885AD1B9DBDDD9057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7F6E33C04A9C481CAEF92CCCE21FA4B47">
    <w:name w:val="7F6E33C04A9C481CAEF92CCCE21FA4B47"/>
    <w:rsid w:val="00AF0E10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1E4C514F8AE94D75AA9E153B965C56D1">
    <w:name w:val="1E4C514F8AE94D75AA9E153B965C56D1"/>
    <w:rsid w:val="00AF0E10"/>
  </w:style>
  <w:style w:type="paragraph" w:customStyle="1" w:styleId="DBA15F524DF84CE7B726519C258FFE78">
    <w:name w:val="DBA15F524DF84CE7B726519C258FFE78"/>
    <w:rsid w:val="00AF0E10"/>
  </w:style>
  <w:style w:type="paragraph" w:customStyle="1" w:styleId="8BB5D023E7824F11B02E8C139D2A5BE2">
    <w:name w:val="8BB5D023E7824F11B02E8C139D2A5BE2"/>
    <w:rsid w:val="00AF0E10"/>
  </w:style>
  <w:style w:type="paragraph" w:customStyle="1" w:styleId="2A5BC96BDC7D4401A916A55E8357A7BD">
    <w:name w:val="2A5BC96BDC7D4401A916A55E8357A7BD"/>
    <w:rsid w:val="00AF0E10"/>
  </w:style>
  <w:style w:type="paragraph" w:customStyle="1" w:styleId="9EA5F1FE106746CAA58F6B029E7D4697">
    <w:name w:val="9EA5F1FE106746CAA58F6B029E7D4697"/>
    <w:rsid w:val="00AF0E10"/>
  </w:style>
  <w:style w:type="paragraph" w:customStyle="1" w:styleId="60E0BD2D061A44D19102300FD72B24B5">
    <w:name w:val="60E0BD2D061A44D19102300FD72B24B5"/>
    <w:rsid w:val="00AF0E10"/>
  </w:style>
  <w:style w:type="paragraph" w:customStyle="1" w:styleId="4F3737576B274987B882C62CA964B68D">
    <w:name w:val="4F3737576B274987B882C62CA964B68D"/>
    <w:rsid w:val="00AF0E10"/>
  </w:style>
  <w:style w:type="paragraph" w:customStyle="1" w:styleId="C5B322E756EA41CDBAE9B5A6B5764038">
    <w:name w:val="C5B322E756EA41CDBAE9B5A6B5764038"/>
    <w:rsid w:val="00AF0E10"/>
  </w:style>
  <w:style w:type="paragraph" w:customStyle="1" w:styleId="A2980FC38CD643D3B5F7FFDFE2B8C68A">
    <w:name w:val="A2980FC38CD643D3B5F7FFDFE2B8C68A"/>
    <w:rsid w:val="00AF0E10"/>
  </w:style>
  <w:style w:type="paragraph" w:customStyle="1" w:styleId="483CDA23E17F4626B23B65B1C7B357ED">
    <w:name w:val="483CDA23E17F4626B23B65B1C7B357ED"/>
    <w:rsid w:val="00AF0E10"/>
  </w:style>
  <w:style w:type="paragraph" w:customStyle="1" w:styleId="A832FC03D3AC40338FA734163C9D329A">
    <w:name w:val="A832FC03D3AC40338FA734163C9D329A"/>
    <w:rsid w:val="00AF0E10"/>
  </w:style>
  <w:style w:type="paragraph" w:customStyle="1" w:styleId="1D0D7D4176C54B6FA5C3B441AEE6A8BB">
    <w:name w:val="1D0D7D4176C54B6FA5C3B441AEE6A8BB"/>
    <w:rsid w:val="00AF0E10"/>
  </w:style>
  <w:style w:type="paragraph" w:customStyle="1" w:styleId="EB4FECCBD4E74C8B950EF58916CE99E1">
    <w:name w:val="EB4FECCBD4E74C8B950EF58916CE99E1"/>
    <w:rsid w:val="00AF0E10"/>
  </w:style>
  <w:style w:type="paragraph" w:customStyle="1" w:styleId="970DE648BE72419BBBA9E18130CA0649">
    <w:name w:val="970DE648BE72419BBBA9E18130CA0649"/>
    <w:rsid w:val="00AF0E10"/>
  </w:style>
  <w:style w:type="paragraph" w:customStyle="1" w:styleId="B7210C3E2F1C4A05B715933A6D096BB1">
    <w:name w:val="B7210C3E2F1C4A05B715933A6D096BB1"/>
    <w:rsid w:val="00AF0E10"/>
  </w:style>
  <w:style w:type="paragraph" w:customStyle="1" w:styleId="927B0CDD65BA4E388E941E52EB4F640A">
    <w:name w:val="927B0CDD65BA4E388E941E52EB4F640A"/>
    <w:rsid w:val="00AF0E10"/>
  </w:style>
  <w:style w:type="paragraph" w:customStyle="1" w:styleId="DBAE6E1C4DA348F2A24444DBA81B472B">
    <w:name w:val="DBAE6E1C4DA348F2A24444DBA81B472B"/>
    <w:rsid w:val="00AF0E10"/>
  </w:style>
  <w:style w:type="paragraph" w:customStyle="1" w:styleId="E577B7F725AF4A7885BAEBE3A15F7D7B">
    <w:name w:val="E577B7F725AF4A7885BAEBE3A15F7D7B"/>
    <w:rsid w:val="00AF0E10"/>
  </w:style>
  <w:style w:type="paragraph" w:customStyle="1" w:styleId="A2980FC38CD643D3B5F7FFDFE2B8C68A1">
    <w:name w:val="A2980FC38CD643D3B5F7FFDFE2B8C68A1"/>
    <w:rsid w:val="00557421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483CDA23E17F4626B23B65B1C7B357ED1">
    <w:name w:val="483CDA23E17F4626B23B65B1C7B357ED1"/>
    <w:rsid w:val="00557421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A832FC03D3AC40338FA734163C9D329A1">
    <w:name w:val="A832FC03D3AC40338FA734163C9D329A1"/>
    <w:rsid w:val="00557421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1D0D7D4176C54B6FA5C3B441AEE6A8BB1">
    <w:name w:val="1D0D7D4176C54B6FA5C3B441AEE6A8BB1"/>
    <w:rsid w:val="00557421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EB4FECCBD4E74C8B950EF58916CE99E11">
    <w:name w:val="EB4FECCBD4E74C8B950EF58916CE99E11"/>
    <w:rsid w:val="00557421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970DE648BE72419BBBA9E18130CA06491">
    <w:name w:val="970DE648BE72419BBBA9E18130CA06491"/>
    <w:rsid w:val="00557421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E577B7F725AF4A7885BAEBE3A15F7D7B1">
    <w:name w:val="E577B7F725AF4A7885BAEBE3A15F7D7B1"/>
    <w:rsid w:val="00557421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927B0CDD65BA4E388E941E52EB4F640A1">
    <w:name w:val="927B0CDD65BA4E388E941E52EB4F640A1"/>
    <w:rsid w:val="00557421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DBAE6E1C4DA348F2A24444DBA81B472B1">
    <w:name w:val="DBAE6E1C4DA348F2A24444DBA81B472B1"/>
    <w:rsid w:val="00557421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7E62A1086C1D4A4B9DCE81F1DC5AFB588">
    <w:name w:val="7E62A1086C1D4A4B9DCE81F1DC5AFB588"/>
    <w:rsid w:val="00557421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FEB6E2DB23B04EAA885AD1B9DBDDD9058">
    <w:name w:val="FEB6E2DB23B04EAA885AD1B9DBDDD9058"/>
    <w:rsid w:val="00557421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7F6E33C04A9C481CAEF92CCCE21FA4B48">
    <w:name w:val="7F6E33C04A9C481CAEF92CCCE21FA4B48"/>
    <w:rsid w:val="00557421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DE41DFE2E5664C0AA1AE9C82579FD30D">
    <w:name w:val="DE41DFE2E5664C0AA1AE9C82579FD30D"/>
    <w:rsid w:val="00557421"/>
  </w:style>
  <w:style w:type="paragraph" w:customStyle="1" w:styleId="A84B43468AAC48EBAE3FFF6295E787E2">
    <w:name w:val="A84B43468AAC48EBAE3FFF6295E787E2"/>
    <w:rsid w:val="00557421"/>
  </w:style>
  <w:style w:type="paragraph" w:customStyle="1" w:styleId="A2980FC38CD643D3B5F7FFDFE2B8C68A2">
    <w:name w:val="A2980FC38CD643D3B5F7FFDFE2B8C68A2"/>
    <w:rsid w:val="00557421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483CDA23E17F4626B23B65B1C7B357ED2">
    <w:name w:val="483CDA23E17F4626B23B65B1C7B357ED2"/>
    <w:rsid w:val="00557421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A832FC03D3AC40338FA734163C9D329A2">
    <w:name w:val="A832FC03D3AC40338FA734163C9D329A2"/>
    <w:rsid w:val="00557421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1D0D7D4176C54B6FA5C3B441AEE6A8BB2">
    <w:name w:val="1D0D7D4176C54B6FA5C3B441AEE6A8BB2"/>
    <w:rsid w:val="00557421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EB4FECCBD4E74C8B950EF58916CE99E12">
    <w:name w:val="EB4FECCBD4E74C8B950EF58916CE99E12"/>
    <w:rsid w:val="00557421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970DE648BE72419BBBA9E18130CA06492">
    <w:name w:val="970DE648BE72419BBBA9E18130CA06492"/>
    <w:rsid w:val="00557421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E577B7F725AF4A7885BAEBE3A15F7D7B2">
    <w:name w:val="E577B7F725AF4A7885BAEBE3A15F7D7B2"/>
    <w:rsid w:val="00557421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927B0CDD65BA4E388E941E52EB4F640A2">
    <w:name w:val="927B0CDD65BA4E388E941E52EB4F640A2"/>
    <w:rsid w:val="00557421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DBAE6E1C4DA348F2A24444DBA81B472B2">
    <w:name w:val="DBAE6E1C4DA348F2A24444DBA81B472B2"/>
    <w:rsid w:val="00557421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7E62A1086C1D4A4B9DCE81F1DC5AFB589">
    <w:name w:val="7E62A1086C1D4A4B9DCE81F1DC5AFB589"/>
    <w:rsid w:val="00557421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FEB6E2DB23B04EAA885AD1B9DBDDD9059">
    <w:name w:val="FEB6E2DB23B04EAA885AD1B9DBDDD9059"/>
    <w:rsid w:val="00557421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7F6E33C04A9C481CAEF92CCCE21FA4B49">
    <w:name w:val="7F6E33C04A9C481CAEF92CCCE21FA4B49"/>
    <w:rsid w:val="00557421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A2980FC38CD643D3B5F7FFDFE2B8C68A3">
    <w:name w:val="A2980FC38CD643D3B5F7FFDFE2B8C68A3"/>
    <w:rsid w:val="004E311B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483CDA23E17F4626B23B65B1C7B357ED3">
    <w:name w:val="483CDA23E17F4626B23B65B1C7B357ED3"/>
    <w:rsid w:val="004E311B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A832FC03D3AC40338FA734163C9D329A3">
    <w:name w:val="A832FC03D3AC40338FA734163C9D329A3"/>
    <w:rsid w:val="004E311B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1D0D7D4176C54B6FA5C3B441AEE6A8BB3">
    <w:name w:val="1D0D7D4176C54B6FA5C3B441AEE6A8BB3"/>
    <w:rsid w:val="004E311B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EB4FECCBD4E74C8B950EF58916CE99E13">
    <w:name w:val="EB4FECCBD4E74C8B950EF58916CE99E13"/>
    <w:rsid w:val="004E311B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970DE648BE72419BBBA9E18130CA06493">
    <w:name w:val="970DE648BE72419BBBA9E18130CA06493"/>
    <w:rsid w:val="004E311B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E577B7F725AF4A7885BAEBE3A15F7D7B3">
    <w:name w:val="E577B7F725AF4A7885BAEBE3A15F7D7B3"/>
    <w:rsid w:val="004E311B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927B0CDD65BA4E388E941E52EB4F640A3">
    <w:name w:val="927B0CDD65BA4E388E941E52EB4F640A3"/>
    <w:rsid w:val="004E311B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DBAE6E1C4DA348F2A24444DBA81B472B3">
    <w:name w:val="DBAE6E1C4DA348F2A24444DBA81B472B3"/>
    <w:rsid w:val="004E311B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7E62A1086C1D4A4B9DCE81F1DC5AFB5810">
    <w:name w:val="7E62A1086C1D4A4B9DCE81F1DC5AFB5810"/>
    <w:rsid w:val="004E311B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7F6E33C04A9C481CAEF92CCCE21FA4B410">
    <w:name w:val="7F6E33C04A9C481CAEF92CCCE21FA4B410"/>
    <w:rsid w:val="004E311B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A2980FC38CD643D3B5F7FFDFE2B8C68A4">
    <w:name w:val="A2980FC38CD643D3B5F7FFDFE2B8C68A4"/>
    <w:rsid w:val="00B06AE7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483CDA23E17F4626B23B65B1C7B357ED4">
    <w:name w:val="483CDA23E17F4626B23B65B1C7B357ED4"/>
    <w:rsid w:val="00B06AE7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A832FC03D3AC40338FA734163C9D329A4">
    <w:name w:val="A832FC03D3AC40338FA734163C9D329A4"/>
    <w:rsid w:val="00B06AE7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1D0D7D4176C54B6FA5C3B441AEE6A8BB4">
    <w:name w:val="1D0D7D4176C54B6FA5C3B441AEE6A8BB4"/>
    <w:rsid w:val="00B06AE7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EB4FECCBD4E74C8B950EF58916CE99E14">
    <w:name w:val="EB4FECCBD4E74C8B950EF58916CE99E14"/>
    <w:rsid w:val="00B06AE7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970DE648BE72419BBBA9E18130CA06494">
    <w:name w:val="970DE648BE72419BBBA9E18130CA06494"/>
    <w:rsid w:val="00B06AE7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E577B7F725AF4A7885BAEBE3A15F7D7B4">
    <w:name w:val="E577B7F725AF4A7885BAEBE3A15F7D7B4"/>
    <w:rsid w:val="00B06AE7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927B0CDD65BA4E388E941E52EB4F640A4">
    <w:name w:val="927B0CDD65BA4E388E941E52EB4F640A4"/>
    <w:rsid w:val="00B06AE7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DBAE6E1C4DA348F2A24444DBA81B472B4">
    <w:name w:val="DBAE6E1C4DA348F2A24444DBA81B472B4"/>
    <w:rsid w:val="00B06AE7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A2980FC38CD643D3B5F7FFDFE2B8C68A5">
    <w:name w:val="A2980FC38CD643D3B5F7FFDFE2B8C68A5"/>
    <w:rsid w:val="00246C7A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483CDA23E17F4626B23B65B1C7B357ED5">
    <w:name w:val="483CDA23E17F4626B23B65B1C7B357ED5"/>
    <w:rsid w:val="00246C7A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A832FC03D3AC40338FA734163C9D329A5">
    <w:name w:val="A832FC03D3AC40338FA734163C9D329A5"/>
    <w:rsid w:val="00246C7A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1D0D7D4176C54B6FA5C3B441AEE6A8BB5">
    <w:name w:val="1D0D7D4176C54B6FA5C3B441AEE6A8BB5"/>
    <w:rsid w:val="00246C7A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EB4FECCBD4E74C8B950EF58916CE99E15">
    <w:name w:val="EB4FECCBD4E74C8B950EF58916CE99E15"/>
    <w:rsid w:val="00246C7A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970DE648BE72419BBBA9E18130CA06495">
    <w:name w:val="970DE648BE72419BBBA9E18130CA06495"/>
    <w:rsid w:val="00246C7A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E577B7F725AF4A7885BAEBE3A15F7D7B5">
    <w:name w:val="E577B7F725AF4A7885BAEBE3A15F7D7B5"/>
    <w:rsid w:val="00246C7A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927B0CDD65BA4E388E941E52EB4F640A5">
    <w:name w:val="927B0CDD65BA4E388E941E52EB4F640A5"/>
    <w:rsid w:val="00246C7A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DBAE6E1C4DA348F2A24444DBA81B472B5">
    <w:name w:val="DBAE6E1C4DA348F2A24444DBA81B472B5"/>
    <w:rsid w:val="00246C7A"/>
    <w:pPr>
      <w:spacing w:after="160" w:line="300" w:lineRule="exact"/>
      <w:ind w:left="-85"/>
    </w:pPr>
    <w:rPr>
      <w:rFonts w:ascii="Times New Roman" w:eastAsia="Times New Roman" w:hAnsi="Times New Roman" w:cs="Times New Roman"/>
      <w:szCs w:val="20"/>
    </w:rPr>
  </w:style>
  <w:style w:type="paragraph" w:customStyle="1" w:styleId="CEA2DA68F1264A628DD30BCAC5D47493">
    <w:name w:val="CEA2DA68F1264A628DD30BCAC5D47493"/>
    <w:rsid w:val="00D9342F"/>
  </w:style>
  <w:style w:type="paragraph" w:customStyle="1" w:styleId="AE65F0E5A3D8409BAC4A1BD6ACF07F68">
    <w:name w:val="AE65F0E5A3D8409BAC4A1BD6ACF07F68"/>
    <w:rsid w:val="00D9342F"/>
  </w:style>
  <w:style w:type="paragraph" w:customStyle="1" w:styleId="7C8011E377E24398BE7937AC68AA1DBA">
    <w:name w:val="7C8011E377E24398BE7937AC68AA1DBA"/>
    <w:rsid w:val="00D9342F"/>
  </w:style>
  <w:style w:type="paragraph" w:customStyle="1" w:styleId="E1EF8728EBC8429AA0324D1E60FDE70C">
    <w:name w:val="E1EF8728EBC8429AA0324D1E60FDE70C"/>
    <w:rsid w:val="00D9342F"/>
  </w:style>
  <w:style w:type="paragraph" w:customStyle="1" w:styleId="9889BCB11E074398ABF9F3AD4F44EFCB">
    <w:name w:val="9889BCB11E074398ABF9F3AD4F44EFCB"/>
    <w:rsid w:val="00D9342F"/>
  </w:style>
  <w:style w:type="paragraph" w:customStyle="1" w:styleId="B1189DF87DAF47569C8621FFCF2335E5">
    <w:name w:val="B1189DF87DAF47569C8621FFCF2335E5"/>
    <w:rsid w:val="00D9342F"/>
  </w:style>
  <w:style w:type="paragraph" w:customStyle="1" w:styleId="331ABD1CDDD44D49AFA5DD45D5FAD8BA">
    <w:name w:val="331ABD1CDDD44D49AFA5DD45D5FAD8BA"/>
    <w:rsid w:val="00D9342F"/>
  </w:style>
  <w:style w:type="paragraph" w:customStyle="1" w:styleId="C2EC8EC3406F4059A7C48FC6D2945B93">
    <w:name w:val="C2EC8EC3406F4059A7C48FC6D2945B93"/>
    <w:rsid w:val="00D9342F"/>
  </w:style>
  <w:style w:type="paragraph" w:customStyle="1" w:styleId="9AC2803AFF2D497D8D509680537FBD0E">
    <w:name w:val="9AC2803AFF2D497D8D509680537FBD0E"/>
    <w:rsid w:val="00D9342F"/>
  </w:style>
  <w:style w:type="paragraph" w:customStyle="1" w:styleId="60346CFFA500464087744807C7F4DA34">
    <w:name w:val="60346CFFA500464087744807C7F4DA34"/>
    <w:rsid w:val="005A405C"/>
    <w:rPr>
      <w:lang w:val="de-AT" w:eastAsia="de-AT"/>
    </w:rPr>
  </w:style>
  <w:style w:type="paragraph" w:customStyle="1" w:styleId="7FEED3E1DC54473CB2C36171ADD2A82E">
    <w:name w:val="7FEED3E1DC54473CB2C36171ADD2A82E"/>
    <w:rsid w:val="005A405C"/>
    <w:rPr>
      <w:lang w:val="de-AT" w:eastAsia="de-AT"/>
    </w:rPr>
  </w:style>
  <w:style w:type="paragraph" w:customStyle="1" w:styleId="0395D43C012341B597F9AAA81D673A71">
    <w:name w:val="0395D43C012341B597F9AAA81D673A71"/>
    <w:rsid w:val="005A405C"/>
    <w:rPr>
      <w:lang w:val="de-AT" w:eastAsia="de-AT"/>
    </w:rPr>
  </w:style>
  <w:style w:type="paragraph" w:customStyle="1" w:styleId="5EEBAB58E9FF4B909AF8BF8CB686E023">
    <w:name w:val="5EEBAB58E9FF4B909AF8BF8CB686E023"/>
    <w:rsid w:val="005A405C"/>
    <w:rPr>
      <w:lang w:val="de-AT" w:eastAsia="de-AT"/>
    </w:rPr>
  </w:style>
  <w:style w:type="paragraph" w:customStyle="1" w:styleId="5FE509584CE1489DAEDBB4172C0D9572">
    <w:name w:val="5FE509584CE1489DAEDBB4172C0D9572"/>
    <w:rsid w:val="005A405C"/>
    <w:rPr>
      <w:lang w:val="de-AT" w:eastAsia="de-AT"/>
    </w:rPr>
  </w:style>
  <w:style w:type="paragraph" w:customStyle="1" w:styleId="F7A4485912FA46BE9614369D520D7527">
    <w:name w:val="F7A4485912FA46BE9614369D520D7527"/>
    <w:rsid w:val="005A405C"/>
    <w:rPr>
      <w:lang w:val="de-AT" w:eastAsia="de-AT"/>
    </w:rPr>
  </w:style>
  <w:style w:type="paragraph" w:customStyle="1" w:styleId="4AB3F55936924F81B86989139C17ECD7">
    <w:name w:val="4AB3F55936924F81B86989139C17ECD7"/>
    <w:rsid w:val="005A405C"/>
    <w:rPr>
      <w:lang w:val="de-AT" w:eastAsia="de-AT"/>
    </w:rPr>
  </w:style>
  <w:style w:type="paragraph" w:customStyle="1" w:styleId="AB273937C00C46E99BEB546D6F4CDE44">
    <w:name w:val="AB273937C00C46E99BEB546D6F4CDE44"/>
    <w:rsid w:val="005A405C"/>
    <w:rPr>
      <w:lang w:val="de-AT" w:eastAsia="de-AT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4B14D-B7A6-4746-BE6B-5939A7A6B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brief95_neu.dot</Template>
  <TotalTime>0</TotalTime>
  <Pages>2</Pages>
  <Words>290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CD-Landesbrief</vt:lpstr>
    </vt:vector>
  </TitlesOfParts>
  <Company>Amt der Stmk. Landesregierung</Company>
  <LinksUpToDate>false</LinksUpToDate>
  <CharactersWithSpaces>3023</CharactersWithSpaces>
  <SharedDoc>false</SharedDoc>
  <HLinks>
    <vt:vector size="18" baseType="variant">
      <vt:variant>
        <vt:i4>4653057</vt:i4>
      </vt:variant>
      <vt:variant>
        <vt:i4>6</vt:i4>
      </vt:variant>
      <vt:variant>
        <vt:i4>0</vt:i4>
      </vt:variant>
      <vt:variant>
        <vt:i4>5</vt:i4>
      </vt:variant>
      <vt:variant>
        <vt:lpwstr>http://www.innovation-steiermark.at/</vt:lpwstr>
      </vt:variant>
      <vt:variant>
        <vt:lpwstr/>
      </vt:variant>
      <vt:variant>
        <vt:i4>6291563</vt:i4>
      </vt:variant>
      <vt:variant>
        <vt:i4>3</vt:i4>
      </vt:variant>
      <vt:variant>
        <vt:i4>0</vt:i4>
      </vt:variant>
      <vt:variant>
        <vt:i4>5</vt:i4>
      </vt:variant>
      <vt:variant>
        <vt:lpwstr>http://www.verwaltung.steiermark.at/a12</vt:lpwstr>
      </vt:variant>
      <vt:variant>
        <vt:lpwstr/>
      </vt:variant>
      <vt:variant>
        <vt:i4>7864326</vt:i4>
      </vt:variant>
      <vt:variant>
        <vt:i4>0</vt:i4>
      </vt:variant>
      <vt:variant>
        <vt:i4>0</vt:i4>
      </vt:variant>
      <vt:variant>
        <vt:i4>5</vt:i4>
      </vt:variant>
      <vt:variant>
        <vt:lpwstr>mailto:wirtschaft@stmk.gv.at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CD-Landesbrief</dc:title>
  <dc:creator>Mag. Neumann</dc:creator>
  <cp:lastModifiedBy>Andrea Koch</cp:lastModifiedBy>
  <cp:revision>2</cp:revision>
  <cp:lastPrinted>2012-12-10T06:46:00Z</cp:lastPrinted>
  <dcterms:created xsi:type="dcterms:W3CDTF">2016-02-18T12:06:00Z</dcterms:created>
  <dcterms:modified xsi:type="dcterms:W3CDTF">2016-02-18T12:06:00Z</dcterms:modified>
</cp:coreProperties>
</file>