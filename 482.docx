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CCD" w:rsidRDefault="006D0CCD" w:rsidP="00464B64">
      <w:pPr>
        <w:rPr>
          <w:rFonts w:ascii="Georgia" w:hAnsi="Georgia" w:cs="Arial"/>
          <w:color w:val="000000" w:themeColor="text1"/>
          <w:sz w:val="26"/>
          <w:szCs w:val="26"/>
          <w:lang w:val="es-ES_tradnl"/>
        </w:rPr>
      </w:pPr>
    </w:p>
    <w:p w:rsidR="00DC23DE" w:rsidRPr="000320E7" w:rsidRDefault="00DC23DE" w:rsidP="00464B64">
      <w:pPr>
        <w:rPr>
          <w:rFonts w:ascii="Georgia" w:hAnsi="Georgia" w:cs="Arial"/>
          <w:color w:val="000000" w:themeColor="text1"/>
          <w:sz w:val="26"/>
          <w:szCs w:val="26"/>
          <w:lang w:val="es-ES_tradnl"/>
        </w:rPr>
      </w:pPr>
      <w:r w:rsidRPr="000320E7">
        <w:rPr>
          <w:rFonts w:ascii="Georgia" w:hAnsi="Georgia" w:cs="Arial"/>
          <w:color w:val="000000" w:themeColor="text1"/>
          <w:sz w:val="26"/>
          <w:szCs w:val="26"/>
          <w:lang w:val="es-ES_tradnl"/>
        </w:rPr>
        <w:t>Apto Médico y Datos Varios</w:t>
      </w:r>
    </w:p>
    <w:p w:rsidR="000320E7" w:rsidRPr="000320E7" w:rsidRDefault="000320E7" w:rsidP="00420145">
      <w:pPr>
        <w:spacing w:line="276" w:lineRule="auto"/>
        <w:rPr>
          <w:rFonts w:ascii="Georgia" w:hAnsi="Georgia" w:cs="Arial"/>
          <w:color w:val="404040" w:themeColor="text1" w:themeTint="BF"/>
          <w:sz w:val="16"/>
          <w:szCs w:val="16"/>
          <w:lang w:val="es-ES_tradnl"/>
        </w:rPr>
      </w:pPr>
    </w:p>
    <w:p w:rsidR="000320E7" w:rsidRDefault="00464B64" w:rsidP="00420145">
      <w:pPr>
        <w:spacing w:line="276" w:lineRule="auto"/>
        <w:rPr>
          <w:rFonts w:ascii="Georgia" w:hAnsi="Georgia" w:cs="Arial"/>
          <w:color w:val="404040" w:themeColor="text1" w:themeTint="BF"/>
          <w:sz w:val="18"/>
          <w:szCs w:val="18"/>
          <w:lang w:val="es-ES_tradnl"/>
        </w:rPr>
      </w:pPr>
      <w:r w:rsidRPr="000320E7">
        <w:rPr>
          <w:rFonts w:ascii="Georgia" w:hAnsi="Georgia" w:cs="Arial"/>
          <w:color w:val="404040" w:themeColor="text1" w:themeTint="BF"/>
          <w:sz w:val="18"/>
          <w:szCs w:val="18"/>
          <w:lang w:val="es-ES_tradnl"/>
        </w:rPr>
        <w:t>La siguiente planilla fue pensada por especialistas (Guías de Montaña y un Médico) con el objetivo de recabar la mayor cantidad de datos posibles relacionados con la actividad que usted está por realizar.</w:t>
      </w:r>
    </w:p>
    <w:p w:rsidR="00D115E4" w:rsidRPr="000320E7" w:rsidRDefault="00464B64" w:rsidP="00420145">
      <w:pPr>
        <w:spacing w:line="276" w:lineRule="auto"/>
        <w:rPr>
          <w:rFonts w:ascii="Georgia" w:hAnsi="Georgia" w:cs="Arial"/>
          <w:color w:val="404040" w:themeColor="text1" w:themeTint="BF"/>
          <w:sz w:val="18"/>
          <w:szCs w:val="18"/>
          <w:lang w:val="es-ES_tradnl"/>
        </w:rPr>
      </w:pPr>
      <w:r w:rsidRPr="000320E7">
        <w:rPr>
          <w:rFonts w:ascii="Georgia" w:hAnsi="Georgia" w:cs="Arial"/>
          <w:color w:val="404040" w:themeColor="text1" w:themeTint="BF"/>
          <w:sz w:val="18"/>
          <w:szCs w:val="18"/>
          <w:lang w:val="es-ES_tradnl"/>
        </w:rPr>
        <w:t>Esto contribuye a la tranquilidad de todos y un mejor servicio de parte nuestra evitando situaciones de riesgo y difícil manejo en la montaña.</w:t>
      </w:r>
    </w:p>
    <w:p w:rsidR="00464B64" w:rsidRPr="00464B64" w:rsidRDefault="00464B64">
      <w:pPr>
        <w:rPr>
          <w:lang w:val="es-ES_tradnl"/>
        </w:rPr>
      </w:pPr>
    </w:p>
    <w:tbl>
      <w:tblPr>
        <w:tblStyle w:val="Tablaconcuadrcula"/>
        <w:tblW w:w="9810" w:type="dxa"/>
        <w:tblInd w:w="108" w:type="dxa"/>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Layout w:type="fixed"/>
        <w:tblLook w:val="04A0"/>
      </w:tblPr>
      <w:tblGrid>
        <w:gridCol w:w="2160"/>
        <w:gridCol w:w="810"/>
        <w:gridCol w:w="1440"/>
        <w:gridCol w:w="450"/>
        <w:gridCol w:w="360"/>
        <w:gridCol w:w="1170"/>
        <w:gridCol w:w="1080"/>
        <w:gridCol w:w="2340"/>
      </w:tblGrid>
      <w:tr w:rsidR="00464B64" w:rsidRPr="00464B64" w:rsidTr="000320E7">
        <w:trPr>
          <w:trHeight w:val="288"/>
        </w:trPr>
        <w:tc>
          <w:tcPr>
            <w:tcW w:w="2160" w:type="dxa"/>
            <w:vAlign w:val="center"/>
          </w:tcPr>
          <w:p w:rsidR="000F14CE" w:rsidRPr="00464B64" w:rsidRDefault="000F14CE" w:rsidP="00464B64">
            <w:pPr>
              <w:rPr>
                <w:rFonts w:ascii="Arial" w:hAnsi="Arial" w:cs="Arial"/>
                <w:color w:val="7F7F7F" w:themeColor="text1" w:themeTint="80"/>
                <w:sz w:val="18"/>
                <w:szCs w:val="18"/>
                <w:lang w:val="es-ES"/>
              </w:rPr>
            </w:pPr>
            <w:r w:rsidRPr="00464B64">
              <w:rPr>
                <w:rStyle w:val="Input"/>
                <w:rFonts w:cs="Arial"/>
                <w:color w:val="7F7F7F" w:themeColor="text1" w:themeTint="80"/>
                <w:sz w:val="18"/>
                <w:szCs w:val="18"/>
                <w:lang w:val="es-ES"/>
              </w:rPr>
              <w:t>Nombre</w:t>
            </w:r>
            <w:r w:rsidR="00587F3B" w:rsidRPr="00464B64">
              <w:rPr>
                <w:rStyle w:val="Input"/>
                <w:rFonts w:cs="Arial"/>
                <w:color w:val="7F7F7F" w:themeColor="text1" w:themeTint="80"/>
                <w:sz w:val="18"/>
                <w:szCs w:val="18"/>
                <w:lang w:val="es-ES"/>
              </w:rPr>
              <w:t xml:space="preserve"> y Apellido</w:t>
            </w:r>
            <w:r w:rsidRPr="00464B64">
              <w:rPr>
                <w:rStyle w:val="Input"/>
                <w:rFonts w:cs="Arial"/>
                <w:color w:val="7F7F7F" w:themeColor="text1" w:themeTint="80"/>
                <w:sz w:val="18"/>
                <w:szCs w:val="18"/>
                <w:lang w:val="es-ES"/>
              </w:rPr>
              <w:t>:</w:t>
            </w:r>
          </w:p>
        </w:tc>
        <w:tc>
          <w:tcPr>
            <w:tcW w:w="2700" w:type="dxa"/>
            <w:gridSpan w:val="3"/>
            <w:vAlign w:val="center"/>
          </w:tcPr>
          <w:p w:rsidR="000F14CE" w:rsidRPr="00464B64" w:rsidRDefault="007E17FA" w:rsidP="005623CF">
            <w:pPr>
              <w:rPr>
                <w:rFonts w:ascii="Arial" w:hAnsi="Arial" w:cs="Arial"/>
                <w:sz w:val="18"/>
                <w:szCs w:val="18"/>
                <w:lang w:val="es-ES"/>
              </w:rPr>
            </w:pPr>
            <w:sdt>
              <w:sdtPr>
                <w:rPr>
                  <w:rStyle w:val="Input"/>
                  <w:rFonts w:cs="Arial"/>
                  <w:sz w:val="18"/>
                  <w:szCs w:val="18"/>
                </w:rPr>
                <w:id w:val="19506645"/>
                <w:lock w:val="sdtLocked"/>
                <w:placeholder>
                  <w:docPart w:val="8611AE49F67048CA9184AC71F62E3439"/>
                </w:placeholder>
                <w:showingPlcHdr/>
              </w:sdtPr>
              <w:sdtEndPr>
                <w:rPr>
                  <w:rStyle w:val="Fuentedeprrafopredeter"/>
                  <w:rFonts w:asciiTheme="minorHAnsi" w:hAnsiTheme="minorHAnsi"/>
                  <w:lang w:val="es-ES"/>
                </w:rPr>
              </w:sdtEndPr>
              <w:sdtContent>
                <w:r w:rsidR="00587F3B" w:rsidRPr="00464B64">
                  <w:rPr>
                    <w:rStyle w:val="Input"/>
                    <w:rFonts w:cs="Arial"/>
                    <w:sz w:val="18"/>
                    <w:szCs w:val="18"/>
                    <w:lang w:val="es-ES"/>
                  </w:rPr>
                  <w:t>. . . . . . . . . . . . . .</w:t>
                </w:r>
              </w:sdtContent>
            </w:sdt>
          </w:p>
        </w:tc>
        <w:tc>
          <w:tcPr>
            <w:tcW w:w="2610" w:type="dxa"/>
            <w:gridSpan w:val="3"/>
            <w:vAlign w:val="center"/>
          </w:tcPr>
          <w:p w:rsidR="000F14CE" w:rsidRPr="00464B64" w:rsidRDefault="000F14CE" w:rsidP="00464B64">
            <w:pPr>
              <w:rPr>
                <w:rFonts w:ascii="Arial" w:hAnsi="Arial" w:cs="Arial"/>
                <w:color w:val="7F7F7F" w:themeColor="text1" w:themeTint="80"/>
                <w:sz w:val="18"/>
                <w:szCs w:val="18"/>
                <w:lang w:val="es-ES"/>
              </w:rPr>
            </w:pPr>
            <w:r w:rsidRPr="00464B64">
              <w:rPr>
                <w:rFonts w:ascii="Arial" w:hAnsi="Arial" w:cs="Arial"/>
                <w:color w:val="7F7F7F" w:themeColor="text1" w:themeTint="80"/>
                <w:sz w:val="18"/>
                <w:szCs w:val="18"/>
                <w:lang w:val="es-ES"/>
              </w:rPr>
              <w:t>Fecha de nacimiento:</w:t>
            </w:r>
          </w:p>
        </w:tc>
        <w:tc>
          <w:tcPr>
            <w:tcW w:w="2340" w:type="dxa"/>
            <w:vAlign w:val="center"/>
          </w:tcPr>
          <w:p w:rsidR="000F14CE" w:rsidRPr="00464B64" w:rsidRDefault="007E17FA" w:rsidP="005623CF">
            <w:pPr>
              <w:rPr>
                <w:rFonts w:ascii="Arial" w:hAnsi="Arial" w:cs="Arial"/>
                <w:sz w:val="18"/>
                <w:szCs w:val="18"/>
                <w:lang w:val="es-ES"/>
              </w:rPr>
            </w:pPr>
            <w:sdt>
              <w:sdtPr>
                <w:rPr>
                  <w:rFonts w:ascii="Arial" w:hAnsi="Arial" w:cs="Arial"/>
                  <w:sz w:val="18"/>
                  <w:szCs w:val="18"/>
                  <w:lang w:val="es-ES"/>
                </w:rPr>
                <w:id w:val="19505945"/>
                <w:lock w:val="sdtLocked"/>
                <w:placeholder>
                  <w:docPart w:val="A8FB4E9607104BDA8BFDD4F5D7D21D0A"/>
                </w:placeholder>
                <w:showingPlcHdr/>
              </w:sdtPr>
              <w:sdtContent>
                <w:r w:rsidR="00C6531D" w:rsidRPr="00464B64">
                  <w:rPr>
                    <w:rFonts w:ascii="Arial" w:hAnsi="Arial" w:cs="Arial"/>
                    <w:color w:val="808080" w:themeColor="background1" w:themeShade="80"/>
                    <w:sz w:val="18"/>
                    <w:szCs w:val="18"/>
                    <w:lang w:val="es-ES"/>
                  </w:rPr>
                  <w:t>Día</w:t>
                </w:r>
              </w:sdtContent>
            </w:sdt>
            <w:r w:rsidR="000F14CE" w:rsidRPr="00464B64">
              <w:rPr>
                <w:rFonts w:ascii="Arial" w:hAnsi="Arial" w:cs="Arial"/>
                <w:sz w:val="18"/>
                <w:szCs w:val="18"/>
                <w:lang w:val="es-ES"/>
              </w:rPr>
              <w:t xml:space="preserve"> / </w:t>
            </w:r>
            <w:sdt>
              <w:sdtPr>
                <w:rPr>
                  <w:rFonts w:ascii="Arial" w:hAnsi="Arial" w:cs="Arial"/>
                  <w:sz w:val="18"/>
                  <w:szCs w:val="18"/>
                  <w:lang w:val="es-ES"/>
                </w:rPr>
                <w:id w:val="19505957"/>
                <w:lock w:val="sdtLocked"/>
                <w:placeholder>
                  <w:docPart w:val="3B4A2AFD21D54F469399A99CBF531044"/>
                </w:placeholder>
                <w:showingPlcHdr/>
              </w:sdtPr>
              <w:sdtContent>
                <w:r w:rsidR="00C6531D" w:rsidRPr="00464B64">
                  <w:rPr>
                    <w:rFonts w:ascii="Arial" w:hAnsi="Arial" w:cs="Arial"/>
                    <w:color w:val="808080" w:themeColor="background1" w:themeShade="80"/>
                    <w:sz w:val="18"/>
                    <w:szCs w:val="18"/>
                    <w:lang w:val="es-ES"/>
                  </w:rPr>
                  <w:t>Mes</w:t>
                </w:r>
              </w:sdtContent>
            </w:sdt>
            <w:r w:rsidR="000F14CE" w:rsidRPr="00464B64">
              <w:rPr>
                <w:rFonts w:ascii="Arial" w:hAnsi="Arial" w:cs="Arial"/>
                <w:sz w:val="18"/>
                <w:szCs w:val="18"/>
                <w:lang w:val="es-ES"/>
              </w:rPr>
              <w:t xml:space="preserve"> / </w:t>
            </w:r>
            <w:sdt>
              <w:sdtPr>
                <w:rPr>
                  <w:rFonts w:ascii="Arial" w:hAnsi="Arial" w:cs="Arial"/>
                  <w:sz w:val="18"/>
                  <w:szCs w:val="18"/>
                  <w:lang w:val="es-ES"/>
                </w:rPr>
                <w:id w:val="19505958"/>
                <w:lock w:val="sdtLocked"/>
                <w:placeholder>
                  <w:docPart w:val="B4845B17F8A54CC48DAF21AB479981D6"/>
                </w:placeholder>
                <w:showingPlcHdr/>
              </w:sdtPr>
              <w:sdtContent>
                <w:r w:rsidR="00C6531D" w:rsidRPr="00464B64">
                  <w:rPr>
                    <w:rFonts w:ascii="Arial" w:hAnsi="Arial" w:cs="Arial"/>
                    <w:color w:val="808080" w:themeColor="background1" w:themeShade="80"/>
                    <w:sz w:val="18"/>
                    <w:szCs w:val="18"/>
                    <w:lang w:val="es-ES"/>
                  </w:rPr>
                  <w:t>Año</w:t>
                </w:r>
              </w:sdtContent>
            </w:sdt>
          </w:p>
        </w:tc>
      </w:tr>
      <w:tr w:rsidR="00587F3B" w:rsidRPr="00464B64" w:rsidTr="000320E7">
        <w:trPr>
          <w:trHeight w:val="288"/>
        </w:trPr>
        <w:tc>
          <w:tcPr>
            <w:tcW w:w="2160" w:type="dxa"/>
            <w:vAlign w:val="center"/>
          </w:tcPr>
          <w:p w:rsidR="00587F3B" w:rsidRPr="00464B64" w:rsidRDefault="00587F3B" w:rsidP="00464B64">
            <w:pPr>
              <w:rPr>
                <w:rStyle w:val="Input"/>
                <w:rFonts w:cs="Arial"/>
                <w:color w:val="7F7F7F" w:themeColor="text1" w:themeTint="80"/>
                <w:sz w:val="18"/>
                <w:szCs w:val="18"/>
                <w:lang w:val="es-ES"/>
              </w:rPr>
            </w:pPr>
            <w:r w:rsidRPr="00464B64">
              <w:rPr>
                <w:rStyle w:val="Input"/>
                <w:rFonts w:cs="Arial"/>
                <w:color w:val="7F7F7F" w:themeColor="text1" w:themeTint="80"/>
                <w:sz w:val="18"/>
                <w:szCs w:val="18"/>
                <w:lang w:val="es-ES"/>
              </w:rPr>
              <w:t>Dirección:</w:t>
            </w:r>
          </w:p>
        </w:tc>
        <w:tc>
          <w:tcPr>
            <w:tcW w:w="7650" w:type="dxa"/>
            <w:gridSpan w:val="7"/>
            <w:vAlign w:val="center"/>
          </w:tcPr>
          <w:p w:rsidR="00587F3B" w:rsidRPr="00464B64" w:rsidRDefault="007E17FA" w:rsidP="00464B64">
            <w:pPr>
              <w:rPr>
                <w:rStyle w:val="Input"/>
                <w:rFonts w:cs="Arial"/>
                <w:sz w:val="18"/>
                <w:szCs w:val="18"/>
              </w:rPr>
            </w:pPr>
            <w:sdt>
              <w:sdtPr>
                <w:rPr>
                  <w:rStyle w:val="Input"/>
                  <w:rFonts w:cs="Arial"/>
                  <w:sz w:val="18"/>
                  <w:szCs w:val="18"/>
                </w:rPr>
                <w:id w:val="19508041"/>
                <w:lock w:val="sdtLocked"/>
                <w:placeholder>
                  <w:docPart w:val="A6CC586355304213B18B9C36610CB430"/>
                </w:placeholder>
                <w:showingPlcHdr/>
              </w:sdtPr>
              <w:sdtEndPr>
                <w:rPr>
                  <w:rStyle w:val="Fuentedeprrafopredeter"/>
                  <w:rFonts w:asciiTheme="minorHAnsi" w:hAnsiTheme="minorHAnsi"/>
                  <w:lang w:val="es-ES"/>
                </w:rPr>
              </w:sdtEndPr>
              <w:sdtContent>
                <w:r w:rsidR="00587F3B" w:rsidRPr="00464B64">
                  <w:rPr>
                    <w:rStyle w:val="Input"/>
                    <w:rFonts w:cs="Arial"/>
                    <w:sz w:val="18"/>
                    <w:szCs w:val="18"/>
                  </w:rPr>
                  <w:t>. . . . . . . . . . . . . . . . . . . . . . . . . . . . . . . . . . . . . . . . . . . . . . . . . . . . . . . .</w:t>
                </w:r>
              </w:sdtContent>
            </w:sdt>
          </w:p>
        </w:tc>
      </w:tr>
      <w:tr w:rsidR="0021775C" w:rsidRPr="00464B64" w:rsidTr="000320E7">
        <w:trPr>
          <w:trHeight w:val="288"/>
        </w:trPr>
        <w:tc>
          <w:tcPr>
            <w:tcW w:w="2160" w:type="dxa"/>
            <w:vAlign w:val="center"/>
          </w:tcPr>
          <w:p w:rsidR="000F14CE" w:rsidRPr="00464B64" w:rsidRDefault="00C6531D" w:rsidP="00464B64">
            <w:pPr>
              <w:rPr>
                <w:rFonts w:ascii="Arial" w:hAnsi="Arial" w:cs="Arial"/>
                <w:color w:val="7F7F7F" w:themeColor="text1" w:themeTint="80"/>
                <w:sz w:val="18"/>
                <w:szCs w:val="18"/>
                <w:lang w:val="es-ES"/>
              </w:rPr>
            </w:pPr>
            <w:r w:rsidRPr="00464B64">
              <w:rPr>
                <w:rStyle w:val="Input"/>
                <w:rFonts w:cs="Arial"/>
                <w:color w:val="7F7F7F" w:themeColor="text1" w:themeTint="80"/>
                <w:sz w:val="18"/>
                <w:szCs w:val="18"/>
                <w:lang w:val="es-ES"/>
              </w:rPr>
              <w:t>DNI</w:t>
            </w:r>
            <w:r w:rsidR="000F14CE" w:rsidRPr="00464B64">
              <w:rPr>
                <w:rStyle w:val="Input"/>
                <w:rFonts w:cs="Arial"/>
                <w:color w:val="7F7F7F" w:themeColor="text1" w:themeTint="80"/>
                <w:sz w:val="18"/>
                <w:szCs w:val="18"/>
                <w:lang w:val="es-ES"/>
              </w:rPr>
              <w:t>:</w:t>
            </w:r>
          </w:p>
        </w:tc>
        <w:tc>
          <w:tcPr>
            <w:tcW w:w="2700" w:type="dxa"/>
            <w:gridSpan w:val="3"/>
            <w:vAlign w:val="center"/>
          </w:tcPr>
          <w:p w:rsidR="000F14CE" w:rsidRPr="00464B64" w:rsidRDefault="007E17FA" w:rsidP="005623CF">
            <w:pPr>
              <w:rPr>
                <w:rStyle w:val="Input"/>
                <w:rFonts w:cs="Arial"/>
                <w:sz w:val="18"/>
                <w:szCs w:val="18"/>
                <w:lang w:val="es-ES"/>
              </w:rPr>
            </w:pPr>
            <w:sdt>
              <w:sdtPr>
                <w:rPr>
                  <w:rStyle w:val="Input"/>
                  <w:rFonts w:cs="Arial"/>
                  <w:sz w:val="18"/>
                  <w:szCs w:val="18"/>
                </w:rPr>
                <w:id w:val="19506159"/>
                <w:lock w:val="sdtLocked"/>
                <w:placeholder>
                  <w:docPart w:val="78714AF225DD4899836411A8E70DD1C0"/>
                </w:placeholder>
                <w:showingPlcHdr/>
              </w:sdtPr>
              <w:sdtEndPr>
                <w:rPr>
                  <w:rStyle w:val="Fuentedeprrafopredeter"/>
                  <w:rFonts w:asciiTheme="minorHAnsi" w:hAnsiTheme="minorHAnsi"/>
                  <w:lang w:val="es-ES"/>
                </w:rPr>
              </w:sdtEndPr>
              <w:sdtContent>
                <w:r w:rsidR="00186E00" w:rsidRPr="00464B64">
                  <w:rPr>
                    <w:rStyle w:val="Input"/>
                    <w:rFonts w:cs="Arial"/>
                    <w:sz w:val="18"/>
                    <w:szCs w:val="18"/>
                    <w:lang w:val="es-ES"/>
                  </w:rPr>
                  <w:t>. . . . . . . . . . . . . .</w:t>
                </w:r>
              </w:sdtContent>
            </w:sdt>
          </w:p>
        </w:tc>
        <w:tc>
          <w:tcPr>
            <w:tcW w:w="2610" w:type="dxa"/>
            <w:gridSpan w:val="3"/>
            <w:vAlign w:val="center"/>
          </w:tcPr>
          <w:p w:rsidR="000F14CE" w:rsidRPr="00464B64" w:rsidRDefault="00587F3B" w:rsidP="00464B64">
            <w:pPr>
              <w:rPr>
                <w:rFonts w:ascii="Arial" w:hAnsi="Arial" w:cs="Arial"/>
                <w:color w:val="7F7F7F" w:themeColor="text1" w:themeTint="80"/>
                <w:sz w:val="18"/>
                <w:szCs w:val="18"/>
                <w:lang w:val="es-ES"/>
              </w:rPr>
            </w:pPr>
            <w:r w:rsidRPr="00464B64">
              <w:rPr>
                <w:rStyle w:val="Input"/>
                <w:rFonts w:cs="Arial"/>
                <w:color w:val="7F7F7F" w:themeColor="text1" w:themeTint="80"/>
                <w:sz w:val="18"/>
                <w:szCs w:val="18"/>
                <w:lang w:val="es-ES"/>
              </w:rPr>
              <w:t>Nacionalidad:</w:t>
            </w:r>
          </w:p>
        </w:tc>
        <w:tc>
          <w:tcPr>
            <w:tcW w:w="2340" w:type="dxa"/>
            <w:vAlign w:val="center"/>
          </w:tcPr>
          <w:p w:rsidR="000F14CE" w:rsidRPr="00464B64" w:rsidRDefault="007E17FA" w:rsidP="005623CF">
            <w:pPr>
              <w:rPr>
                <w:rStyle w:val="Input"/>
                <w:rFonts w:cs="Arial"/>
                <w:sz w:val="18"/>
                <w:szCs w:val="18"/>
                <w:lang w:val="es-ES"/>
              </w:rPr>
            </w:pPr>
            <w:sdt>
              <w:sdtPr>
                <w:rPr>
                  <w:rStyle w:val="Input"/>
                  <w:rFonts w:cs="Arial"/>
                  <w:sz w:val="18"/>
                  <w:szCs w:val="18"/>
                </w:rPr>
                <w:id w:val="19508688"/>
                <w:lock w:val="sdtLocked"/>
                <w:placeholder>
                  <w:docPart w:val="FC1E6BDAABAA412F847B9C396E38D89E"/>
                </w:placeholder>
                <w:showingPlcHdr/>
              </w:sdtPr>
              <w:sdtEndPr>
                <w:rPr>
                  <w:rStyle w:val="Fuentedeprrafopredeter"/>
                  <w:rFonts w:asciiTheme="minorHAnsi" w:hAnsiTheme="minorHAnsi"/>
                  <w:lang w:val="es-ES"/>
                </w:rPr>
              </w:sdtEndPr>
              <w:sdtContent>
                <w:r w:rsidR="00587F3B" w:rsidRPr="00464B64">
                  <w:rPr>
                    <w:rStyle w:val="Input"/>
                    <w:rFonts w:cs="Arial"/>
                    <w:sz w:val="18"/>
                    <w:szCs w:val="18"/>
                  </w:rPr>
                  <w:t>. . . . . . . . . . . . . .</w:t>
                </w:r>
              </w:sdtContent>
            </w:sdt>
          </w:p>
        </w:tc>
      </w:tr>
      <w:tr w:rsidR="0021775C" w:rsidRPr="00464B64" w:rsidTr="000320E7">
        <w:trPr>
          <w:trHeight w:val="288"/>
        </w:trPr>
        <w:tc>
          <w:tcPr>
            <w:tcW w:w="2160" w:type="dxa"/>
            <w:vAlign w:val="center"/>
          </w:tcPr>
          <w:p w:rsidR="000F14CE" w:rsidRPr="00464B64" w:rsidRDefault="00587F3B" w:rsidP="00464B64">
            <w:pPr>
              <w:rPr>
                <w:rFonts w:ascii="Arial" w:hAnsi="Arial" w:cs="Arial"/>
                <w:color w:val="7F7F7F" w:themeColor="text1" w:themeTint="80"/>
                <w:sz w:val="18"/>
                <w:szCs w:val="18"/>
                <w:lang w:val="es-ES"/>
              </w:rPr>
            </w:pPr>
            <w:r w:rsidRPr="00464B64">
              <w:rPr>
                <w:rStyle w:val="Input"/>
                <w:rFonts w:cs="Arial"/>
                <w:color w:val="7F7F7F" w:themeColor="text1" w:themeTint="80"/>
                <w:sz w:val="18"/>
                <w:szCs w:val="18"/>
                <w:lang w:val="es-ES"/>
              </w:rPr>
              <w:t>Teléfono particular:</w:t>
            </w:r>
          </w:p>
        </w:tc>
        <w:tc>
          <w:tcPr>
            <w:tcW w:w="2700" w:type="dxa"/>
            <w:gridSpan w:val="3"/>
            <w:vAlign w:val="center"/>
          </w:tcPr>
          <w:p w:rsidR="000F14CE" w:rsidRPr="00464B64" w:rsidRDefault="007E17FA" w:rsidP="005623CF">
            <w:pPr>
              <w:rPr>
                <w:rStyle w:val="Input"/>
                <w:rFonts w:cs="Arial"/>
                <w:sz w:val="18"/>
                <w:szCs w:val="18"/>
                <w:lang w:val="es-ES"/>
              </w:rPr>
            </w:pPr>
            <w:sdt>
              <w:sdtPr>
                <w:rPr>
                  <w:rStyle w:val="Input"/>
                  <w:rFonts w:cs="Arial"/>
                  <w:sz w:val="18"/>
                  <w:szCs w:val="18"/>
                </w:rPr>
                <w:id w:val="19506161"/>
                <w:lock w:val="sdtLocked"/>
                <w:placeholder>
                  <w:docPart w:val="2BE73EF9CCF548F6B2836C3416CF51BB"/>
                </w:placeholder>
                <w:showingPlcHdr/>
              </w:sdtPr>
              <w:sdtEndPr>
                <w:rPr>
                  <w:rStyle w:val="Fuentedeprrafopredeter"/>
                  <w:rFonts w:asciiTheme="minorHAnsi" w:hAnsiTheme="minorHAnsi"/>
                  <w:lang w:val="es-ES"/>
                </w:rPr>
              </w:sdtEndPr>
              <w:sdtContent>
                <w:r w:rsidR="00C6531D" w:rsidRPr="00464B64">
                  <w:rPr>
                    <w:rStyle w:val="Input"/>
                    <w:rFonts w:cs="Arial"/>
                    <w:sz w:val="18"/>
                    <w:szCs w:val="18"/>
                    <w:lang w:val="es-ES"/>
                  </w:rPr>
                  <w:t>. . . . . . . . . . . . . .</w:t>
                </w:r>
              </w:sdtContent>
            </w:sdt>
          </w:p>
        </w:tc>
        <w:tc>
          <w:tcPr>
            <w:tcW w:w="2610" w:type="dxa"/>
            <w:gridSpan w:val="3"/>
            <w:vAlign w:val="center"/>
          </w:tcPr>
          <w:p w:rsidR="000F14CE" w:rsidRPr="00464B64" w:rsidRDefault="00587F3B" w:rsidP="00464B64">
            <w:pPr>
              <w:rPr>
                <w:rFonts w:ascii="Arial" w:hAnsi="Arial" w:cs="Arial"/>
                <w:color w:val="7F7F7F" w:themeColor="text1" w:themeTint="80"/>
                <w:sz w:val="18"/>
                <w:szCs w:val="18"/>
                <w:lang w:val="es-ES"/>
              </w:rPr>
            </w:pPr>
            <w:r w:rsidRPr="00464B64">
              <w:rPr>
                <w:rStyle w:val="Input"/>
                <w:rFonts w:cs="Arial"/>
                <w:color w:val="7F7F7F" w:themeColor="text1" w:themeTint="80"/>
                <w:sz w:val="18"/>
                <w:szCs w:val="18"/>
                <w:lang w:val="es-ES"/>
              </w:rPr>
              <w:t>Profesión:</w:t>
            </w:r>
          </w:p>
        </w:tc>
        <w:tc>
          <w:tcPr>
            <w:tcW w:w="2340" w:type="dxa"/>
            <w:vAlign w:val="center"/>
          </w:tcPr>
          <w:p w:rsidR="000F14CE" w:rsidRPr="00464B64" w:rsidRDefault="007E17FA" w:rsidP="005623CF">
            <w:pPr>
              <w:rPr>
                <w:rStyle w:val="Input"/>
                <w:rFonts w:cs="Arial"/>
                <w:sz w:val="18"/>
                <w:szCs w:val="18"/>
                <w:lang w:val="es-ES"/>
              </w:rPr>
            </w:pPr>
            <w:sdt>
              <w:sdtPr>
                <w:rPr>
                  <w:rStyle w:val="Input"/>
                  <w:rFonts w:cs="Arial"/>
                  <w:sz w:val="18"/>
                  <w:szCs w:val="18"/>
                </w:rPr>
                <w:id w:val="19506032"/>
                <w:lock w:val="sdtLocked"/>
                <w:placeholder>
                  <w:docPart w:val="DE2335AA3D1A496EBC94BE086E4595BF"/>
                </w:placeholder>
                <w:showingPlcHdr/>
              </w:sdtPr>
              <w:sdtEndPr>
                <w:rPr>
                  <w:rStyle w:val="Fuentedeprrafopredeter"/>
                  <w:rFonts w:asciiTheme="minorHAnsi" w:hAnsiTheme="minorHAnsi"/>
                  <w:lang w:val="es-ES"/>
                </w:rPr>
              </w:sdtEndPr>
              <w:sdtContent>
                <w:r w:rsidR="007F2CBA" w:rsidRPr="00464B64">
                  <w:rPr>
                    <w:rStyle w:val="Input"/>
                    <w:rFonts w:cs="Arial"/>
                    <w:sz w:val="18"/>
                    <w:szCs w:val="18"/>
                  </w:rPr>
                  <w:t>. . . . . . . . . . . . . .</w:t>
                </w:r>
              </w:sdtContent>
            </w:sdt>
          </w:p>
        </w:tc>
      </w:tr>
      <w:tr w:rsidR="0021775C" w:rsidRPr="00464B64" w:rsidTr="000320E7">
        <w:trPr>
          <w:trHeight w:val="288"/>
        </w:trPr>
        <w:tc>
          <w:tcPr>
            <w:tcW w:w="2160" w:type="dxa"/>
            <w:vAlign w:val="center"/>
          </w:tcPr>
          <w:p w:rsidR="000F14CE" w:rsidRPr="00464B64" w:rsidRDefault="000F14CE" w:rsidP="00464B64">
            <w:pPr>
              <w:rPr>
                <w:rFonts w:ascii="Arial" w:hAnsi="Arial" w:cs="Arial"/>
                <w:color w:val="7F7F7F" w:themeColor="text1" w:themeTint="80"/>
                <w:sz w:val="18"/>
                <w:szCs w:val="18"/>
                <w:lang w:val="es-ES"/>
              </w:rPr>
            </w:pPr>
            <w:r w:rsidRPr="00464B64">
              <w:rPr>
                <w:rStyle w:val="Input"/>
                <w:rFonts w:cs="Arial"/>
                <w:color w:val="7F7F7F" w:themeColor="text1" w:themeTint="80"/>
                <w:sz w:val="18"/>
                <w:szCs w:val="18"/>
                <w:lang w:val="es-ES"/>
              </w:rPr>
              <w:t>Cobertura médica:</w:t>
            </w:r>
          </w:p>
        </w:tc>
        <w:tc>
          <w:tcPr>
            <w:tcW w:w="2700" w:type="dxa"/>
            <w:gridSpan w:val="3"/>
            <w:vAlign w:val="center"/>
          </w:tcPr>
          <w:p w:rsidR="000F14CE" w:rsidRPr="00464B64" w:rsidRDefault="007E17FA" w:rsidP="005623CF">
            <w:pPr>
              <w:rPr>
                <w:rStyle w:val="Input"/>
                <w:rFonts w:cs="Arial"/>
                <w:sz w:val="18"/>
                <w:szCs w:val="18"/>
                <w:lang w:val="es-ES"/>
              </w:rPr>
            </w:pPr>
            <w:sdt>
              <w:sdtPr>
                <w:rPr>
                  <w:rStyle w:val="Input"/>
                  <w:rFonts w:cs="Arial"/>
                  <w:sz w:val="18"/>
                  <w:szCs w:val="18"/>
                </w:rPr>
                <w:id w:val="19506163"/>
                <w:lock w:val="sdtLocked"/>
                <w:placeholder>
                  <w:docPart w:val="A2BC81C719A747D4995284545E86DCDA"/>
                </w:placeholder>
                <w:showingPlcHdr/>
              </w:sdtPr>
              <w:sdtEndPr>
                <w:rPr>
                  <w:rStyle w:val="Fuentedeprrafopredeter"/>
                  <w:rFonts w:asciiTheme="minorHAnsi" w:hAnsiTheme="minorHAnsi"/>
                  <w:lang w:val="es-ES"/>
                </w:rPr>
              </w:sdtEndPr>
              <w:sdtContent>
                <w:r w:rsidR="000F14CE" w:rsidRPr="00464B64">
                  <w:rPr>
                    <w:rStyle w:val="Input"/>
                    <w:rFonts w:cs="Arial"/>
                    <w:sz w:val="18"/>
                    <w:szCs w:val="18"/>
                    <w:lang w:val="es-ES"/>
                  </w:rPr>
                  <w:t>. . . . . . . . . . . . . .</w:t>
                </w:r>
              </w:sdtContent>
            </w:sdt>
          </w:p>
        </w:tc>
        <w:tc>
          <w:tcPr>
            <w:tcW w:w="2610" w:type="dxa"/>
            <w:gridSpan w:val="3"/>
            <w:vAlign w:val="center"/>
          </w:tcPr>
          <w:p w:rsidR="000F14CE" w:rsidRPr="00464B64" w:rsidRDefault="000F14CE" w:rsidP="00464B64">
            <w:pPr>
              <w:rPr>
                <w:rFonts w:ascii="Arial" w:hAnsi="Arial" w:cs="Arial"/>
                <w:color w:val="7F7F7F" w:themeColor="text1" w:themeTint="80"/>
                <w:sz w:val="18"/>
                <w:szCs w:val="18"/>
                <w:lang w:val="es-ES"/>
              </w:rPr>
            </w:pPr>
            <w:r w:rsidRPr="00464B64">
              <w:rPr>
                <w:rStyle w:val="Input"/>
                <w:rFonts w:cs="Arial"/>
                <w:color w:val="7F7F7F" w:themeColor="text1" w:themeTint="80"/>
                <w:sz w:val="18"/>
                <w:szCs w:val="18"/>
                <w:lang w:val="es-ES"/>
              </w:rPr>
              <w:t>Nº de afiliado:</w:t>
            </w:r>
          </w:p>
        </w:tc>
        <w:tc>
          <w:tcPr>
            <w:tcW w:w="2340" w:type="dxa"/>
            <w:vAlign w:val="center"/>
          </w:tcPr>
          <w:p w:rsidR="000F14CE" w:rsidRPr="00464B64" w:rsidRDefault="007E17FA" w:rsidP="005623CF">
            <w:pPr>
              <w:rPr>
                <w:rStyle w:val="Input"/>
                <w:rFonts w:cs="Arial"/>
                <w:sz w:val="18"/>
                <w:szCs w:val="18"/>
                <w:lang w:val="es-ES"/>
              </w:rPr>
            </w:pPr>
            <w:sdt>
              <w:sdtPr>
                <w:rPr>
                  <w:rStyle w:val="Input"/>
                  <w:rFonts w:cs="Arial"/>
                  <w:sz w:val="18"/>
                  <w:szCs w:val="18"/>
                </w:rPr>
                <w:id w:val="19506034"/>
                <w:lock w:val="sdtLocked"/>
                <w:placeholder>
                  <w:docPart w:val="D0379C9F27D64DB49AFE6EAE0B8AE453"/>
                </w:placeholder>
                <w:showingPlcHdr/>
              </w:sdtPr>
              <w:sdtEndPr>
                <w:rPr>
                  <w:rStyle w:val="Fuentedeprrafopredeter"/>
                  <w:rFonts w:asciiTheme="minorHAnsi" w:hAnsiTheme="minorHAnsi"/>
                  <w:lang w:val="es-ES"/>
                </w:rPr>
              </w:sdtEndPr>
              <w:sdtContent>
                <w:r w:rsidR="007F2CBA" w:rsidRPr="00464B64">
                  <w:rPr>
                    <w:rStyle w:val="Input"/>
                    <w:rFonts w:cs="Arial"/>
                    <w:sz w:val="18"/>
                    <w:szCs w:val="18"/>
                  </w:rPr>
                  <w:t>. . . . . . . . . . . . . .</w:t>
                </w:r>
              </w:sdtContent>
            </w:sdt>
          </w:p>
        </w:tc>
      </w:tr>
      <w:tr w:rsidR="00963A46" w:rsidRPr="00464B64" w:rsidTr="000320E7">
        <w:trPr>
          <w:trHeight w:val="288"/>
        </w:trPr>
        <w:tc>
          <w:tcPr>
            <w:tcW w:w="2970" w:type="dxa"/>
            <w:gridSpan w:val="2"/>
            <w:vAlign w:val="center"/>
          </w:tcPr>
          <w:p w:rsidR="000F14CE" w:rsidRPr="00464B64" w:rsidRDefault="00C6531D" w:rsidP="005623CF">
            <w:pPr>
              <w:rPr>
                <w:rFonts w:ascii="Arial" w:hAnsi="Arial" w:cs="Arial"/>
                <w:color w:val="7F7F7F" w:themeColor="text1" w:themeTint="80"/>
                <w:sz w:val="18"/>
                <w:szCs w:val="18"/>
                <w:lang w:val="es-ES"/>
              </w:rPr>
            </w:pPr>
            <w:r w:rsidRPr="00464B64">
              <w:rPr>
                <w:rFonts w:ascii="Arial" w:hAnsi="Arial" w:cs="Arial"/>
                <w:color w:val="7F7F7F" w:themeColor="text1" w:themeTint="80"/>
                <w:sz w:val="18"/>
                <w:szCs w:val="18"/>
                <w:lang w:val="es-ES"/>
              </w:rPr>
              <w:t>Realiza algún deporte</w:t>
            </w:r>
            <w:proofErr w:type="gramStart"/>
            <w:r w:rsidRPr="00464B64">
              <w:rPr>
                <w:rFonts w:ascii="Arial" w:hAnsi="Arial" w:cs="Arial"/>
                <w:color w:val="7F7F7F" w:themeColor="text1" w:themeTint="80"/>
                <w:sz w:val="18"/>
                <w:szCs w:val="18"/>
                <w:lang w:val="es-ES"/>
              </w:rPr>
              <w:t>?</w:t>
            </w:r>
            <w:proofErr w:type="gramEnd"/>
          </w:p>
        </w:tc>
        <w:sdt>
          <w:sdtPr>
            <w:rPr>
              <w:rStyle w:val="Input"/>
              <w:rFonts w:cs="Arial"/>
              <w:sz w:val="18"/>
              <w:szCs w:val="18"/>
            </w:rPr>
            <w:alias w:val=" "/>
            <w:tag w:val=" "/>
            <w:id w:val="19506658"/>
            <w:lock w:val="sdtLocked"/>
            <w:placeholder>
              <w:docPart w:val="0BE9FDE074F2465E81BFD56D1B7C5E64"/>
            </w:placeholder>
            <w:dropDownList>
              <w:listItem w:displayText="Sí" w:value="Si"/>
              <w:listItem w:displayText="No" w:value="No"/>
            </w:dropDownList>
          </w:sdtPr>
          <w:sdtEndPr>
            <w:rPr>
              <w:rStyle w:val="Fuentedeprrafopredeter"/>
              <w:rFonts w:asciiTheme="minorHAnsi" w:hAnsiTheme="minorHAnsi"/>
              <w:lang w:val="es-ES"/>
            </w:rPr>
          </w:sdtEndPr>
          <w:sdtContent>
            <w:tc>
              <w:tcPr>
                <w:tcW w:w="1890" w:type="dxa"/>
                <w:gridSpan w:val="2"/>
                <w:vAlign w:val="center"/>
              </w:tcPr>
              <w:p w:rsidR="000F14CE" w:rsidRPr="00464B64" w:rsidRDefault="0098723B" w:rsidP="005623CF">
                <w:pPr>
                  <w:rPr>
                    <w:rFonts w:ascii="Arial" w:hAnsi="Arial" w:cs="Arial"/>
                    <w:sz w:val="18"/>
                    <w:szCs w:val="18"/>
                    <w:lang w:val="es-ES"/>
                  </w:rPr>
                </w:pPr>
                <w:r w:rsidRPr="00464B64">
                  <w:rPr>
                    <w:rStyle w:val="Input"/>
                    <w:rFonts w:cs="Arial"/>
                    <w:sz w:val="18"/>
                    <w:szCs w:val="18"/>
                    <w:lang w:val="es-ES"/>
                  </w:rPr>
                  <w:t>. . . . .</w:t>
                </w:r>
              </w:p>
            </w:tc>
          </w:sdtContent>
        </w:sdt>
        <w:tc>
          <w:tcPr>
            <w:tcW w:w="2610" w:type="dxa"/>
            <w:gridSpan w:val="3"/>
            <w:vAlign w:val="center"/>
          </w:tcPr>
          <w:p w:rsidR="000F14CE" w:rsidRPr="00464B64" w:rsidRDefault="00C6531D" w:rsidP="00464B64">
            <w:pPr>
              <w:rPr>
                <w:rFonts w:ascii="Arial" w:hAnsi="Arial" w:cs="Arial"/>
                <w:color w:val="7F7F7F" w:themeColor="text1" w:themeTint="80"/>
                <w:sz w:val="18"/>
                <w:szCs w:val="18"/>
                <w:lang w:val="es-ES"/>
              </w:rPr>
            </w:pPr>
            <w:r w:rsidRPr="00464B64">
              <w:rPr>
                <w:rFonts w:ascii="Arial" w:hAnsi="Arial" w:cs="Arial"/>
                <w:color w:val="7F7F7F" w:themeColor="text1" w:themeTint="80"/>
                <w:sz w:val="18"/>
                <w:szCs w:val="18"/>
                <w:lang w:val="es-ES"/>
              </w:rPr>
              <w:t>Con qué frecuencia</w:t>
            </w:r>
            <w:proofErr w:type="gramStart"/>
            <w:r w:rsidRPr="00464B64">
              <w:rPr>
                <w:rFonts w:ascii="Arial" w:hAnsi="Arial" w:cs="Arial"/>
                <w:color w:val="7F7F7F" w:themeColor="text1" w:themeTint="80"/>
                <w:sz w:val="18"/>
                <w:szCs w:val="18"/>
                <w:lang w:val="es-ES"/>
              </w:rPr>
              <w:t>?</w:t>
            </w:r>
            <w:proofErr w:type="gramEnd"/>
          </w:p>
        </w:tc>
        <w:sdt>
          <w:sdtPr>
            <w:rPr>
              <w:rStyle w:val="Input"/>
              <w:rFonts w:cs="Arial"/>
              <w:sz w:val="18"/>
              <w:szCs w:val="18"/>
              <w:lang w:val="es-ES"/>
            </w:rPr>
            <w:alias w:val=" "/>
            <w:tag w:val=" "/>
            <w:id w:val="19507894"/>
            <w:lock w:val="sdtLocked"/>
            <w:placeholder>
              <w:docPart w:val="E201511E6033416CA42BF4F9E8D2257D"/>
            </w:placeholder>
            <w:dropDownList>
              <w:listItem w:displayText="Menos de 1 vez por mes" w:value="-1"/>
              <w:listItem w:displayText="1 vez por mes" w:value="1"/>
              <w:listItem w:displayText="Entre 3-5 veces por mes" w:value="Entre 3-5 veces por mes"/>
              <w:listItem w:displayText="Más de 5 veces por mes" w:value="Más de 5 veces por mes"/>
            </w:dropDownList>
          </w:sdtPr>
          <w:sdtEndPr>
            <w:rPr>
              <w:rStyle w:val="Fuentedeprrafopredeter"/>
              <w:rFonts w:asciiTheme="minorHAnsi" w:hAnsiTheme="minorHAnsi"/>
            </w:rPr>
          </w:sdtEndPr>
          <w:sdtContent>
            <w:tc>
              <w:tcPr>
                <w:tcW w:w="2340" w:type="dxa"/>
                <w:vAlign w:val="center"/>
              </w:tcPr>
              <w:p w:rsidR="000F14CE" w:rsidRPr="00464B64" w:rsidRDefault="0098723B" w:rsidP="005623CF">
                <w:pPr>
                  <w:rPr>
                    <w:rFonts w:ascii="Arial" w:hAnsi="Arial" w:cs="Arial"/>
                    <w:sz w:val="18"/>
                    <w:szCs w:val="18"/>
                    <w:lang w:val="es-ES"/>
                  </w:rPr>
                </w:pPr>
                <w:r w:rsidRPr="00464B64">
                  <w:rPr>
                    <w:rStyle w:val="Input"/>
                    <w:rFonts w:cs="Arial"/>
                    <w:sz w:val="18"/>
                    <w:szCs w:val="18"/>
                    <w:lang w:val="es-ES"/>
                  </w:rPr>
                  <w:t>. . . . . . . . . . . . . .</w:t>
                </w:r>
              </w:p>
            </w:tc>
          </w:sdtContent>
        </w:sdt>
      </w:tr>
      <w:tr w:rsidR="00464B64" w:rsidRPr="00464B64" w:rsidTr="000320E7">
        <w:trPr>
          <w:trHeight w:val="288"/>
        </w:trPr>
        <w:tc>
          <w:tcPr>
            <w:tcW w:w="4860" w:type="dxa"/>
            <w:gridSpan w:val="4"/>
            <w:vAlign w:val="center"/>
          </w:tcPr>
          <w:p w:rsidR="00464B64" w:rsidRPr="00464B64" w:rsidRDefault="00464B64" w:rsidP="005623CF">
            <w:pPr>
              <w:rPr>
                <w:rFonts w:ascii="Arial" w:hAnsi="Arial" w:cs="Arial"/>
                <w:color w:val="7F7F7F" w:themeColor="text1" w:themeTint="80"/>
                <w:sz w:val="18"/>
                <w:szCs w:val="18"/>
                <w:lang w:val="es-ES"/>
              </w:rPr>
            </w:pPr>
            <w:r w:rsidRPr="00464B64">
              <w:rPr>
                <w:rFonts w:ascii="Arial" w:hAnsi="Arial" w:cs="Arial"/>
                <w:color w:val="7F7F7F" w:themeColor="text1" w:themeTint="80"/>
                <w:sz w:val="18"/>
                <w:szCs w:val="18"/>
                <w:lang w:val="es-ES"/>
              </w:rPr>
              <w:t>Ha realizado actividades de montaña anteriormente</w:t>
            </w:r>
            <w:proofErr w:type="gramStart"/>
            <w:r w:rsidRPr="00464B64">
              <w:rPr>
                <w:rFonts w:ascii="Arial" w:hAnsi="Arial" w:cs="Arial"/>
                <w:color w:val="7F7F7F" w:themeColor="text1" w:themeTint="80"/>
                <w:sz w:val="18"/>
                <w:szCs w:val="18"/>
                <w:lang w:val="es-ES"/>
              </w:rPr>
              <w:t>?</w:t>
            </w:r>
            <w:proofErr w:type="gramEnd"/>
          </w:p>
        </w:tc>
        <w:sdt>
          <w:sdtPr>
            <w:rPr>
              <w:rStyle w:val="Input"/>
              <w:rFonts w:cs="Arial"/>
              <w:sz w:val="18"/>
              <w:szCs w:val="18"/>
            </w:rPr>
            <w:alias w:val=" "/>
            <w:tag w:val=" "/>
            <w:id w:val="19508105"/>
            <w:lock w:val="sdtLocked"/>
            <w:placeholder>
              <w:docPart w:val="E1B3BE55F68B4B7A94A250A7495CB652"/>
            </w:placeholder>
            <w:dropDownList>
              <w:listItem w:displayText="Sí" w:value="Si"/>
              <w:listItem w:displayText="No" w:value="No"/>
            </w:dropDownList>
          </w:sdtPr>
          <w:sdtEndPr>
            <w:rPr>
              <w:rStyle w:val="Fuentedeprrafopredeter"/>
              <w:rFonts w:asciiTheme="minorHAnsi" w:hAnsiTheme="minorHAnsi"/>
              <w:lang w:val="es-ES"/>
            </w:rPr>
          </w:sdtEndPr>
          <w:sdtContent>
            <w:tc>
              <w:tcPr>
                <w:tcW w:w="4950" w:type="dxa"/>
                <w:gridSpan w:val="4"/>
                <w:vAlign w:val="center"/>
              </w:tcPr>
              <w:p w:rsidR="00464B64" w:rsidRPr="00464B64" w:rsidRDefault="00464B64" w:rsidP="005623CF">
                <w:pPr>
                  <w:rPr>
                    <w:rFonts w:ascii="Arial" w:hAnsi="Arial" w:cs="Arial"/>
                    <w:sz w:val="18"/>
                    <w:szCs w:val="18"/>
                    <w:lang w:val="es-ES"/>
                  </w:rPr>
                </w:pPr>
                <w:r w:rsidRPr="00464B64">
                  <w:rPr>
                    <w:rStyle w:val="Input"/>
                    <w:rFonts w:cs="Arial"/>
                    <w:sz w:val="18"/>
                    <w:szCs w:val="18"/>
                    <w:lang w:val="es-ES"/>
                  </w:rPr>
                  <w:t>. . . . .</w:t>
                </w:r>
              </w:p>
            </w:tc>
          </w:sdtContent>
        </w:sdt>
      </w:tr>
      <w:tr w:rsidR="00587F3B" w:rsidRPr="00464B64" w:rsidTr="000320E7">
        <w:trPr>
          <w:trHeight w:val="530"/>
        </w:trPr>
        <w:tc>
          <w:tcPr>
            <w:tcW w:w="2970" w:type="dxa"/>
            <w:gridSpan w:val="2"/>
            <w:vAlign w:val="center"/>
          </w:tcPr>
          <w:p w:rsidR="000F5F9F" w:rsidRPr="00464B64" w:rsidRDefault="000F5F9F" w:rsidP="005623CF">
            <w:pPr>
              <w:rPr>
                <w:rFonts w:ascii="Arial" w:hAnsi="Arial" w:cs="Arial"/>
                <w:color w:val="7F7F7F" w:themeColor="text1" w:themeTint="80"/>
                <w:sz w:val="18"/>
                <w:szCs w:val="18"/>
                <w:lang w:val="es-ES"/>
              </w:rPr>
            </w:pPr>
            <w:r w:rsidRPr="00464B64">
              <w:rPr>
                <w:rFonts w:ascii="Arial" w:hAnsi="Arial" w:cs="Arial"/>
                <w:color w:val="7F7F7F" w:themeColor="text1" w:themeTint="80"/>
                <w:sz w:val="18"/>
                <w:szCs w:val="18"/>
                <w:lang w:val="es-ES"/>
              </w:rPr>
              <w:t>Tiene un régimen alimentario específico</w:t>
            </w:r>
            <w:proofErr w:type="gramStart"/>
            <w:r w:rsidRPr="00464B64">
              <w:rPr>
                <w:rFonts w:ascii="Arial" w:hAnsi="Arial" w:cs="Arial"/>
                <w:color w:val="7F7F7F" w:themeColor="text1" w:themeTint="80"/>
                <w:sz w:val="18"/>
                <w:szCs w:val="18"/>
                <w:lang w:val="es-ES"/>
              </w:rPr>
              <w:t>?</w:t>
            </w:r>
            <w:proofErr w:type="gramEnd"/>
          </w:p>
        </w:tc>
        <w:sdt>
          <w:sdtPr>
            <w:rPr>
              <w:rStyle w:val="Input"/>
              <w:rFonts w:cs="Arial"/>
              <w:sz w:val="18"/>
              <w:szCs w:val="18"/>
            </w:rPr>
            <w:alias w:val=" "/>
            <w:tag w:val=" "/>
            <w:id w:val="19508106"/>
            <w:lock w:val="sdtLocked"/>
            <w:placeholder>
              <w:docPart w:val="E405E33759FF4CD1AEFB20E4C3C41C70"/>
            </w:placeholder>
            <w:dropDownList>
              <w:listItem w:displayText="Sí" w:value="Si"/>
              <w:listItem w:displayText="No" w:value="No"/>
            </w:dropDownList>
          </w:sdtPr>
          <w:sdtEndPr>
            <w:rPr>
              <w:rStyle w:val="Fuentedeprrafopredeter"/>
              <w:rFonts w:asciiTheme="minorHAnsi" w:hAnsiTheme="minorHAnsi"/>
              <w:lang w:val="es-ES"/>
            </w:rPr>
          </w:sdtEndPr>
          <w:sdtContent>
            <w:tc>
              <w:tcPr>
                <w:tcW w:w="1890" w:type="dxa"/>
                <w:gridSpan w:val="2"/>
                <w:vAlign w:val="center"/>
              </w:tcPr>
              <w:p w:rsidR="000F5F9F" w:rsidRPr="00464B64" w:rsidRDefault="0098723B" w:rsidP="005623CF">
                <w:pPr>
                  <w:rPr>
                    <w:rFonts w:ascii="Arial" w:hAnsi="Arial" w:cs="Arial"/>
                    <w:sz w:val="18"/>
                    <w:szCs w:val="18"/>
                    <w:lang w:val="es-ES"/>
                  </w:rPr>
                </w:pPr>
                <w:r w:rsidRPr="00464B64">
                  <w:rPr>
                    <w:rStyle w:val="Input"/>
                    <w:rFonts w:cs="Arial"/>
                    <w:sz w:val="18"/>
                    <w:szCs w:val="18"/>
                    <w:lang w:val="es-ES"/>
                  </w:rPr>
                  <w:t>. . . . .</w:t>
                </w:r>
              </w:p>
            </w:tc>
          </w:sdtContent>
        </w:sdt>
        <w:tc>
          <w:tcPr>
            <w:tcW w:w="2610" w:type="dxa"/>
            <w:gridSpan w:val="3"/>
            <w:vAlign w:val="center"/>
          </w:tcPr>
          <w:p w:rsidR="000F5F9F" w:rsidRPr="00464B64" w:rsidRDefault="00587F3B" w:rsidP="00464B64">
            <w:pPr>
              <w:rPr>
                <w:rFonts w:ascii="Arial" w:hAnsi="Arial" w:cs="Arial"/>
                <w:sz w:val="18"/>
                <w:szCs w:val="18"/>
                <w:lang w:val="es-ES"/>
              </w:rPr>
            </w:pPr>
            <w:r w:rsidRPr="00464B64">
              <w:rPr>
                <w:rFonts w:ascii="Arial" w:hAnsi="Arial" w:cs="Arial"/>
                <w:color w:val="7F7F7F" w:themeColor="text1" w:themeTint="80"/>
                <w:sz w:val="18"/>
                <w:szCs w:val="18"/>
                <w:lang w:val="es-ES"/>
              </w:rPr>
              <w:t>Si lo tiene, indique la causa:</w:t>
            </w:r>
          </w:p>
        </w:tc>
        <w:tc>
          <w:tcPr>
            <w:tcW w:w="2340" w:type="dxa"/>
            <w:vAlign w:val="center"/>
          </w:tcPr>
          <w:p w:rsidR="000F5F9F" w:rsidRPr="00464B64" w:rsidRDefault="007E17FA" w:rsidP="005623CF">
            <w:pPr>
              <w:rPr>
                <w:rFonts w:ascii="Arial" w:hAnsi="Arial" w:cs="Arial"/>
                <w:sz w:val="18"/>
                <w:szCs w:val="18"/>
                <w:lang w:val="es-ES"/>
              </w:rPr>
            </w:pPr>
            <w:sdt>
              <w:sdtPr>
                <w:rPr>
                  <w:rStyle w:val="Input"/>
                  <w:rFonts w:cs="Arial"/>
                  <w:sz w:val="18"/>
                  <w:szCs w:val="18"/>
                </w:rPr>
                <w:id w:val="19508689"/>
                <w:lock w:val="sdtLocked"/>
                <w:placeholder>
                  <w:docPart w:val="B6CBDA24C9D745A5AD047B6C61D07B5D"/>
                </w:placeholder>
                <w:showingPlcHdr/>
              </w:sdtPr>
              <w:sdtEndPr>
                <w:rPr>
                  <w:rStyle w:val="Fuentedeprrafopredeter"/>
                  <w:rFonts w:asciiTheme="minorHAnsi" w:hAnsiTheme="minorHAnsi"/>
                  <w:lang w:val="es-ES"/>
                </w:rPr>
              </w:sdtEndPr>
              <w:sdtContent>
                <w:r w:rsidR="00587F3B" w:rsidRPr="00464B64">
                  <w:rPr>
                    <w:rStyle w:val="Input"/>
                    <w:rFonts w:cs="Arial"/>
                    <w:sz w:val="18"/>
                    <w:szCs w:val="18"/>
                  </w:rPr>
                  <w:t>. . . . . . . . . . . . . .</w:t>
                </w:r>
              </w:sdtContent>
            </w:sdt>
          </w:p>
        </w:tc>
      </w:tr>
      <w:tr w:rsidR="004C0E2D" w:rsidRPr="004C0E2D" w:rsidTr="000320E7">
        <w:trPr>
          <w:trHeight w:val="530"/>
        </w:trPr>
        <w:tc>
          <w:tcPr>
            <w:tcW w:w="2970" w:type="dxa"/>
            <w:gridSpan w:val="2"/>
            <w:vAlign w:val="center"/>
          </w:tcPr>
          <w:p w:rsidR="004C0E2D" w:rsidRPr="00464B64" w:rsidRDefault="004C0E2D" w:rsidP="005623CF">
            <w:pPr>
              <w:rPr>
                <w:rFonts w:ascii="Arial" w:hAnsi="Arial" w:cs="Arial"/>
                <w:color w:val="7F7F7F" w:themeColor="text1" w:themeTint="80"/>
                <w:sz w:val="18"/>
                <w:szCs w:val="18"/>
                <w:lang w:val="es-ES"/>
              </w:rPr>
            </w:pPr>
            <w:r w:rsidRPr="00464B64">
              <w:rPr>
                <w:rFonts w:ascii="Arial" w:hAnsi="Arial" w:cs="Arial"/>
                <w:color w:val="7F7F7F" w:themeColor="text1" w:themeTint="80"/>
                <w:sz w:val="18"/>
                <w:szCs w:val="18"/>
                <w:lang w:val="es-ES"/>
              </w:rPr>
              <w:t>En caso de emergencia comuníquense con:</w:t>
            </w:r>
          </w:p>
        </w:tc>
        <w:tc>
          <w:tcPr>
            <w:tcW w:w="3420" w:type="dxa"/>
            <w:gridSpan w:val="4"/>
            <w:vAlign w:val="center"/>
          </w:tcPr>
          <w:p w:rsidR="004C0E2D" w:rsidRPr="00464B64" w:rsidRDefault="004C0E2D" w:rsidP="004C0E2D">
            <w:pPr>
              <w:rPr>
                <w:rFonts w:ascii="Arial" w:hAnsi="Arial" w:cs="Arial"/>
                <w:sz w:val="18"/>
                <w:szCs w:val="18"/>
                <w:lang w:val="es-ES"/>
              </w:rPr>
            </w:pPr>
            <w:r>
              <w:rPr>
                <w:rFonts w:ascii="Arial" w:hAnsi="Arial" w:cs="Arial"/>
                <w:color w:val="7F7F7F" w:themeColor="text1" w:themeTint="80"/>
                <w:sz w:val="18"/>
                <w:szCs w:val="18"/>
                <w:lang w:val="es-ES"/>
              </w:rPr>
              <w:t>Nombre</w:t>
            </w:r>
            <w:r w:rsidRPr="00464B64">
              <w:rPr>
                <w:rFonts w:ascii="Arial" w:hAnsi="Arial" w:cs="Arial"/>
                <w:color w:val="7F7F7F" w:themeColor="text1" w:themeTint="80"/>
                <w:sz w:val="18"/>
                <w:szCs w:val="18"/>
                <w:lang w:val="es-ES"/>
              </w:rPr>
              <w:t>:</w:t>
            </w:r>
            <w:r>
              <w:rPr>
                <w:rFonts w:ascii="Arial" w:hAnsi="Arial" w:cs="Arial"/>
                <w:color w:val="7F7F7F" w:themeColor="text1" w:themeTint="80"/>
                <w:sz w:val="18"/>
                <w:szCs w:val="18"/>
                <w:lang w:val="es-ES"/>
              </w:rPr>
              <w:t xml:space="preserve">  </w:t>
            </w:r>
            <w:sdt>
              <w:sdtPr>
                <w:rPr>
                  <w:rStyle w:val="Input"/>
                  <w:rFonts w:cs="Arial"/>
                  <w:sz w:val="18"/>
                  <w:szCs w:val="18"/>
                </w:rPr>
                <w:id w:val="41386994"/>
                <w:placeholder>
                  <w:docPart w:val="EEB70AC1CD634986850D9FB3D0E3FFC6"/>
                </w:placeholder>
                <w:showingPlcHdr/>
              </w:sdtPr>
              <w:sdtEndPr>
                <w:rPr>
                  <w:rStyle w:val="Fuentedeprrafopredeter"/>
                  <w:rFonts w:asciiTheme="minorHAnsi" w:hAnsiTheme="minorHAnsi"/>
                  <w:lang w:val="es-ES"/>
                </w:rPr>
              </w:sdtEndPr>
              <w:sdtContent>
                <w:r w:rsidRPr="00464B64">
                  <w:rPr>
                    <w:rStyle w:val="Input"/>
                    <w:rFonts w:cs="Arial"/>
                    <w:sz w:val="18"/>
                    <w:szCs w:val="18"/>
                  </w:rPr>
                  <w:t>. . . . . . . . . . . . . .</w:t>
                </w:r>
              </w:sdtContent>
            </w:sdt>
          </w:p>
        </w:tc>
        <w:tc>
          <w:tcPr>
            <w:tcW w:w="3420" w:type="dxa"/>
            <w:gridSpan w:val="2"/>
            <w:vAlign w:val="center"/>
          </w:tcPr>
          <w:p w:rsidR="004C0E2D" w:rsidRPr="00464B64" w:rsidRDefault="004C0E2D" w:rsidP="005623CF">
            <w:pPr>
              <w:rPr>
                <w:rFonts w:ascii="Arial" w:hAnsi="Arial" w:cs="Arial"/>
                <w:sz w:val="18"/>
                <w:szCs w:val="18"/>
                <w:lang w:val="es-ES"/>
              </w:rPr>
            </w:pPr>
            <w:r>
              <w:rPr>
                <w:rFonts w:ascii="Arial" w:hAnsi="Arial" w:cs="Arial"/>
                <w:color w:val="7F7F7F" w:themeColor="text1" w:themeTint="80"/>
                <w:sz w:val="18"/>
                <w:szCs w:val="18"/>
                <w:lang w:val="es-ES"/>
              </w:rPr>
              <w:t>Teléfono</w:t>
            </w:r>
            <w:r w:rsidRPr="00464B64">
              <w:rPr>
                <w:rFonts w:ascii="Arial" w:hAnsi="Arial" w:cs="Arial"/>
                <w:color w:val="7F7F7F" w:themeColor="text1" w:themeTint="80"/>
                <w:sz w:val="18"/>
                <w:szCs w:val="18"/>
                <w:lang w:val="es-ES"/>
              </w:rPr>
              <w:t>:</w:t>
            </w:r>
            <w:r>
              <w:rPr>
                <w:rFonts w:ascii="Arial" w:hAnsi="Arial" w:cs="Arial"/>
                <w:color w:val="7F7F7F" w:themeColor="text1" w:themeTint="80"/>
                <w:sz w:val="18"/>
                <w:szCs w:val="18"/>
                <w:lang w:val="es-ES"/>
              </w:rPr>
              <w:t xml:space="preserve">  </w:t>
            </w:r>
            <w:sdt>
              <w:sdtPr>
                <w:rPr>
                  <w:rStyle w:val="Input"/>
                  <w:rFonts w:cs="Arial"/>
                  <w:sz w:val="18"/>
                  <w:szCs w:val="18"/>
                </w:rPr>
                <w:id w:val="41386993"/>
                <w:placeholder>
                  <w:docPart w:val="3CD3E274EE9E4455BA6B9565EFA7BDF3"/>
                </w:placeholder>
                <w:showingPlcHdr/>
              </w:sdtPr>
              <w:sdtEndPr>
                <w:rPr>
                  <w:rStyle w:val="Fuentedeprrafopredeter"/>
                  <w:rFonts w:asciiTheme="minorHAnsi" w:hAnsiTheme="minorHAnsi"/>
                  <w:lang w:val="es-ES"/>
                </w:rPr>
              </w:sdtEndPr>
              <w:sdtContent>
                <w:r w:rsidRPr="00464B64">
                  <w:rPr>
                    <w:rStyle w:val="Input"/>
                    <w:rFonts w:cs="Arial"/>
                    <w:sz w:val="18"/>
                    <w:szCs w:val="18"/>
                  </w:rPr>
                  <w:t>. . . . . . . . . . . . . .</w:t>
                </w:r>
              </w:sdtContent>
            </w:sdt>
          </w:p>
        </w:tc>
      </w:tr>
      <w:tr w:rsidR="00464B64" w:rsidRPr="004C0E2D" w:rsidTr="000320E7">
        <w:trPr>
          <w:trHeight w:val="288"/>
        </w:trPr>
        <w:tc>
          <w:tcPr>
            <w:tcW w:w="2970" w:type="dxa"/>
            <w:gridSpan w:val="2"/>
            <w:vAlign w:val="center"/>
          </w:tcPr>
          <w:p w:rsidR="00D6408A" w:rsidRPr="00464B64" w:rsidRDefault="00D6408A" w:rsidP="005623CF">
            <w:pPr>
              <w:rPr>
                <w:rFonts w:ascii="Arial" w:hAnsi="Arial" w:cs="Arial"/>
                <w:color w:val="7F7F7F" w:themeColor="text1" w:themeTint="80"/>
                <w:sz w:val="18"/>
                <w:szCs w:val="18"/>
                <w:lang w:val="es-ES"/>
              </w:rPr>
            </w:pPr>
            <w:r w:rsidRPr="00464B64">
              <w:rPr>
                <w:rFonts w:ascii="Arial" w:hAnsi="Arial" w:cs="Arial"/>
                <w:color w:val="7F7F7F" w:themeColor="text1" w:themeTint="80"/>
                <w:sz w:val="18"/>
                <w:szCs w:val="18"/>
                <w:lang w:val="es-ES"/>
              </w:rPr>
              <w:t>Altura</w:t>
            </w:r>
          </w:p>
        </w:tc>
        <w:tc>
          <w:tcPr>
            <w:tcW w:w="1890" w:type="dxa"/>
            <w:gridSpan w:val="2"/>
            <w:vAlign w:val="center"/>
          </w:tcPr>
          <w:p w:rsidR="00D6408A" w:rsidRPr="00464B64" w:rsidRDefault="007E17FA" w:rsidP="005623CF">
            <w:pPr>
              <w:rPr>
                <w:rStyle w:val="Input"/>
                <w:rFonts w:cs="Arial"/>
                <w:sz w:val="18"/>
                <w:szCs w:val="18"/>
                <w:lang w:val="es-ES"/>
              </w:rPr>
            </w:pPr>
            <w:sdt>
              <w:sdtPr>
                <w:rPr>
                  <w:rStyle w:val="Input"/>
                  <w:rFonts w:cs="Arial"/>
                  <w:sz w:val="18"/>
                  <w:szCs w:val="18"/>
                </w:rPr>
                <w:id w:val="19507617"/>
                <w:lock w:val="sdtLocked"/>
                <w:placeholder>
                  <w:docPart w:val="30878C34458447309B46D52B3E196F53"/>
                </w:placeholder>
                <w:showingPlcHdr/>
              </w:sdtPr>
              <w:sdtEndPr>
                <w:rPr>
                  <w:rStyle w:val="Fuentedeprrafopredeter"/>
                  <w:rFonts w:asciiTheme="minorHAnsi" w:hAnsiTheme="minorHAnsi"/>
                  <w:lang w:val="es-ES"/>
                </w:rPr>
              </w:sdtEndPr>
              <w:sdtContent>
                <w:r w:rsidR="007F2CBA" w:rsidRPr="00464B64">
                  <w:rPr>
                    <w:rStyle w:val="Input"/>
                    <w:rFonts w:cs="Arial"/>
                    <w:sz w:val="18"/>
                    <w:szCs w:val="18"/>
                    <w:lang w:val="es-ES"/>
                  </w:rPr>
                  <w:t>. . .</w:t>
                </w:r>
              </w:sdtContent>
            </w:sdt>
            <w:r w:rsidR="007F2CBA" w:rsidRPr="00464B64">
              <w:rPr>
                <w:rStyle w:val="Input"/>
                <w:rFonts w:cs="Arial"/>
                <w:sz w:val="18"/>
                <w:szCs w:val="18"/>
                <w:lang w:val="es-ES"/>
              </w:rPr>
              <w:t xml:space="preserve"> cm</w:t>
            </w:r>
          </w:p>
        </w:tc>
        <w:tc>
          <w:tcPr>
            <w:tcW w:w="2610" w:type="dxa"/>
            <w:gridSpan w:val="3"/>
            <w:vAlign w:val="center"/>
          </w:tcPr>
          <w:p w:rsidR="00D6408A" w:rsidRPr="00464B64" w:rsidRDefault="00D6408A" w:rsidP="00464B64">
            <w:pPr>
              <w:rPr>
                <w:rFonts w:ascii="Arial" w:hAnsi="Arial" w:cs="Arial"/>
                <w:color w:val="7F7F7F" w:themeColor="text1" w:themeTint="80"/>
                <w:sz w:val="18"/>
                <w:szCs w:val="18"/>
                <w:lang w:val="es-ES"/>
              </w:rPr>
            </w:pPr>
            <w:r w:rsidRPr="00464B64">
              <w:rPr>
                <w:rFonts w:ascii="Arial" w:hAnsi="Arial" w:cs="Arial"/>
                <w:color w:val="7F7F7F" w:themeColor="text1" w:themeTint="80"/>
                <w:sz w:val="18"/>
                <w:szCs w:val="18"/>
                <w:lang w:val="es-ES"/>
              </w:rPr>
              <w:t>Peso</w:t>
            </w:r>
          </w:p>
        </w:tc>
        <w:tc>
          <w:tcPr>
            <w:tcW w:w="2340" w:type="dxa"/>
            <w:vAlign w:val="center"/>
          </w:tcPr>
          <w:p w:rsidR="00D6408A" w:rsidRPr="00464B64" w:rsidRDefault="007E17FA" w:rsidP="005623CF">
            <w:pPr>
              <w:rPr>
                <w:rStyle w:val="Input"/>
                <w:rFonts w:cs="Arial"/>
                <w:sz w:val="18"/>
                <w:szCs w:val="18"/>
                <w:lang w:val="es-ES"/>
              </w:rPr>
            </w:pPr>
            <w:sdt>
              <w:sdtPr>
                <w:rPr>
                  <w:rStyle w:val="Input"/>
                  <w:rFonts w:cs="Arial"/>
                  <w:sz w:val="18"/>
                  <w:szCs w:val="18"/>
                </w:rPr>
                <w:id w:val="19507618"/>
                <w:lock w:val="sdtLocked"/>
                <w:placeholder>
                  <w:docPart w:val="A23662BCF33A4817A9F4605EC0A3E326"/>
                </w:placeholder>
                <w:showingPlcHdr/>
              </w:sdtPr>
              <w:sdtEndPr>
                <w:rPr>
                  <w:rStyle w:val="Fuentedeprrafopredeter"/>
                  <w:rFonts w:asciiTheme="minorHAnsi" w:hAnsiTheme="minorHAnsi"/>
                  <w:lang w:val="es-ES"/>
                </w:rPr>
              </w:sdtEndPr>
              <w:sdtContent>
                <w:r w:rsidR="00D6408A" w:rsidRPr="00464B64">
                  <w:rPr>
                    <w:rStyle w:val="Input"/>
                    <w:rFonts w:cs="Arial"/>
                    <w:sz w:val="18"/>
                    <w:szCs w:val="18"/>
                    <w:lang w:val="es-ES"/>
                  </w:rPr>
                  <w:t xml:space="preserve">. . </w:t>
                </w:r>
                <w:r w:rsidR="007F2CBA" w:rsidRPr="00464B64">
                  <w:rPr>
                    <w:rStyle w:val="Input"/>
                    <w:rFonts w:cs="Arial"/>
                    <w:sz w:val="18"/>
                    <w:szCs w:val="18"/>
                    <w:lang w:val="es-ES"/>
                  </w:rPr>
                  <w:t>.</w:t>
                </w:r>
              </w:sdtContent>
            </w:sdt>
            <w:r w:rsidR="007F2CBA" w:rsidRPr="00464B64">
              <w:rPr>
                <w:rStyle w:val="Input"/>
                <w:rFonts w:cs="Arial"/>
                <w:sz w:val="18"/>
                <w:szCs w:val="18"/>
                <w:lang w:val="es-ES"/>
              </w:rPr>
              <w:t xml:space="preserve"> kg</w:t>
            </w:r>
          </w:p>
        </w:tc>
      </w:tr>
      <w:tr w:rsidR="004C0E2D" w:rsidRPr="00464B64" w:rsidTr="000320E7">
        <w:trPr>
          <w:trHeight w:val="288"/>
        </w:trPr>
        <w:tc>
          <w:tcPr>
            <w:tcW w:w="2970" w:type="dxa"/>
            <w:gridSpan w:val="2"/>
            <w:vAlign w:val="center"/>
          </w:tcPr>
          <w:p w:rsidR="004C0E2D" w:rsidRPr="00464B64" w:rsidRDefault="004C0E2D" w:rsidP="005623CF">
            <w:pPr>
              <w:rPr>
                <w:rFonts w:ascii="Arial" w:hAnsi="Arial" w:cs="Arial"/>
                <w:color w:val="7F7F7F" w:themeColor="text1" w:themeTint="80"/>
                <w:sz w:val="18"/>
                <w:szCs w:val="18"/>
                <w:lang w:val="es-ES"/>
              </w:rPr>
            </w:pPr>
            <w:r w:rsidRPr="00464B64">
              <w:rPr>
                <w:rFonts w:ascii="Arial" w:hAnsi="Arial" w:cs="Arial"/>
                <w:color w:val="7F7F7F" w:themeColor="text1" w:themeTint="80"/>
                <w:sz w:val="18"/>
                <w:szCs w:val="18"/>
                <w:lang w:val="es-ES"/>
              </w:rPr>
              <w:t>Antecedentes de enfermedad:</w:t>
            </w:r>
          </w:p>
        </w:tc>
        <w:tc>
          <w:tcPr>
            <w:tcW w:w="1890" w:type="dxa"/>
            <w:gridSpan w:val="2"/>
            <w:vAlign w:val="center"/>
          </w:tcPr>
          <w:p w:rsidR="004C0E2D" w:rsidRPr="00464B64" w:rsidRDefault="004C0E2D" w:rsidP="005623CF">
            <w:pPr>
              <w:rPr>
                <w:rStyle w:val="Input"/>
                <w:rFonts w:cs="Arial"/>
                <w:sz w:val="18"/>
                <w:szCs w:val="18"/>
                <w:lang w:val="es-ES"/>
              </w:rPr>
            </w:pPr>
            <w:sdt>
              <w:sdtPr>
                <w:rPr>
                  <w:rStyle w:val="Input"/>
                  <w:rFonts w:cs="Arial"/>
                  <w:sz w:val="18"/>
                  <w:szCs w:val="18"/>
                </w:rPr>
                <w:id w:val="19508047"/>
                <w:lock w:val="sdtLocked"/>
                <w:placeholder>
                  <w:docPart w:val="FB152BDAFB4648FEBFC901EA8CAF1CB9"/>
                </w:placeholder>
                <w:showingPlcHdr/>
              </w:sdtPr>
              <w:sdtEndPr>
                <w:rPr>
                  <w:rStyle w:val="Fuentedeprrafopredeter"/>
                  <w:rFonts w:asciiTheme="minorHAnsi" w:hAnsiTheme="minorHAnsi"/>
                  <w:lang w:val="es-ES"/>
                </w:rPr>
              </w:sdtEndPr>
              <w:sdtContent>
                <w:r w:rsidRPr="00464B64">
                  <w:rPr>
                    <w:rStyle w:val="Input"/>
                    <w:rFonts w:cs="Arial"/>
                    <w:sz w:val="18"/>
                    <w:szCs w:val="18"/>
                    <w:lang w:val="es-ES"/>
                  </w:rPr>
                  <w:t>. . . . . . . . . . . . . .</w:t>
                </w:r>
              </w:sdtContent>
            </w:sdt>
          </w:p>
        </w:tc>
        <w:tc>
          <w:tcPr>
            <w:tcW w:w="2610" w:type="dxa"/>
            <w:gridSpan w:val="3"/>
            <w:vAlign w:val="center"/>
          </w:tcPr>
          <w:p w:rsidR="004C0E2D" w:rsidRPr="00464B64" w:rsidRDefault="004C0E2D" w:rsidP="00464B64">
            <w:pPr>
              <w:rPr>
                <w:rStyle w:val="Input"/>
                <w:rFonts w:cs="Arial"/>
                <w:sz w:val="18"/>
                <w:szCs w:val="18"/>
                <w:lang w:val="es-ES"/>
              </w:rPr>
            </w:pPr>
            <w:r w:rsidRPr="00464B64">
              <w:rPr>
                <w:rFonts w:ascii="Arial" w:hAnsi="Arial" w:cs="Arial"/>
                <w:color w:val="7F7F7F" w:themeColor="text1" w:themeTint="80"/>
                <w:sz w:val="18"/>
                <w:szCs w:val="18"/>
                <w:lang w:val="es-ES"/>
              </w:rPr>
              <w:t>Grupo sanguíneo</w:t>
            </w:r>
          </w:p>
        </w:tc>
        <w:sdt>
          <w:sdtPr>
            <w:rPr>
              <w:rStyle w:val="Input"/>
              <w:rFonts w:cs="Arial"/>
              <w:sz w:val="18"/>
              <w:szCs w:val="18"/>
            </w:rPr>
            <w:alias w:val=" "/>
            <w:tag w:val=" "/>
            <w:id w:val="41386987"/>
            <w:placeholder>
              <w:docPart w:val="32076C7C675C4184A94F3E10587CC062"/>
            </w:placeholder>
            <w:dropDownList>
              <w:listItem w:displayText="O-" w:value="O-"/>
              <w:listItem w:displayText="O+" w:value="O+"/>
              <w:listItem w:displayText="A-" w:value="A-"/>
              <w:listItem w:displayText="A+" w:value="A+"/>
              <w:listItem w:displayText="B-" w:value="B-"/>
              <w:listItem w:displayText="B+" w:value="B+"/>
              <w:listItem w:displayText="AB-" w:value="AB-"/>
              <w:listItem w:displayText="AB+" w:value="AB+"/>
            </w:dropDownList>
          </w:sdtPr>
          <w:sdtEndPr>
            <w:rPr>
              <w:rStyle w:val="Fuentedeprrafopredeter"/>
              <w:rFonts w:asciiTheme="minorHAnsi" w:hAnsiTheme="minorHAnsi"/>
              <w:lang w:val="es-ES"/>
            </w:rPr>
          </w:sdtEndPr>
          <w:sdtContent>
            <w:tc>
              <w:tcPr>
                <w:tcW w:w="2340" w:type="dxa"/>
                <w:vAlign w:val="center"/>
              </w:tcPr>
              <w:p w:rsidR="004C0E2D" w:rsidRPr="00464B64" w:rsidRDefault="004C0E2D" w:rsidP="00464B64">
                <w:pPr>
                  <w:rPr>
                    <w:rStyle w:val="Input"/>
                    <w:rFonts w:cs="Arial"/>
                    <w:sz w:val="18"/>
                    <w:szCs w:val="18"/>
                    <w:lang w:val="es-ES"/>
                  </w:rPr>
                </w:pPr>
                <w:r w:rsidRPr="00464B64">
                  <w:rPr>
                    <w:rStyle w:val="Input"/>
                    <w:rFonts w:cs="Arial"/>
                    <w:sz w:val="18"/>
                    <w:szCs w:val="18"/>
                    <w:lang w:val="es-ES"/>
                  </w:rPr>
                  <w:t>. . . .</w:t>
                </w:r>
              </w:p>
            </w:tc>
          </w:sdtContent>
        </w:sdt>
      </w:tr>
      <w:tr w:rsidR="00464B64" w:rsidRPr="00464B64" w:rsidTr="000320E7">
        <w:trPr>
          <w:trHeight w:val="575"/>
        </w:trPr>
        <w:tc>
          <w:tcPr>
            <w:tcW w:w="2970" w:type="dxa"/>
            <w:gridSpan w:val="2"/>
            <w:vAlign w:val="center"/>
          </w:tcPr>
          <w:p w:rsidR="000B757A" w:rsidRPr="00464B64" w:rsidRDefault="000B757A" w:rsidP="005623CF">
            <w:pPr>
              <w:rPr>
                <w:rFonts w:ascii="Arial" w:hAnsi="Arial" w:cs="Arial"/>
                <w:color w:val="7F7F7F" w:themeColor="text1" w:themeTint="80"/>
                <w:sz w:val="18"/>
                <w:szCs w:val="18"/>
                <w:lang w:val="es-ES"/>
              </w:rPr>
            </w:pPr>
            <w:r w:rsidRPr="00464B64">
              <w:rPr>
                <w:rFonts w:ascii="Arial" w:hAnsi="Arial" w:cs="Arial"/>
                <w:color w:val="7F7F7F" w:themeColor="text1" w:themeTint="80"/>
                <w:sz w:val="18"/>
                <w:szCs w:val="18"/>
                <w:lang w:val="es-ES"/>
              </w:rPr>
              <w:t>Ha sido operado en los últimos 4 meses</w:t>
            </w:r>
            <w:proofErr w:type="gramStart"/>
            <w:r w:rsidRPr="00464B64">
              <w:rPr>
                <w:rFonts w:ascii="Arial" w:hAnsi="Arial" w:cs="Arial"/>
                <w:color w:val="7F7F7F" w:themeColor="text1" w:themeTint="80"/>
                <w:sz w:val="18"/>
                <w:szCs w:val="18"/>
                <w:lang w:val="es-ES"/>
              </w:rPr>
              <w:t>?</w:t>
            </w:r>
            <w:proofErr w:type="gramEnd"/>
          </w:p>
        </w:tc>
        <w:sdt>
          <w:sdtPr>
            <w:rPr>
              <w:rStyle w:val="Input"/>
              <w:rFonts w:cs="Arial"/>
              <w:sz w:val="18"/>
              <w:szCs w:val="18"/>
            </w:rPr>
            <w:alias w:val=" "/>
            <w:tag w:val=" "/>
            <w:id w:val="19508107"/>
            <w:lock w:val="sdtLocked"/>
            <w:placeholder>
              <w:docPart w:val="85C76FE980904AE08AFD4B141CF497B6"/>
            </w:placeholder>
            <w:dropDownList>
              <w:listItem w:displayText="Sí" w:value="Si"/>
              <w:listItem w:displayText="No" w:value="No"/>
            </w:dropDownList>
          </w:sdtPr>
          <w:sdtEndPr>
            <w:rPr>
              <w:rStyle w:val="Fuentedeprrafopredeter"/>
              <w:rFonts w:asciiTheme="minorHAnsi" w:hAnsiTheme="minorHAnsi"/>
              <w:lang w:val="es-ES"/>
            </w:rPr>
          </w:sdtEndPr>
          <w:sdtContent>
            <w:tc>
              <w:tcPr>
                <w:tcW w:w="1890" w:type="dxa"/>
                <w:gridSpan w:val="2"/>
                <w:vAlign w:val="center"/>
              </w:tcPr>
              <w:p w:rsidR="000B757A" w:rsidRPr="00464B64" w:rsidRDefault="0098723B" w:rsidP="005623CF">
                <w:pPr>
                  <w:rPr>
                    <w:rStyle w:val="Input"/>
                    <w:rFonts w:cs="Arial"/>
                    <w:sz w:val="18"/>
                    <w:szCs w:val="18"/>
                    <w:lang w:val="es-ES"/>
                  </w:rPr>
                </w:pPr>
                <w:r w:rsidRPr="00464B64">
                  <w:rPr>
                    <w:rStyle w:val="Input"/>
                    <w:rFonts w:cs="Arial"/>
                    <w:sz w:val="18"/>
                    <w:szCs w:val="18"/>
                    <w:lang w:val="es-ES"/>
                  </w:rPr>
                  <w:t>. . . . .</w:t>
                </w:r>
              </w:p>
            </w:tc>
          </w:sdtContent>
        </w:sdt>
        <w:tc>
          <w:tcPr>
            <w:tcW w:w="2610" w:type="dxa"/>
            <w:gridSpan w:val="3"/>
            <w:vAlign w:val="center"/>
          </w:tcPr>
          <w:p w:rsidR="000B757A" w:rsidRPr="00464B64" w:rsidRDefault="003005BA" w:rsidP="00464B64">
            <w:pPr>
              <w:rPr>
                <w:rFonts w:ascii="Arial" w:hAnsi="Arial" w:cs="Arial"/>
                <w:color w:val="7F7F7F" w:themeColor="text1" w:themeTint="80"/>
                <w:sz w:val="18"/>
                <w:szCs w:val="18"/>
                <w:lang w:val="es-ES"/>
              </w:rPr>
            </w:pPr>
            <w:r w:rsidRPr="00464B64">
              <w:rPr>
                <w:rFonts w:ascii="Arial" w:hAnsi="Arial" w:cs="Arial"/>
                <w:color w:val="7F7F7F" w:themeColor="text1" w:themeTint="80"/>
                <w:sz w:val="18"/>
                <w:szCs w:val="18"/>
                <w:lang w:val="es-ES"/>
              </w:rPr>
              <w:t>Especificar cirugías</w:t>
            </w:r>
            <w:r w:rsidR="000B757A" w:rsidRPr="00464B64">
              <w:rPr>
                <w:rFonts w:ascii="Arial" w:hAnsi="Arial" w:cs="Arial"/>
                <w:color w:val="7F7F7F" w:themeColor="text1" w:themeTint="80"/>
                <w:sz w:val="18"/>
                <w:szCs w:val="18"/>
                <w:lang w:val="es-ES"/>
              </w:rPr>
              <w:t xml:space="preserve">: </w:t>
            </w:r>
          </w:p>
        </w:tc>
        <w:tc>
          <w:tcPr>
            <w:tcW w:w="2340" w:type="dxa"/>
            <w:vAlign w:val="center"/>
          </w:tcPr>
          <w:p w:rsidR="000B757A" w:rsidRPr="00464B64" w:rsidRDefault="007E17FA" w:rsidP="005623CF">
            <w:pPr>
              <w:rPr>
                <w:rStyle w:val="Input"/>
                <w:rFonts w:cs="Arial"/>
                <w:sz w:val="18"/>
                <w:szCs w:val="18"/>
                <w:lang w:val="es-ES"/>
              </w:rPr>
            </w:pPr>
            <w:sdt>
              <w:sdtPr>
                <w:rPr>
                  <w:rStyle w:val="Input"/>
                  <w:rFonts w:cs="Arial"/>
                  <w:sz w:val="18"/>
                  <w:szCs w:val="18"/>
                </w:rPr>
                <w:id w:val="19508049"/>
                <w:lock w:val="sdtLocked"/>
                <w:placeholder>
                  <w:docPart w:val="5C0302AFA159455DA2654C02FE53C79E"/>
                </w:placeholder>
                <w:showingPlcHdr/>
              </w:sdtPr>
              <w:sdtEndPr>
                <w:rPr>
                  <w:rStyle w:val="Fuentedeprrafopredeter"/>
                  <w:rFonts w:asciiTheme="minorHAnsi" w:hAnsiTheme="minorHAnsi"/>
                  <w:lang w:val="es-ES"/>
                </w:rPr>
              </w:sdtEndPr>
              <w:sdtContent>
                <w:r w:rsidR="000B757A" w:rsidRPr="00464B64">
                  <w:rPr>
                    <w:rStyle w:val="Input"/>
                    <w:rFonts w:cs="Arial"/>
                    <w:sz w:val="18"/>
                    <w:szCs w:val="18"/>
                    <w:lang w:val="es-ES"/>
                  </w:rPr>
                  <w:t>. . . . . . . . . . . . . .</w:t>
                </w:r>
              </w:sdtContent>
            </w:sdt>
          </w:p>
        </w:tc>
      </w:tr>
      <w:tr w:rsidR="00464B64" w:rsidRPr="00464B64" w:rsidTr="000320E7">
        <w:trPr>
          <w:trHeight w:val="530"/>
        </w:trPr>
        <w:tc>
          <w:tcPr>
            <w:tcW w:w="2970" w:type="dxa"/>
            <w:gridSpan w:val="2"/>
            <w:vAlign w:val="center"/>
          </w:tcPr>
          <w:p w:rsidR="003005BA" w:rsidRPr="00464B64" w:rsidRDefault="003005BA" w:rsidP="005623CF">
            <w:pPr>
              <w:rPr>
                <w:rFonts w:ascii="Arial" w:hAnsi="Arial" w:cs="Arial"/>
                <w:color w:val="7F7F7F" w:themeColor="text1" w:themeTint="80"/>
                <w:sz w:val="18"/>
                <w:szCs w:val="18"/>
                <w:lang w:val="es-ES"/>
              </w:rPr>
            </w:pPr>
            <w:r w:rsidRPr="00464B64">
              <w:rPr>
                <w:rFonts w:ascii="Arial" w:hAnsi="Arial" w:cs="Arial"/>
                <w:color w:val="7F7F7F" w:themeColor="text1" w:themeTint="80"/>
                <w:sz w:val="18"/>
                <w:szCs w:val="18"/>
                <w:lang w:val="es-ES"/>
              </w:rPr>
              <w:t>Toma regularmente alguna medicación</w:t>
            </w:r>
            <w:proofErr w:type="gramStart"/>
            <w:r w:rsidRPr="00464B64">
              <w:rPr>
                <w:rFonts w:ascii="Arial" w:hAnsi="Arial" w:cs="Arial"/>
                <w:color w:val="7F7F7F" w:themeColor="text1" w:themeTint="80"/>
                <w:sz w:val="18"/>
                <w:szCs w:val="18"/>
                <w:lang w:val="es-ES"/>
              </w:rPr>
              <w:t>?</w:t>
            </w:r>
            <w:proofErr w:type="gramEnd"/>
          </w:p>
        </w:tc>
        <w:sdt>
          <w:sdtPr>
            <w:rPr>
              <w:rStyle w:val="Input"/>
              <w:rFonts w:cs="Arial"/>
              <w:sz w:val="18"/>
              <w:szCs w:val="18"/>
            </w:rPr>
            <w:alias w:val=" "/>
            <w:tag w:val=" "/>
            <w:id w:val="19508108"/>
            <w:lock w:val="sdtLocked"/>
            <w:placeholder>
              <w:docPart w:val="2EBC75904D094F1895405C428E829D6A"/>
            </w:placeholder>
            <w:dropDownList>
              <w:listItem w:displayText="Sí" w:value="Si"/>
              <w:listItem w:displayText="No" w:value="No"/>
            </w:dropDownList>
          </w:sdtPr>
          <w:sdtEndPr>
            <w:rPr>
              <w:rStyle w:val="Fuentedeprrafopredeter"/>
              <w:rFonts w:asciiTheme="minorHAnsi" w:hAnsiTheme="minorHAnsi"/>
              <w:lang w:val="es-ES"/>
            </w:rPr>
          </w:sdtEndPr>
          <w:sdtContent>
            <w:tc>
              <w:tcPr>
                <w:tcW w:w="1890" w:type="dxa"/>
                <w:gridSpan w:val="2"/>
                <w:vAlign w:val="center"/>
              </w:tcPr>
              <w:p w:rsidR="003005BA" w:rsidRPr="00464B64" w:rsidRDefault="0098723B" w:rsidP="005623CF">
                <w:pPr>
                  <w:rPr>
                    <w:rStyle w:val="Input"/>
                    <w:rFonts w:cs="Arial"/>
                    <w:sz w:val="18"/>
                    <w:szCs w:val="18"/>
                  </w:rPr>
                </w:pPr>
                <w:r w:rsidRPr="00464B64">
                  <w:rPr>
                    <w:rStyle w:val="Input"/>
                    <w:rFonts w:cs="Arial"/>
                    <w:sz w:val="18"/>
                    <w:szCs w:val="18"/>
                    <w:lang w:val="es-ES"/>
                  </w:rPr>
                  <w:t>. . . . .</w:t>
                </w:r>
              </w:p>
            </w:tc>
          </w:sdtContent>
        </w:sdt>
        <w:tc>
          <w:tcPr>
            <w:tcW w:w="2610" w:type="dxa"/>
            <w:gridSpan w:val="3"/>
            <w:vAlign w:val="center"/>
          </w:tcPr>
          <w:p w:rsidR="003005BA" w:rsidRPr="00464B64" w:rsidRDefault="005623CF" w:rsidP="00464B64">
            <w:pPr>
              <w:rPr>
                <w:rFonts w:ascii="Arial" w:hAnsi="Arial" w:cs="Arial"/>
                <w:color w:val="7F7F7F" w:themeColor="text1" w:themeTint="80"/>
                <w:sz w:val="18"/>
                <w:szCs w:val="18"/>
                <w:lang w:val="es-ES"/>
              </w:rPr>
            </w:pPr>
            <w:r w:rsidRPr="00464B64">
              <w:rPr>
                <w:rFonts w:ascii="Arial" w:hAnsi="Arial" w:cs="Arial"/>
                <w:color w:val="7F7F7F" w:themeColor="text1" w:themeTint="80"/>
                <w:sz w:val="18"/>
                <w:szCs w:val="18"/>
                <w:lang w:val="es-ES"/>
              </w:rPr>
              <w:t>C</w:t>
            </w:r>
            <w:r w:rsidR="003005BA" w:rsidRPr="00464B64">
              <w:rPr>
                <w:rFonts w:ascii="Arial" w:hAnsi="Arial" w:cs="Arial"/>
                <w:color w:val="7F7F7F" w:themeColor="text1" w:themeTint="80"/>
                <w:sz w:val="18"/>
                <w:szCs w:val="18"/>
                <w:lang w:val="es-ES"/>
              </w:rPr>
              <w:t>uál medicación:</w:t>
            </w:r>
          </w:p>
        </w:tc>
        <w:tc>
          <w:tcPr>
            <w:tcW w:w="2340" w:type="dxa"/>
            <w:vAlign w:val="center"/>
          </w:tcPr>
          <w:p w:rsidR="003005BA" w:rsidRPr="00464B64" w:rsidRDefault="007E17FA" w:rsidP="005623CF">
            <w:pPr>
              <w:rPr>
                <w:rStyle w:val="Input"/>
                <w:rFonts w:cs="Arial"/>
                <w:sz w:val="18"/>
                <w:szCs w:val="18"/>
              </w:rPr>
            </w:pPr>
            <w:sdt>
              <w:sdtPr>
                <w:rPr>
                  <w:rStyle w:val="Input"/>
                  <w:rFonts w:cs="Arial"/>
                  <w:sz w:val="18"/>
                  <w:szCs w:val="18"/>
                </w:rPr>
                <w:id w:val="19508052"/>
                <w:lock w:val="sdtLocked"/>
                <w:placeholder>
                  <w:docPart w:val="221B9FAE11824C3394938F0760836BB1"/>
                </w:placeholder>
                <w:showingPlcHdr/>
              </w:sdtPr>
              <w:sdtEndPr>
                <w:rPr>
                  <w:rStyle w:val="Fuentedeprrafopredeter"/>
                  <w:rFonts w:asciiTheme="minorHAnsi" w:hAnsiTheme="minorHAnsi"/>
                  <w:lang w:val="es-ES"/>
                </w:rPr>
              </w:sdtEndPr>
              <w:sdtContent>
                <w:r w:rsidR="003005BA" w:rsidRPr="00464B64">
                  <w:rPr>
                    <w:rStyle w:val="Input"/>
                    <w:rFonts w:cs="Arial"/>
                    <w:sz w:val="18"/>
                    <w:szCs w:val="18"/>
                    <w:lang w:val="es-ES"/>
                  </w:rPr>
                  <w:t>. . . . . . . . . . . . . .</w:t>
                </w:r>
              </w:sdtContent>
            </w:sdt>
          </w:p>
        </w:tc>
      </w:tr>
      <w:tr w:rsidR="00963A46" w:rsidRPr="00464B64" w:rsidTr="000320E7">
        <w:trPr>
          <w:trHeight w:val="530"/>
        </w:trPr>
        <w:tc>
          <w:tcPr>
            <w:tcW w:w="2970" w:type="dxa"/>
            <w:gridSpan w:val="2"/>
            <w:vAlign w:val="center"/>
          </w:tcPr>
          <w:p w:rsidR="00F05B97" w:rsidRPr="00464B64" w:rsidRDefault="00F05B97" w:rsidP="005623CF">
            <w:pPr>
              <w:rPr>
                <w:rFonts w:ascii="Arial" w:hAnsi="Arial" w:cs="Arial"/>
                <w:color w:val="7F7F7F" w:themeColor="text1" w:themeTint="80"/>
                <w:sz w:val="18"/>
                <w:szCs w:val="18"/>
                <w:lang w:val="es-ES"/>
              </w:rPr>
            </w:pPr>
            <w:r w:rsidRPr="00464B64">
              <w:rPr>
                <w:rFonts w:ascii="Arial" w:hAnsi="Arial" w:cs="Arial"/>
                <w:color w:val="7F7F7F" w:themeColor="text1" w:themeTint="80"/>
                <w:sz w:val="18"/>
                <w:szCs w:val="18"/>
                <w:lang w:val="es-ES"/>
              </w:rPr>
              <w:t>Estuvo internado en el último año</w:t>
            </w:r>
            <w:proofErr w:type="gramStart"/>
            <w:r w:rsidRPr="00464B64">
              <w:rPr>
                <w:rFonts w:ascii="Arial" w:hAnsi="Arial" w:cs="Arial"/>
                <w:color w:val="7F7F7F" w:themeColor="text1" w:themeTint="80"/>
                <w:sz w:val="18"/>
                <w:szCs w:val="18"/>
                <w:lang w:val="es-ES"/>
              </w:rPr>
              <w:t>?</w:t>
            </w:r>
            <w:proofErr w:type="gramEnd"/>
          </w:p>
        </w:tc>
        <w:sdt>
          <w:sdtPr>
            <w:rPr>
              <w:rStyle w:val="Input"/>
              <w:rFonts w:cs="Arial"/>
              <w:sz w:val="18"/>
              <w:szCs w:val="18"/>
            </w:rPr>
            <w:alias w:val=" "/>
            <w:tag w:val=" "/>
            <w:id w:val="19508109"/>
            <w:lock w:val="sdtLocked"/>
            <w:placeholder>
              <w:docPart w:val="209F9A4056C14E55B7FEDD349F693036"/>
            </w:placeholder>
            <w:dropDownList>
              <w:listItem w:displayText="Sí" w:value="Si"/>
              <w:listItem w:displayText="No" w:value="No"/>
            </w:dropDownList>
          </w:sdtPr>
          <w:sdtEndPr>
            <w:rPr>
              <w:rStyle w:val="Fuentedeprrafopredeter"/>
              <w:rFonts w:asciiTheme="minorHAnsi" w:hAnsiTheme="minorHAnsi"/>
              <w:lang w:val="es-ES"/>
            </w:rPr>
          </w:sdtEndPr>
          <w:sdtContent>
            <w:tc>
              <w:tcPr>
                <w:tcW w:w="1890" w:type="dxa"/>
                <w:gridSpan w:val="2"/>
                <w:vAlign w:val="center"/>
              </w:tcPr>
              <w:p w:rsidR="00F05B97" w:rsidRPr="00464B64" w:rsidRDefault="0098723B" w:rsidP="005623CF">
                <w:pPr>
                  <w:rPr>
                    <w:rStyle w:val="Input"/>
                    <w:rFonts w:cs="Arial"/>
                    <w:sz w:val="18"/>
                    <w:szCs w:val="18"/>
                    <w:lang w:val="es-ES"/>
                  </w:rPr>
                </w:pPr>
                <w:r w:rsidRPr="00464B64">
                  <w:rPr>
                    <w:rStyle w:val="Input"/>
                    <w:rFonts w:cs="Arial"/>
                    <w:sz w:val="18"/>
                    <w:szCs w:val="18"/>
                    <w:lang w:val="es-ES"/>
                  </w:rPr>
                  <w:t>. . . . .</w:t>
                </w:r>
              </w:p>
            </w:tc>
          </w:sdtContent>
        </w:sdt>
        <w:tc>
          <w:tcPr>
            <w:tcW w:w="2610" w:type="dxa"/>
            <w:gridSpan w:val="3"/>
            <w:vAlign w:val="center"/>
          </w:tcPr>
          <w:p w:rsidR="00F05B97" w:rsidRPr="00464B64" w:rsidRDefault="005623CF" w:rsidP="00464B64">
            <w:pPr>
              <w:rPr>
                <w:rFonts w:ascii="Arial" w:hAnsi="Arial" w:cs="Arial"/>
                <w:color w:val="7F7F7F" w:themeColor="text1" w:themeTint="80"/>
                <w:sz w:val="18"/>
                <w:szCs w:val="18"/>
                <w:lang w:val="es-ES"/>
              </w:rPr>
            </w:pPr>
            <w:r w:rsidRPr="00464B64">
              <w:rPr>
                <w:rFonts w:ascii="Arial" w:hAnsi="Arial" w:cs="Arial"/>
                <w:color w:val="7F7F7F" w:themeColor="text1" w:themeTint="80"/>
                <w:sz w:val="18"/>
                <w:szCs w:val="18"/>
                <w:lang w:val="es-ES"/>
              </w:rPr>
              <w:t>M</w:t>
            </w:r>
            <w:r w:rsidR="00F05B97" w:rsidRPr="00464B64">
              <w:rPr>
                <w:rFonts w:ascii="Arial" w:hAnsi="Arial" w:cs="Arial"/>
                <w:color w:val="7F7F7F" w:themeColor="text1" w:themeTint="80"/>
                <w:sz w:val="18"/>
                <w:szCs w:val="18"/>
                <w:lang w:val="es-ES"/>
              </w:rPr>
              <w:t>otivos de la internación:</w:t>
            </w:r>
          </w:p>
        </w:tc>
        <w:tc>
          <w:tcPr>
            <w:tcW w:w="2340" w:type="dxa"/>
            <w:vAlign w:val="center"/>
          </w:tcPr>
          <w:p w:rsidR="00F05B97" w:rsidRPr="00464B64" w:rsidRDefault="007E17FA" w:rsidP="005623CF">
            <w:pPr>
              <w:rPr>
                <w:rStyle w:val="Input"/>
                <w:rFonts w:cs="Arial"/>
                <w:sz w:val="18"/>
                <w:szCs w:val="18"/>
                <w:lang w:val="es-ES"/>
              </w:rPr>
            </w:pPr>
            <w:sdt>
              <w:sdtPr>
                <w:rPr>
                  <w:rStyle w:val="Input"/>
                  <w:rFonts w:cs="Arial"/>
                  <w:sz w:val="18"/>
                  <w:szCs w:val="18"/>
                </w:rPr>
                <w:id w:val="19508083"/>
                <w:lock w:val="sdtLocked"/>
                <w:placeholder>
                  <w:docPart w:val="1AECA89D614A4D639A0EB57C4095FAD2"/>
                </w:placeholder>
                <w:showingPlcHdr/>
              </w:sdtPr>
              <w:sdtEndPr>
                <w:rPr>
                  <w:rStyle w:val="Fuentedeprrafopredeter"/>
                  <w:rFonts w:asciiTheme="minorHAnsi" w:hAnsiTheme="minorHAnsi"/>
                  <w:lang w:val="es-ES"/>
                </w:rPr>
              </w:sdtEndPr>
              <w:sdtContent>
                <w:r w:rsidR="00F05B97" w:rsidRPr="00464B64">
                  <w:rPr>
                    <w:rStyle w:val="Input"/>
                    <w:rFonts w:cs="Arial"/>
                    <w:sz w:val="18"/>
                    <w:szCs w:val="18"/>
                    <w:lang w:val="es-ES"/>
                  </w:rPr>
                  <w:t>. . . . . . . . . . . . . .</w:t>
                </w:r>
              </w:sdtContent>
            </w:sdt>
          </w:p>
        </w:tc>
      </w:tr>
      <w:tr w:rsidR="00963A46" w:rsidRPr="00464B64" w:rsidTr="000320E7">
        <w:trPr>
          <w:trHeight w:val="288"/>
        </w:trPr>
        <w:tc>
          <w:tcPr>
            <w:tcW w:w="2970" w:type="dxa"/>
            <w:gridSpan w:val="2"/>
            <w:vAlign w:val="center"/>
          </w:tcPr>
          <w:p w:rsidR="00F05B97" w:rsidRPr="00464B64" w:rsidRDefault="00F05B97" w:rsidP="005623CF">
            <w:pPr>
              <w:rPr>
                <w:rFonts w:ascii="Arial" w:hAnsi="Arial" w:cs="Arial"/>
                <w:color w:val="7F7F7F" w:themeColor="text1" w:themeTint="80"/>
                <w:sz w:val="18"/>
                <w:szCs w:val="18"/>
                <w:lang w:val="es-ES"/>
              </w:rPr>
            </w:pPr>
            <w:r w:rsidRPr="00464B64">
              <w:rPr>
                <w:rFonts w:ascii="Arial" w:hAnsi="Arial" w:cs="Arial"/>
                <w:color w:val="7F7F7F" w:themeColor="text1" w:themeTint="80"/>
                <w:sz w:val="18"/>
                <w:szCs w:val="18"/>
                <w:lang w:val="es-ES"/>
              </w:rPr>
              <w:t>Es diabético</w:t>
            </w:r>
            <w:proofErr w:type="gramStart"/>
            <w:r w:rsidRPr="00464B64">
              <w:rPr>
                <w:rFonts w:ascii="Arial" w:hAnsi="Arial" w:cs="Arial"/>
                <w:color w:val="7F7F7F" w:themeColor="text1" w:themeTint="80"/>
                <w:sz w:val="18"/>
                <w:szCs w:val="18"/>
                <w:lang w:val="es-ES"/>
              </w:rPr>
              <w:t>?</w:t>
            </w:r>
            <w:proofErr w:type="gramEnd"/>
          </w:p>
        </w:tc>
        <w:sdt>
          <w:sdtPr>
            <w:rPr>
              <w:rStyle w:val="Input"/>
              <w:rFonts w:cs="Arial"/>
              <w:sz w:val="18"/>
              <w:szCs w:val="18"/>
            </w:rPr>
            <w:alias w:val=" "/>
            <w:tag w:val=" "/>
            <w:id w:val="19508110"/>
            <w:lock w:val="sdtLocked"/>
            <w:placeholder>
              <w:docPart w:val="62D13FE610F841D89C21E7353A9FFA2D"/>
            </w:placeholder>
            <w:dropDownList>
              <w:listItem w:displayText="Sí" w:value="Si"/>
              <w:listItem w:displayText="No" w:value="No"/>
            </w:dropDownList>
          </w:sdtPr>
          <w:sdtEndPr>
            <w:rPr>
              <w:rStyle w:val="Fuentedeprrafopredeter"/>
              <w:rFonts w:asciiTheme="minorHAnsi" w:hAnsiTheme="minorHAnsi"/>
              <w:lang w:val="es-ES"/>
            </w:rPr>
          </w:sdtEndPr>
          <w:sdtContent>
            <w:tc>
              <w:tcPr>
                <w:tcW w:w="1890" w:type="dxa"/>
                <w:gridSpan w:val="2"/>
                <w:vAlign w:val="center"/>
              </w:tcPr>
              <w:p w:rsidR="00F05B97" w:rsidRPr="00464B64" w:rsidRDefault="0098723B" w:rsidP="005623CF">
                <w:pPr>
                  <w:rPr>
                    <w:rStyle w:val="Input"/>
                    <w:rFonts w:cs="Arial"/>
                    <w:sz w:val="18"/>
                    <w:szCs w:val="18"/>
                  </w:rPr>
                </w:pPr>
                <w:r w:rsidRPr="00464B64">
                  <w:rPr>
                    <w:rStyle w:val="Input"/>
                    <w:rFonts w:cs="Arial"/>
                    <w:sz w:val="18"/>
                    <w:szCs w:val="18"/>
                    <w:lang w:val="es-ES"/>
                  </w:rPr>
                  <w:t>. . . . .</w:t>
                </w:r>
              </w:p>
            </w:tc>
          </w:sdtContent>
        </w:sdt>
        <w:tc>
          <w:tcPr>
            <w:tcW w:w="2610" w:type="dxa"/>
            <w:gridSpan w:val="3"/>
            <w:vAlign w:val="center"/>
          </w:tcPr>
          <w:p w:rsidR="00F05B97" w:rsidRPr="00464B64" w:rsidRDefault="00F05B97" w:rsidP="00464B64">
            <w:pPr>
              <w:rPr>
                <w:rFonts w:ascii="Arial" w:hAnsi="Arial" w:cs="Arial"/>
                <w:color w:val="7F7F7F" w:themeColor="text1" w:themeTint="80"/>
                <w:sz w:val="18"/>
                <w:szCs w:val="18"/>
                <w:lang w:val="es-ES"/>
              </w:rPr>
            </w:pPr>
            <w:r w:rsidRPr="00464B64">
              <w:rPr>
                <w:rFonts w:ascii="Arial" w:hAnsi="Arial" w:cs="Arial"/>
                <w:color w:val="7F7F7F" w:themeColor="text1" w:themeTint="80"/>
                <w:sz w:val="18"/>
                <w:szCs w:val="18"/>
                <w:lang w:val="es-ES"/>
              </w:rPr>
              <w:t>Es asmático</w:t>
            </w:r>
            <w:proofErr w:type="gramStart"/>
            <w:r w:rsidRPr="00464B64">
              <w:rPr>
                <w:rFonts w:ascii="Arial" w:hAnsi="Arial" w:cs="Arial"/>
                <w:color w:val="7F7F7F" w:themeColor="text1" w:themeTint="80"/>
                <w:sz w:val="18"/>
                <w:szCs w:val="18"/>
                <w:lang w:val="es-ES"/>
              </w:rPr>
              <w:t>?</w:t>
            </w:r>
            <w:proofErr w:type="gramEnd"/>
          </w:p>
        </w:tc>
        <w:sdt>
          <w:sdtPr>
            <w:rPr>
              <w:rStyle w:val="Input"/>
              <w:rFonts w:cs="Arial"/>
              <w:sz w:val="18"/>
              <w:szCs w:val="18"/>
            </w:rPr>
            <w:alias w:val=" "/>
            <w:tag w:val=" "/>
            <w:id w:val="19508113"/>
            <w:lock w:val="sdtLocked"/>
            <w:placeholder>
              <w:docPart w:val="D5C48061CB654D9682C92B9818887164"/>
            </w:placeholder>
            <w:dropDownList>
              <w:listItem w:displayText="Sí" w:value="Si"/>
              <w:listItem w:displayText="No" w:value="No"/>
            </w:dropDownList>
          </w:sdtPr>
          <w:sdtEndPr>
            <w:rPr>
              <w:rStyle w:val="Fuentedeprrafopredeter"/>
              <w:rFonts w:asciiTheme="minorHAnsi" w:hAnsiTheme="minorHAnsi"/>
              <w:lang w:val="es-ES"/>
            </w:rPr>
          </w:sdtEndPr>
          <w:sdtContent>
            <w:tc>
              <w:tcPr>
                <w:tcW w:w="2340" w:type="dxa"/>
                <w:vAlign w:val="center"/>
              </w:tcPr>
              <w:p w:rsidR="00F05B97" w:rsidRPr="00464B64" w:rsidRDefault="0098723B" w:rsidP="005623CF">
                <w:pPr>
                  <w:rPr>
                    <w:rStyle w:val="Input"/>
                    <w:rFonts w:cs="Arial"/>
                    <w:sz w:val="18"/>
                    <w:szCs w:val="18"/>
                  </w:rPr>
                </w:pPr>
                <w:r w:rsidRPr="00464B64">
                  <w:rPr>
                    <w:rStyle w:val="Input"/>
                    <w:rFonts w:cs="Arial"/>
                    <w:sz w:val="18"/>
                    <w:szCs w:val="18"/>
                    <w:lang w:val="es-ES"/>
                  </w:rPr>
                  <w:t>. . . . .</w:t>
                </w:r>
              </w:p>
            </w:tc>
          </w:sdtContent>
        </w:sdt>
      </w:tr>
      <w:tr w:rsidR="00963A46" w:rsidRPr="00464B64" w:rsidTr="000320E7">
        <w:trPr>
          <w:trHeight w:val="288"/>
        </w:trPr>
        <w:tc>
          <w:tcPr>
            <w:tcW w:w="2970" w:type="dxa"/>
            <w:gridSpan w:val="2"/>
            <w:vAlign w:val="center"/>
          </w:tcPr>
          <w:p w:rsidR="00F05B97" w:rsidRPr="00464B64" w:rsidRDefault="00F05B97" w:rsidP="005623CF">
            <w:pPr>
              <w:rPr>
                <w:rFonts w:ascii="Arial" w:hAnsi="Arial" w:cs="Arial"/>
                <w:color w:val="7F7F7F" w:themeColor="text1" w:themeTint="80"/>
                <w:sz w:val="18"/>
                <w:szCs w:val="18"/>
                <w:lang w:val="es-ES"/>
              </w:rPr>
            </w:pPr>
            <w:r w:rsidRPr="00464B64">
              <w:rPr>
                <w:rFonts w:ascii="Arial" w:hAnsi="Arial" w:cs="Arial"/>
                <w:color w:val="7F7F7F" w:themeColor="text1" w:themeTint="80"/>
                <w:sz w:val="18"/>
                <w:szCs w:val="18"/>
                <w:lang w:val="es-ES"/>
              </w:rPr>
              <w:t>Es alérgico</w:t>
            </w:r>
            <w:proofErr w:type="gramStart"/>
            <w:r w:rsidRPr="00464B64">
              <w:rPr>
                <w:rFonts w:ascii="Arial" w:hAnsi="Arial" w:cs="Arial"/>
                <w:color w:val="7F7F7F" w:themeColor="text1" w:themeTint="80"/>
                <w:sz w:val="18"/>
                <w:szCs w:val="18"/>
                <w:lang w:val="es-ES"/>
              </w:rPr>
              <w:t>?</w:t>
            </w:r>
            <w:proofErr w:type="gramEnd"/>
          </w:p>
        </w:tc>
        <w:sdt>
          <w:sdtPr>
            <w:rPr>
              <w:rStyle w:val="Input"/>
              <w:rFonts w:cs="Arial"/>
              <w:sz w:val="18"/>
              <w:szCs w:val="18"/>
            </w:rPr>
            <w:alias w:val=" "/>
            <w:tag w:val=" "/>
            <w:id w:val="19508111"/>
            <w:lock w:val="sdtLocked"/>
            <w:placeholder>
              <w:docPart w:val="B6D01FF5DE6B4110AFC761B7D5A80DD3"/>
            </w:placeholder>
            <w:dropDownList>
              <w:listItem w:displayText="Sí" w:value="Si"/>
              <w:listItem w:displayText="No" w:value="No"/>
            </w:dropDownList>
          </w:sdtPr>
          <w:sdtEndPr>
            <w:rPr>
              <w:rStyle w:val="Fuentedeprrafopredeter"/>
              <w:rFonts w:asciiTheme="minorHAnsi" w:hAnsiTheme="minorHAnsi"/>
              <w:lang w:val="es-ES"/>
            </w:rPr>
          </w:sdtEndPr>
          <w:sdtContent>
            <w:tc>
              <w:tcPr>
                <w:tcW w:w="1890" w:type="dxa"/>
                <w:gridSpan w:val="2"/>
                <w:vAlign w:val="center"/>
              </w:tcPr>
              <w:p w:rsidR="00F05B97" w:rsidRPr="00464B64" w:rsidRDefault="0098723B" w:rsidP="005623CF">
                <w:pPr>
                  <w:rPr>
                    <w:rStyle w:val="Input"/>
                    <w:rFonts w:cs="Arial"/>
                    <w:sz w:val="18"/>
                    <w:szCs w:val="18"/>
                  </w:rPr>
                </w:pPr>
                <w:r w:rsidRPr="00464B64">
                  <w:rPr>
                    <w:rStyle w:val="Input"/>
                    <w:rFonts w:cs="Arial"/>
                    <w:sz w:val="18"/>
                    <w:szCs w:val="18"/>
                    <w:lang w:val="es-ES"/>
                  </w:rPr>
                  <w:t>. . . . .</w:t>
                </w:r>
              </w:p>
            </w:tc>
          </w:sdtContent>
        </w:sdt>
        <w:tc>
          <w:tcPr>
            <w:tcW w:w="2610" w:type="dxa"/>
            <w:gridSpan w:val="3"/>
            <w:vAlign w:val="center"/>
          </w:tcPr>
          <w:p w:rsidR="00F05B97" w:rsidRPr="00464B64" w:rsidRDefault="00F05B97" w:rsidP="00464B64">
            <w:pPr>
              <w:rPr>
                <w:rFonts w:ascii="Arial" w:hAnsi="Arial" w:cs="Arial"/>
                <w:color w:val="7F7F7F" w:themeColor="text1" w:themeTint="80"/>
                <w:sz w:val="18"/>
                <w:szCs w:val="18"/>
                <w:lang w:val="es-ES"/>
              </w:rPr>
            </w:pPr>
            <w:r w:rsidRPr="00464B64">
              <w:rPr>
                <w:rFonts w:ascii="Arial" w:hAnsi="Arial" w:cs="Arial"/>
                <w:color w:val="7F7F7F" w:themeColor="text1" w:themeTint="80"/>
                <w:sz w:val="18"/>
                <w:szCs w:val="18"/>
                <w:lang w:val="es-ES"/>
              </w:rPr>
              <w:t>Es hipertenso</w:t>
            </w:r>
            <w:proofErr w:type="gramStart"/>
            <w:r w:rsidRPr="00464B64">
              <w:rPr>
                <w:rFonts w:ascii="Arial" w:hAnsi="Arial" w:cs="Arial"/>
                <w:color w:val="7F7F7F" w:themeColor="text1" w:themeTint="80"/>
                <w:sz w:val="18"/>
                <w:szCs w:val="18"/>
                <w:lang w:val="es-ES"/>
              </w:rPr>
              <w:t>?</w:t>
            </w:r>
            <w:proofErr w:type="gramEnd"/>
          </w:p>
        </w:tc>
        <w:sdt>
          <w:sdtPr>
            <w:rPr>
              <w:rStyle w:val="Input"/>
              <w:rFonts w:cs="Arial"/>
              <w:sz w:val="18"/>
              <w:szCs w:val="18"/>
            </w:rPr>
            <w:alias w:val=" "/>
            <w:tag w:val=" "/>
            <w:id w:val="19508114"/>
            <w:lock w:val="sdtLocked"/>
            <w:placeholder>
              <w:docPart w:val="892D3FD507F449A2B52971DC8C14E8A9"/>
            </w:placeholder>
            <w:dropDownList>
              <w:listItem w:displayText="Sí" w:value="Si"/>
              <w:listItem w:displayText="No" w:value="No"/>
            </w:dropDownList>
          </w:sdtPr>
          <w:sdtEndPr>
            <w:rPr>
              <w:rStyle w:val="Fuentedeprrafopredeter"/>
              <w:rFonts w:asciiTheme="minorHAnsi" w:hAnsiTheme="minorHAnsi"/>
              <w:lang w:val="es-ES"/>
            </w:rPr>
          </w:sdtEndPr>
          <w:sdtContent>
            <w:tc>
              <w:tcPr>
                <w:tcW w:w="2340" w:type="dxa"/>
                <w:vAlign w:val="center"/>
              </w:tcPr>
              <w:p w:rsidR="00F05B97" w:rsidRPr="00464B64" w:rsidRDefault="0098723B" w:rsidP="005623CF">
                <w:pPr>
                  <w:rPr>
                    <w:rStyle w:val="Input"/>
                    <w:rFonts w:cs="Arial"/>
                    <w:sz w:val="18"/>
                    <w:szCs w:val="18"/>
                  </w:rPr>
                </w:pPr>
                <w:r w:rsidRPr="00464B64">
                  <w:rPr>
                    <w:rStyle w:val="Input"/>
                    <w:rFonts w:cs="Arial"/>
                    <w:sz w:val="18"/>
                    <w:szCs w:val="18"/>
                    <w:lang w:val="es-ES"/>
                  </w:rPr>
                  <w:t>. . . . .</w:t>
                </w:r>
              </w:p>
            </w:tc>
          </w:sdtContent>
        </w:sdt>
      </w:tr>
      <w:tr w:rsidR="00963A46" w:rsidRPr="00464B64" w:rsidTr="000320E7">
        <w:trPr>
          <w:trHeight w:val="288"/>
        </w:trPr>
        <w:tc>
          <w:tcPr>
            <w:tcW w:w="2970" w:type="dxa"/>
            <w:gridSpan w:val="2"/>
            <w:vAlign w:val="center"/>
          </w:tcPr>
          <w:p w:rsidR="00F05B97" w:rsidRPr="00464B64" w:rsidRDefault="00F05B97" w:rsidP="005623CF">
            <w:pPr>
              <w:rPr>
                <w:rFonts w:ascii="Arial" w:hAnsi="Arial" w:cs="Arial"/>
                <w:color w:val="7F7F7F" w:themeColor="text1" w:themeTint="80"/>
                <w:sz w:val="18"/>
                <w:szCs w:val="18"/>
                <w:lang w:val="es-ES"/>
              </w:rPr>
            </w:pPr>
            <w:r w:rsidRPr="00464B64">
              <w:rPr>
                <w:rFonts w:ascii="Arial" w:hAnsi="Arial" w:cs="Arial"/>
                <w:color w:val="7F7F7F" w:themeColor="text1" w:themeTint="80"/>
                <w:sz w:val="18"/>
                <w:szCs w:val="18"/>
                <w:lang w:val="es-ES"/>
              </w:rPr>
              <w:t>Fuma</w:t>
            </w:r>
            <w:proofErr w:type="gramStart"/>
            <w:r w:rsidRPr="00464B64">
              <w:rPr>
                <w:rFonts w:ascii="Arial" w:hAnsi="Arial" w:cs="Arial"/>
                <w:color w:val="7F7F7F" w:themeColor="text1" w:themeTint="80"/>
                <w:sz w:val="18"/>
                <w:szCs w:val="18"/>
                <w:lang w:val="es-ES"/>
              </w:rPr>
              <w:t>?</w:t>
            </w:r>
            <w:proofErr w:type="gramEnd"/>
          </w:p>
        </w:tc>
        <w:sdt>
          <w:sdtPr>
            <w:rPr>
              <w:rStyle w:val="Input"/>
              <w:rFonts w:cs="Arial"/>
              <w:sz w:val="18"/>
              <w:szCs w:val="18"/>
            </w:rPr>
            <w:alias w:val=" "/>
            <w:tag w:val=" "/>
            <w:id w:val="19508112"/>
            <w:lock w:val="sdtLocked"/>
            <w:placeholder>
              <w:docPart w:val="DCF40A5BAC054198876EA635DFB68B64"/>
            </w:placeholder>
            <w:dropDownList>
              <w:listItem w:displayText="Sí" w:value="Si"/>
              <w:listItem w:displayText="No" w:value="No"/>
            </w:dropDownList>
          </w:sdtPr>
          <w:sdtEndPr>
            <w:rPr>
              <w:rStyle w:val="Fuentedeprrafopredeter"/>
              <w:rFonts w:asciiTheme="minorHAnsi" w:hAnsiTheme="minorHAnsi"/>
              <w:lang w:val="es-ES"/>
            </w:rPr>
          </w:sdtEndPr>
          <w:sdtContent>
            <w:tc>
              <w:tcPr>
                <w:tcW w:w="1890" w:type="dxa"/>
                <w:gridSpan w:val="2"/>
                <w:vAlign w:val="center"/>
              </w:tcPr>
              <w:p w:rsidR="00F05B97" w:rsidRPr="00464B64" w:rsidRDefault="0098723B" w:rsidP="005623CF">
                <w:pPr>
                  <w:rPr>
                    <w:rStyle w:val="Input"/>
                    <w:rFonts w:cs="Arial"/>
                    <w:sz w:val="18"/>
                    <w:szCs w:val="18"/>
                  </w:rPr>
                </w:pPr>
                <w:r w:rsidRPr="00464B64">
                  <w:rPr>
                    <w:rStyle w:val="Input"/>
                    <w:rFonts w:cs="Arial"/>
                    <w:sz w:val="18"/>
                    <w:szCs w:val="18"/>
                    <w:lang w:val="es-ES"/>
                  </w:rPr>
                  <w:t>. . . . .</w:t>
                </w:r>
              </w:p>
            </w:tc>
          </w:sdtContent>
        </w:sdt>
        <w:tc>
          <w:tcPr>
            <w:tcW w:w="2610" w:type="dxa"/>
            <w:gridSpan w:val="3"/>
            <w:vAlign w:val="center"/>
          </w:tcPr>
          <w:p w:rsidR="00F05B97" w:rsidRPr="00464B64" w:rsidRDefault="00F05B97" w:rsidP="00464B64">
            <w:pPr>
              <w:rPr>
                <w:rFonts w:ascii="Arial" w:hAnsi="Arial" w:cs="Arial"/>
                <w:color w:val="7F7F7F" w:themeColor="text1" w:themeTint="80"/>
                <w:sz w:val="18"/>
                <w:szCs w:val="18"/>
                <w:lang w:val="es-ES"/>
              </w:rPr>
            </w:pPr>
            <w:r w:rsidRPr="00464B64">
              <w:rPr>
                <w:rFonts w:ascii="Arial" w:hAnsi="Arial" w:cs="Arial"/>
                <w:color w:val="7F7F7F" w:themeColor="text1" w:themeTint="80"/>
                <w:sz w:val="18"/>
                <w:szCs w:val="18"/>
                <w:lang w:val="es-ES"/>
              </w:rPr>
              <w:t>Sufrió infarto cardíaco</w:t>
            </w:r>
            <w:proofErr w:type="gramStart"/>
            <w:r w:rsidRPr="00464B64">
              <w:rPr>
                <w:rFonts w:ascii="Arial" w:hAnsi="Arial" w:cs="Arial"/>
                <w:color w:val="7F7F7F" w:themeColor="text1" w:themeTint="80"/>
                <w:sz w:val="18"/>
                <w:szCs w:val="18"/>
                <w:lang w:val="es-ES"/>
              </w:rPr>
              <w:t>?</w:t>
            </w:r>
            <w:proofErr w:type="gramEnd"/>
          </w:p>
        </w:tc>
        <w:sdt>
          <w:sdtPr>
            <w:rPr>
              <w:rStyle w:val="Input"/>
              <w:rFonts w:cs="Arial"/>
              <w:sz w:val="18"/>
              <w:szCs w:val="18"/>
            </w:rPr>
            <w:alias w:val=" "/>
            <w:tag w:val=" "/>
            <w:id w:val="19508115"/>
            <w:lock w:val="sdtLocked"/>
            <w:placeholder>
              <w:docPart w:val="B150E1FC66A34B8FB67D571D5700D1C6"/>
            </w:placeholder>
            <w:dropDownList>
              <w:listItem w:displayText="Sí" w:value="Si"/>
              <w:listItem w:displayText="No" w:value="No"/>
            </w:dropDownList>
          </w:sdtPr>
          <w:sdtEndPr>
            <w:rPr>
              <w:rStyle w:val="Fuentedeprrafopredeter"/>
              <w:rFonts w:asciiTheme="minorHAnsi" w:hAnsiTheme="minorHAnsi"/>
              <w:lang w:val="es-ES"/>
            </w:rPr>
          </w:sdtEndPr>
          <w:sdtContent>
            <w:tc>
              <w:tcPr>
                <w:tcW w:w="2340" w:type="dxa"/>
                <w:vAlign w:val="center"/>
              </w:tcPr>
              <w:p w:rsidR="00F05B97" w:rsidRPr="00464B64" w:rsidRDefault="0098723B" w:rsidP="005623CF">
                <w:pPr>
                  <w:rPr>
                    <w:rStyle w:val="Input"/>
                    <w:rFonts w:cs="Arial"/>
                    <w:sz w:val="18"/>
                    <w:szCs w:val="18"/>
                  </w:rPr>
                </w:pPr>
                <w:r w:rsidRPr="00464B64">
                  <w:rPr>
                    <w:rStyle w:val="Input"/>
                    <w:rFonts w:cs="Arial"/>
                    <w:sz w:val="18"/>
                    <w:szCs w:val="18"/>
                    <w:lang w:val="es-ES"/>
                  </w:rPr>
                  <w:t>. . . . .</w:t>
                </w:r>
              </w:p>
            </w:tc>
          </w:sdtContent>
        </w:sdt>
      </w:tr>
      <w:tr w:rsidR="005623CF" w:rsidRPr="00464B64" w:rsidTr="000320E7">
        <w:trPr>
          <w:trHeight w:val="288"/>
        </w:trPr>
        <w:tc>
          <w:tcPr>
            <w:tcW w:w="7470" w:type="dxa"/>
            <w:gridSpan w:val="7"/>
            <w:vAlign w:val="center"/>
          </w:tcPr>
          <w:p w:rsidR="005623CF" w:rsidRPr="00464B64" w:rsidRDefault="005623CF" w:rsidP="005623CF">
            <w:pPr>
              <w:rPr>
                <w:rFonts w:ascii="Arial" w:hAnsi="Arial" w:cs="Arial"/>
                <w:color w:val="7F7F7F" w:themeColor="text1" w:themeTint="80"/>
                <w:sz w:val="18"/>
                <w:szCs w:val="18"/>
                <w:lang w:val="es-ES"/>
              </w:rPr>
            </w:pPr>
            <w:r w:rsidRPr="00464B64">
              <w:rPr>
                <w:rFonts w:ascii="Arial" w:hAnsi="Arial" w:cs="Arial"/>
                <w:color w:val="7F7F7F" w:themeColor="text1" w:themeTint="80"/>
                <w:sz w:val="18"/>
                <w:szCs w:val="18"/>
                <w:lang w:val="es-ES"/>
              </w:rPr>
              <w:t>Alguien de su familia ha sufrido muerte súbita antes de los 50 años</w:t>
            </w:r>
            <w:proofErr w:type="gramStart"/>
            <w:r w:rsidRPr="00464B64">
              <w:rPr>
                <w:rFonts w:ascii="Arial" w:hAnsi="Arial" w:cs="Arial"/>
                <w:color w:val="7F7F7F" w:themeColor="text1" w:themeTint="80"/>
                <w:sz w:val="18"/>
                <w:szCs w:val="18"/>
                <w:lang w:val="es-ES"/>
              </w:rPr>
              <w:t>?</w:t>
            </w:r>
            <w:proofErr w:type="gramEnd"/>
          </w:p>
        </w:tc>
        <w:sdt>
          <w:sdtPr>
            <w:rPr>
              <w:rStyle w:val="Input"/>
              <w:rFonts w:cs="Arial"/>
              <w:sz w:val="18"/>
              <w:szCs w:val="18"/>
            </w:rPr>
            <w:alias w:val=" "/>
            <w:tag w:val=" "/>
            <w:id w:val="19509029"/>
            <w:lock w:val="sdtLocked"/>
            <w:placeholder>
              <w:docPart w:val="45D51A343D7848109606F350240C1DB9"/>
            </w:placeholder>
            <w:dropDownList>
              <w:listItem w:displayText="Sí" w:value="Si"/>
              <w:listItem w:displayText="No" w:value="No"/>
            </w:dropDownList>
          </w:sdtPr>
          <w:sdtEndPr>
            <w:rPr>
              <w:rStyle w:val="Fuentedeprrafopredeter"/>
              <w:rFonts w:asciiTheme="minorHAnsi" w:hAnsiTheme="minorHAnsi"/>
              <w:lang w:val="es-ES"/>
            </w:rPr>
          </w:sdtEndPr>
          <w:sdtContent>
            <w:tc>
              <w:tcPr>
                <w:tcW w:w="2340" w:type="dxa"/>
                <w:vAlign w:val="center"/>
              </w:tcPr>
              <w:p w:rsidR="005623CF" w:rsidRPr="00464B64" w:rsidRDefault="005623CF" w:rsidP="005623CF">
                <w:pPr>
                  <w:rPr>
                    <w:rStyle w:val="Input"/>
                    <w:rFonts w:cs="Arial"/>
                    <w:sz w:val="18"/>
                    <w:szCs w:val="18"/>
                    <w:lang w:val="es-ES"/>
                  </w:rPr>
                </w:pPr>
                <w:r w:rsidRPr="00464B64">
                  <w:rPr>
                    <w:rStyle w:val="Input"/>
                    <w:rFonts w:cs="Arial"/>
                    <w:sz w:val="18"/>
                    <w:szCs w:val="18"/>
                    <w:lang w:val="es-ES"/>
                  </w:rPr>
                  <w:t>. . . . .</w:t>
                </w:r>
              </w:p>
            </w:tc>
          </w:sdtContent>
        </w:sdt>
      </w:tr>
      <w:tr w:rsidR="005623CF" w:rsidRPr="00464B64" w:rsidTr="000320E7">
        <w:trPr>
          <w:trHeight w:val="288"/>
        </w:trPr>
        <w:tc>
          <w:tcPr>
            <w:tcW w:w="7470" w:type="dxa"/>
            <w:gridSpan w:val="7"/>
            <w:vAlign w:val="center"/>
          </w:tcPr>
          <w:p w:rsidR="005623CF" w:rsidRPr="00464B64" w:rsidRDefault="005623CF" w:rsidP="005623CF">
            <w:pPr>
              <w:rPr>
                <w:rFonts w:ascii="Arial" w:hAnsi="Arial" w:cs="Arial"/>
                <w:color w:val="7F7F7F" w:themeColor="text1" w:themeTint="80"/>
                <w:sz w:val="18"/>
                <w:szCs w:val="18"/>
                <w:lang w:val="es-ES"/>
              </w:rPr>
            </w:pPr>
            <w:r w:rsidRPr="00464B64">
              <w:rPr>
                <w:rFonts w:ascii="Arial" w:hAnsi="Arial" w:cs="Arial"/>
                <w:color w:val="7F7F7F" w:themeColor="text1" w:themeTint="80"/>
                <w:sz w:val="18"/>
                <w:szCs w:val="18"/>
                <w:lang w:val="es-ES"/>
              </w:rPr>
              <w:t>Algún familiar directo tiene alguna enfermedad cardiaca</w:t>
            </w:r>
            <w:proofErr w:type="gramStart"/>
            <w:r w:rsidRPr="00464B64">
              <w:rPr>
                <w:rFonts w:ascii="Arial" w:hAnsi="Arial" w:cs="Arial"/>
                <w:color w:val="7F7F7F" w:themeColor="text1" w:themeTint="80"/>
                <w:sz w:val="18"/>
                <w:szCs w:val="18"/>
                <w:lang w:val="es-ES"/>
              </w:rPr>
              <w:t>?</w:t>
            </w:r>
            <w:proofErr w:type="gramEnd"/>
          </w:p>
        </w:tc>
        <w:sdt>
          <w:sdtPr>
            <w:rPr>
              <w:rStyle w:val="Input"/>
              <w:rFonts w:cs="Arial"/>
              <w:sz w:val="18"/>
              <w:szCs w:val="18"/>
            </w:rPr>
            <w:alias w:val=" "/>
            <w:tag w:val=" "/>
            <w:id w:val="19508116"/>
            <w:lock w:val="sdtLocked"/>
            <w:placeholder>
              <w:docPart w:val="14773381843E4BA4A3A76CF2BC7FA05C"/>
            </w:placeholder>
            <w:dropDownList>
              <w:listItem w:displayText="Sí" w:value="Si"/>
              <w:listItem w:displayText="No" w:value="No"/>
            </w:dropDownList>
          </w:sdtPr>
          <w:sdtEndPr>
            <w:rPr>
              <w:rStyle w:val="Fuentedeprrafopredeter"/>
              <w:rFonts w:asciiTheme="minorHAnsi" w:hAnsiTheme="minorHAnsi"/>
              <w:lang w:val="es-ES"/>
            </w:rPr>
          </w:sdtEndPr>
          <w:sdtContent>
            <w:tc>
              <w:tcPr>
                <w:tcW w:w="2340" w:type="dxa"/>
                <w:vAlign w:val="center"/>
              </w:tcPr>
              <w:p w:rsidR="005623CF" w:rsidRPr="00464B64" w:rsidRDefault="005623CF" w:rsidP="005623CF">
                <w:pPr>
                  <w:rPr>
                    <w:rStyle w:val="Input"/>
                    <w:rFonts w:cs="Arial"/>
                    <w:sz w:val="18"/>
                    <w:szCs w:val="18"/>
                    <w:lang w:val="es-ES"/>
                  </w:rPr>
                </w:pPr>
                <w:r w:rsidRPr="00464B64">
                  <w:rPr>
                    <w:rStyle w:val="Input"/>
                    <w:rFonts w:cs="Arial"/>
                    <w:sz w:val="18"/>
                    <w:szCs w:val="18"/>
                    <w:lang w:val="es-ES"/>
                  </w:rPr>
                  <w:t>. . . . .</w:t>
                </w:r>
              </w:p>
            </w:tc>
          </w:sdtContent>
        </w:sdt>
      </w:tr>
      <w:tr w:rsidR="005623CF" w:rsidRPr="00464B64" w:rsidTr="000320E7">
        <w:trPr>
          <w:trHeight w:val="288"/>
        </w:trPr>
        <w:tc>
          <w:tcPr>
            <w:tcW w:w="7470" w:type="dxa"/>
            <w:gridSpan w:val="7"/>
            <w:vAlign w:val="center"/>
          </w:tcPr>
          <w:p w:rsidR="005623CF" w:rsidRPr="00464B64" w:rsidRDefault="005623CF" w:rsidP="005623CF">
            <w:pPr>
              <w:rPr>
                <w:rFonts w:ascii="Arial" w:hAnsi="Arial" w:cs="Arial"/>
                <w:color w:val="7F7F7F" w:themeColor="text1" w:themeTint="80"/>
                <w:sz w:val="18"/>
                <w:szCs w:val="18"/>
                <w:lang w:val="es-ES"/>
              </w:rPr>
            </w:pPr>
            <w:r w:rsidRPr="00464B64">
              <w:rPr>
                <w:rFonts w:ascii="Arial" w:hAnsi="Arial" w:cs="Arial"/>
                <w:color w:val="7F7F7F" w:themeColor="text1" w:themeTint="80"/>
                <w:sz w:val="18"/>
                <w:szCs w:val="18"/>
                <w:lang w:val="es-ES"/>
              </w:rPr>
              <w:t>Le han detectado alguna vez un soplo cardíaco</w:t>
            </w:r>
            <w:proofErr w:type="gramStart"/>
            <w:r w:rsidRPr="00464B64">
              <w:rPr>
                <w:rFonts w:ascii="Arial" w:hAnsi="Arial" w:cs="Arial"/>
                <w:color w:val="7F7F7F" w:themeColor="text1" w:themeTint="80"/>
                <w:sz w:val="18"/>
                <w:szCs w:val="18"/>
                <w:lang w:val="es-ES"/>
              </w:rPr>
              <w:t>?</w:t>
            </w:r>
            <w:proofErr w:type="gramEnd"/>
          </w:p>
        </w:tc>
        <w:sdt>
          <w:sdtPr>
            <w:rPr>
              <w:rStyle w:val="Input"/>
              <w:rFonts w:cs="Arial"/>
              <w:sz w:val="18"/>
              <w:szCs w:val="18"/>
            </w:rPr>
            <w:alias w:val=" "/>
            <w:tag w:val=" "/>
            <w:id w:val="19508117"/>
            <w:lock w:val="sdtLocked"/>
            <w:placeholder>
              <w:docPart w:val="5DF13AD7496F4040B3C10D012B807389"/>
            </w:placeholder>
            <w:dropDownList>
              <w:listItem w:displayText="Sí" w:value="Si"/>
              <w:listItem w:displayText="No" w:value="No"/>
            </w:dropDownList>
          </w:sdtPr>
          <w:sdtEndPr>
            <w:rPr>
              <w:rStyle w:val="Fuentedeprrafopredeter"/>
              <w:rFonts w:asciiTheme="minorHAnsi" w:hAnsiTheme="minorHAnsi"/>
              <w:lang w:val="es-ES"/>
            </w:rPr>
          </w:sdtEndPr>
          <w:sdtContent>
            <w:tc>
              <w:tcPr>
                <w:tcW w:w="2340" w:type="dxa"/>
                <w:vAlign w:val="center"/>
              </w:tcPr>
              <w:p w:rsidR="005623CF" w:rsidRPr="00464B64" w:rsidRDefault="005623CF" w:rsidP="005623CF">
                <w:pPr>
                  <w:rPr>
                    <w:rStyle w:val="Input"/>
                    <w:rFonts w:cs="Arial"/>
                    <w:sz w:val="18"/>
                    <w:szCs w:val="18"/>
                    <w:lang w:val="es-ES"/>
                  </w:rPr>
                </w:pPr>
                <w:r w:rsidRPr="00464B64">
                  <w:rPr>
                    <w:rStyle w:val="Input"/>
                    <w:rFonts w:cs="Arial"/>
                    <w:sz w:val="18"/>
                    <w:szCs w:val="18"/>
                    <w:lang w:val="es-ES"/>
                  </w:rPr>
                  <w:t>. . . . .</w:t>
                </w:r>
              </w:p>
            </w:tc>
          </w:sdtContent>
        </w:sdt>
      </w:tr>
      <w:tr w:rsidR="005623CF" w:rsidRPr="00464B64" w:rsidTr="000320E7">
        <w:trPr>
          <w:trHeight w:val="288"/>
        </w:trPr>
        <w:tc>
          <w:tcPr>
            <w:tcW w:w="7470" w:type="dxa"/>
            <w:gridSpan w:val="7"/>
            <w:vAlign w:val="center"/>
          </w:tcPr>
          <w:p w:rsidR="005623CF" w:rsidRPr="00464B64" w:rsidRDefault="005623CF" w:rsidP="005623CF">
            <w:pPr>
              <w:rPr>
                <w:rFonts w:ascii="Arial" w:hAnsi="Arial" w:cs="Arial"/>
                <w:color w:val="7F7F7F" w:themeColor="text1" w:themeTint="80"/>
                <w:sz w:val="18"/>
                <w:szCs w:val="18"/>
                <w:lang w:val="es-ES"/>
              </w:rPr>
            </w:pPr>
            <w:r w:rsidRPr="00464B64">
              <w:rPr>
                <w:rFonts w:ascii="Arial" w:hAnsi="Arial" w:cs="Arial"/>
                <w:color w:val="7F7F7F" w:themeColor="text1" w:themeTint="80"/>
                <w:sz w:val="18"/>
                <w:szCs w:val="18"/>
                <w:lang w:val="es-ES"/>
              </w:rPr>
              <w:t>Tiene antecedentes de Epilepsia o convulsiones</w:t>
            </w:r>
            <w:proofErr w:type="gramStart"/>
            <w:r w:rsidRPr="00464B64">
              <w:rPr>
                <w:rFonts w:ascii="Arial" w:hAnsi="Arial" w:cs="Arial"/>
                <w:color w:val="7F7F7F" w:themeColor="text1" w:themeTint="80"/>
                <w:sz w:val="18"/>
                <w:szCs w:val="18"/>
                <w:lang w:val="es-ES"/>
              </w:rPr>
              <w:t>?</w:t>
            </w:r>
            <w:proofErr w:type="gramEnd"/>
          </w:p>
        </w:tc>
        <w:sdt>
          <w:sdtPr>
            <w:rPr>
              <w:rStyle w:val="Input"/>
              <w:rFonts w:cs="Arial"/>
              <w:sz w:val="18"/>
              <w:szCs w:val="18"/>
            </w:rPr>
            <w:alias w:val=" "/>
            <w:tag w:val=" "/>
            <w:id w:val="19508118"/>
            <w:lock w:val="sdtLocked"/>
            <w:placeholder>
              <w:docPart w:val="61CA845C5CC54477BF54684E39852C7B"/>
            </w:placeholder>
            <w:dropDownList>
              <w:listItem w:displayText="Sí" w:value="Si"/>
              <w:listItem w:displayText="No" w:value="No"/>
            </w:dropDownList>
          </w:sdtPr>
          <w:sdtEndPr>
            <w:rPr>
              <w:rStyle w:val="Fuentedeprrafopredeter"/>
              <w:rFonts w:asciiTheme="minorHAnsi" w:hAnsiTheme="minorHAnsi"/>
              <w:lang w:val="es-ES"/>
            </w:rPr>
          </w:sdtEndPr>
          <w:sdtContent>
            <w:tc>
              <w:tcPr>
                <w:tcW w:w="2340" w:type="dxa"/>
                <w:vAlign w:val="center"/>
              </w:tcPr>
              <w:p w:rsidR="005623CF" w:rsidRPr="00464B64" w:rsidRDefault="005623CF" w:rsidP="005623CF">
                <w:pPr>
                  <w:rPr>
                    <w:rStyle w:val="Input"/>
                    <w:rFonts w:cs="Arial"/>
                    <w:sz w:val="18"/>
                    <w:szCs w:val="18"/>
                    <w:lang w:val="es-ES"/>
                  </w:rPr>
                </w:pPr>
                <w:r w:rsidRPr="00464B64">
                  <w:rPr>
                    <w:rStyle w:val="Input"/>
                    <w:rFonts w:cs="Arial"/>
                    <w:sz w:val="18"/>
                    <w:szCs w:val="18"/>
                    <w:lang w:val="es-ES"/>
                  </w:rPr>
                  <w:t>. . . . .</w:t>
                </w:r>
              </w:p>
            </w:tc>
          </w:sdtContent>
        </w:sdt>
      </w:tr>
      <w:tr w:rsidR="005623CF" w:rsidRPr="00464B64" w:rsidTr="000320E7">
        <w:trPr>
          <w:trHeight w:val="288"/>
        </w:trPr>
        <w:tc>
          <w:tcPr>
            <w:tcW w:w="7470" w:type="dxa"/>
            <w:gridSpan w:val="7"/>
            <w:vAlign w:val="center"/>
          </w:tcPr>
          <w:p w:rsidR="005623CF" w:rsidRPr="00464B64" w:rsidRDefault="005623CF" w:rsidP="005623CF">
            <w:pPr>
              <w:rPr>
                <w:rFonts w:ascii="Arial" w:hAnsi="Arial" w:cs="Arial"/>
                <w:color w:val="7F7F7F" w:themeColor="text1" w:themeTint="80"/>
                <w:sz w:val="18"/>
                <w:szCs w:val="18"/>
                <w:lang w:val="es-ES"/>
              </w:rPr>
            </w:pPr>
            <w:r w:rsidRPr="00464B64">
              <w:rPr>
                <w:rFonts w:ascii="Arial" w:hAnsi="Arial" w:cs="Arial"/>
                <w:color w:val="7F7F7F" w:themeColor="text1" w:themeTint="80"/>
                <w:sz w:val="18"/>
                <w:szCs w:val="18"/>
                <w:lang w:val="es-ES"/>
              </w:rPr>
              <w:t>Tiene dolores de espalda al realizar ejercicios</w:t>
            </w:r>
            <w:proofErr w:type="gramStart"/>
            <w:r w:rsidRPr="00464B64">
              <w:rPr>
                <w:rFonts w:ascii="Arial" w:hAnsi="Arial" w:cs="Arial"/>
                <w:color w:val="7F7F7F" w:themeColor="text1" w:themeTint="80"/>
                <w:sz w:val="18"/>
                <w:szCs w:val="18"/>
                <w:lang w:val="es-ES"/>
              </w:rPr>
              <w:t>?</w:t>
            </w:r>
            <w:proofErr w:type="gramEnd"/>
          </w:p>
        </w:tc>
        <w:sdt>
          <w:sdtPr>
            <w:rPr>
              <w:rStyle w:val="Input"/>
              <w:rFonts w:cs="Arial"/>
              <w:sz w:val="18"/>
              <w:szCs w:val="18"/>
            </w:rPr>
            <w:alias w:val=" "/>
            <w:tag w:val=" "/>
            <w:id w:val="19508120"/>
            <w:lock w:val="sdtLocked"/>
            <w:placeholder>
              <w:docPart w:val="AEF44E46E8184D2D8873DA5803BCA66C"/>
            </w:placeholder>
            <w:dropDownList>
              <w:listItem w:displayText="Sí" w:value="Si"/>
              <w:listItem w:displayText="No" w:value="No"/>
            </w:dropDownList>
          </w:sdtPr>
          <w:sdtEndPr>
            <w:rPr>
              <w:rStyle w:val="Fuentedeprrafopredeter"/>
              <w:rFonts w:asciiTheme="minorHAnsi" w:hAnsiTheme="minorHAnsi"/>
              <w:lang w:val="es-ES"/>
            </w:rPr>
          </w:sdtEndPr>
          <w:sdtContent>
            <w:tc>
              <w:tcPr>
                <w:tcW w:w="2340" w:type="dxa"/>
                <w:vAlign w:val="center"/>
              </w:tcPr>
              <w:p w:rsidR="005623CF" w:rsidRPr="00464B64" w:rsidRDefault="005623CF" w:rsidP="005623CF">
                <w:pPr>
                  <w:rPr>
                    <w:rStyle w:val="Input"/>
                    <w:rFonts w:cs="Arial"/>
                    <w:sz w:val="18"/>
                    <w:szCs w:val="18"/>
                    <w:lang w:val="es-ES"/>
                  </w:rPr>
                </w:pPr>
                <w:r w:rsidRPr="00464B64">
                  <w:rPr>
                    <w:rStyle w:val="Input"/>
                    <w:rFonts w:cs="Arial"/>
                    <w:sz w:val="18"/>
                    <w:szCs w:val="18"/>
                    <w:lang w:val="es-ES"/>
                  </w:rPr>
                  <w:t>. . . . .</w:t>
                </w:r>
              </w:p>
            </w:tc>
          </w:sdtContent>
        </w:sdt>
      </w:tr>
      <w:tr w:rsidR="005623CF" w:rsidRPr="00464B64" w:rsidTr="000320E7">
        <w:trPr>
          <w:trHeight w:val="288"/>
        </w:trPr>
        <w:tc>
          <w:tcPr>
            <w:tcW w:w="7470" w:type="dxa"/>
            <w:gridSpan w:val="7"/>
            <w:vAlign w:val="center"/>
          </w:tcPr>
          <w:p w:rsidR="005623CF" w:rsidRPr="00464B64" w:rsidRDefault="005623CF" w:rsidP="005623CF">
            <w:pPr>
              <w:rPr>
                <w:rFonts w:ascii="Arial" w:hAnsi="Arial" w:cs="Arial"/>
                <w:color w:val="7F7F7F" w:themeColor="text1" w:themeTint="80"/>
                <w:sz w:val="18"/>
                <w:szCs w:val="18"/>
                <w:lang w:val="es-ES"/>
              </w:rPr>
            </w:pPr>
            <w:r w:rsidRPr="00464B64">
              <w:rPr>
                <w:rFonts w:ascii="Arial" w:hAnsi="Arial" w:cs="Arial"/>
                <w:color w:val="7F7F7F" w:themeColor="text1" w:themeTint="80"/>
                <w:sz w:val="18"/>
                <w:szCs w:val="18"/>
                <w:lang w:val="es-ES"/>
              </w:rPr>
              <w:t>Tiene dolores articulares</w:t>
            </w:r>
            <w:proofErr w:type="gramStart"/>
            <w:r w:rsidRPr="00464B64">
              <w:rPr>
                <w:rFonts w:ascii="Arial" w:hAnsi="Arial" w:cs="Arial"/>
                <w:color w:val="7F7F7F" w:themeColor="text1" w:themeTint="80"/>
                <w:sz w:val="18"/>
                <w:szCs w:val="18"/>
                <w:lang w:val="es-ES"/>
              </w:rPr>
              <w:t>?</w:t>
            </w:r>
            <w:proofErr w:type="gramEnd"/>
          </w:p>
        </w:tc>
        <w:sdt>
          <w:sdtPr>
            <w:rPr>
              <w:rStyle w:val="Input"/>
              <w:rFonts w:cs="Arial"/>
              <w:sz w:val="18"/>
              <w:szCs w:val="18"/>
            </w:rPr>
            <w:alias w:val=" "/>
            <w:tag w:val=" "/>
            <w:id w:val="19509031"/>
            <w:lock w:val="sdtLocked"/>
            <w:placeholder>
              <w:docPart w:val="EE83FBE33F51438C8E999F601733B2A6"/>
            </w:placeholder>
            <w:dropDownList>
              <w:listItem w:displayText="Sí" w:value="Si"/>
              <w:listItem w:displayText="No" w:value="No"/>
            </w:dropDownList>
          </w:sdtPr>
          <w:sdtEndPr>
            <w:rPr>
              <w:rStyle w:val="Fuentedeprrafopredeter"/>
              <w:rFonts w:asciiTheme="minorHAnsi" w:hAnsiTheme="minorHAnsi"/>
              <w:lang w:val="es-ES"/>
            </w:rPr>
          </w:sdtEndPr>
          <w:sdtContent>
            <w:tc>
              <w:tcPr>
                <w:tcW w:w="2340" w:type="dxa"/>
                <w:vAlign w:val="center"/>
              </w:tcPr>
              <w:p w:rsidR="005623CF" w:rsidRPr="00464B64" w:rsidRDefault="005623CF" w:rsidP="005623CF">
                <w:pPr>
                  <w:rPr>
                    <w:rStyle w:val="Input"/>
                    <w:rFonts w:cs="Arial"/>
                    <w:sz w:val="18"/>
                    <w:szCs w:val="18"/>
                  </w:rPr>
                </w:pPr>
                <w:r w:rsidRPr="00464B64">
                  <w:rPr>
                    <w:rStyle w:val="Input"/>
                    <w:rFonts w:cs="Arial"/>
                    <w:sz w:val="18"/>
                    <w:szCs w:val="18"/>
                    <w:lang w:val="es-ES"/>
                  </w:rPr>
                  <w:t>. . . . .</w:t>
                </w:r>
              </w:p>
            </w:tc>
          </w:sdtContent>
        </w:sdt>
      </w:tr>
      <w:tr w:rsidR="005623CF" w:rsidRPr="00464B64" w:rsidTr="000320E7">
        <w:trPr>
          <w:trHeight w:val="288"/>
        </w:trPr>
        <w:tc>
          <w:tcPr>
            <w:tcW w:w="7470" w:type="dxa"/>
            <w:gridSpan w:val="7"/>
            <w:vAlign w:val="center"/>
          </w:tcPr>
          <w:p w:rsidR="005623CF" w:rsidRPr="00464B64" w:rsidRDefault="005623CF" w:rsidP="005623CF">
            <w:pPr>
              <w:rPr>
                <w:rFonts w:ascii="Arial" w:hAnsi="Arial" w:cs="Arial"/>
                <w:color w:val="7F7F7F" w:themeColor="text1" w:themeTint="80"/>
                <w:sz w:val="18"/>
                <w:szCs w:val="18"/>
                <w:lang w:val="es-ES"/>
              </w:rPr>
            </w:pPr>
            <w:r w:rsidRPr="00464B64">
              <w:rPr>
                <w:rFonts w:ascii="Arial" w:hAnsi="Arial" w:cs="Arial"/>
                <w:color w:val="7F7F7F" w:themeColor="text1" w:themeTint="80"/>
                <w:sz w:val="18"/>
                <w:szCs w:val="18"/>
                <w:lang w:val="es-ES"/>
              </w:rPr>
              <w:t>Alguna vez ha experimentado falta de aire mientras realiza ejercicios físicos</w:t>
            </w:r>
            <w:proofErr w:type="gramStart"/>
            <w:r w:rsidRPr="00464B64">
              <w:rPr>
                <w:rFonts w:ascii="Arial" w:hAnsi="Arial" w:cs="Arial"/>
                <w:color w:val="7F7F7F" w:themeColor="text1" w:themeTint="80"/>
                <w:sz w:val="18"/>
                <w:szCs w:val="18"/>
                <w:lang w:val="es-ES"/>
              </w:rPr>
              <w:t>?</w:t>
            </w:r>
            <w:proofErr w:type="gramEnd"/>
          </w:p>
        </w:tc>
        <w:sdt>
          <w:sdtPr>
            <w:rPr>
              <w:rStyle w:val="Input"/>
              <w:rFonts w:cs="Arial"/>
              <w:sz w:val="18"/>
              <w:szCs w:val="18"/>
            </w:rPr>
            <w:alias w:val=" "/>
            <w:tag w:val=" "/>
            <w:id w:val="19508162"/>
            <w:lock w:val="sdtLocked"/>
            <w:placeholder>
              <w:docPart w:val="45FBA97CA64C47AD8B2A8DA9FCAE08FA"/>
            </w:placeholder>
            <w:dropDownList>
              <w:listItem w:displayText="Sí" w:value="Si"/>
              <w:listItem w:displayText="No" w:value="No"/>
            </w:dropDownList>
          </w:sdtPr>
          <w:sdtEndPr>
            <w:rPr>
              <w:rStyle w:val="Fuentedeprrafopredeter"/>
              <w:rFonts w:asciiTheme="minorHAnsi" w:hAnsiTheme="minorHAnsi"/>
              <w:lang w:val="es-ES"/>
            </w:rPr>
          </w:sdtEndPr>
          <w:sdtContent>
            <w:tc>
              <w:tcPr>
                <w:tcW w:w="2340" w:type="dxa"/>
                <w:vAlign w:val="center"/>
              </w:tcPr>
              <w:p w:rsidR="005623CF" w:rsidRPr="00464B64" w:rsidRDefault="005623CF" w:rsidP="005623CF">
                <w:pPr>
                  <w:rPr>
                    <w:rStyle w:val="Input"/>
                    <w:rFonts w:cs="Arial"/>
                    <w:sz w:val="18"/>
                    <w:szCs w:val="18"/>
                    <w:lang w:val="es-ES"/>
                  </w:rPr>
                </w:pPr>
                <w:r w:rsidRPr="00464B64">
                  <w:rPr>
                    <w:rStyle w:val="Input"/>
                    <w:rFonts w:cs="Arial"/>
                    <w:sz w:val="18"/>
                    <w:szCs w:val="18"/>
                    <w:lang w:val="es-ES"/>
                  </w:rPr>
                  <w:t>. . . . .</w:t>
                </w:r>
              </w:p>
            </w:tc>
          </w:sdtContent>
        </w:sdt>
      </w:tr>
      <w:tr w:rsidR="005623CF" w:rsidRPr="00464B64" w:rsidTr="000320E7">
        <w:trPr>
          <w:trHeight w:val="512"/>
        </w:trPr>
        <w:tc>
          <w:tcPr>
            <w:tcW w:w="4410" w:type="dxa"/>
            <w:gridSpan w:val="3"/>
            <w:vAlign w:val="center"/>
          </w:tcPr>
          <w:p w:rsidR="005623CF" w:rsidRPr="00464B64" w:rsidRDefault="005623CF" w:rsidP="005623CF">
            <w:pPr>
              <w:rPr>
                <w:rFonts w:ascii="Arial" w:hAnsi="Arial" w:cs="Arial"/>
                <w:color w:val="7F7F7F" w:themeColor="text1" w:themeTint="80"/>
                <w:sz w:val="18"/>
                <w:szCs w:val="18"/>
                <w:lang w:val="es-ES"/>
              </w:rPr>
            </w:pPr>
            <w:r w:rsidRPr="00464B64">
              <w:rPr>
                <w:rFonts w:ascii="Arial" w:hAnsi="Arial" w:cs="Arial"/>
                <w:color w:val="7F7F7F" w:themeColor="text1" w:themeTint="80"/>
                <w:sz w:val="18"/>
                <w:szCs w:val="18"/>
                <w:lang w:val="es-ES"/>
              </w:rPr>
              <w:t>Ha tenido fracturas, luxaciones crónicas o lesiones ligamentosas en los últimos 4 meses</w:t>
            </w:r>
            <w:proofErr w:type="gramStart"/>
            <w:r w:rsidRPr="00464B64">
              <w:rPr>
                <w:rFonts w:ascii="Arial" w:hAnsi="Arial" w:cs="Arial"/>
                <w:color w:val="7F7F7F" w:themeColor="text1" w:themeTint="80"/>
                <w:sz w:val="18"/>
                <w:szCs w:val="18"/>
                <w:lang w:val="es-ES"/>
              </w:rPr>
              <w:t>?</w:t>
            </w:r>
            <w:proofErr w:type="gramEnd"/>
          </w:p>
        </w:tc>
        <w:sdt>
          <w:sdtPr>
            <w:rPr>
              <w:rStyle w:val="Input"/>
              <w:rFonts w:cs="Arial"/>
              <w:sz w:val="18"/>
              <w:szCs w:val="18"/>
            </w:rPr>
            <w:alias w:val=" "/>
            <w:tag w:val=" "/>
            <w:id w:val="19509600"/>
            <w:lock w:val="sdtLocked"/>
            <w:placeholder>
              <w:docPart w:val="D854C8786A614080B8CC7B314DE5951D"/>
            </w:placeholder>
            <w:dropDownList>
              <w:listItem w:displayText="Sí" w:value="Si"/>
              <w:listItem w:displayText="No" w:value="No"/>
            </w:dropDownList>
          </w:sdtPr>
          <w:sdtEndPr>
            <w:rPr>
              <w:rStyle w:val="Fuentedeprrafopredeter"/>
              <w:rFonts w:asciiTheme="minorHAnsi" w:hAnsiTheme="minorHAnsi"/>
              <w:lang w:val="es-ES"/>
            </w:rPr>
          </w:sdtEndPr>
          <w:sdtContent>
            <w:tc>
              <w:tcPr>
                <w:tcW w:w="810" w:type="dxa"/>
                <w:gridSpan w:val="2"/>
                <w:vAlign w:val="center"/>
              </w:tcPr>
              <w:p w:rsidR="005623CF" w:rsidRPr="00464B64" w:rsidRDefault="00464B64" w:rsidP="00073522">
                <w:pPr>
                  <w:rPr>
                    <w:rStyle w:val="Input"/>
                    <w:rFonts w:cs="Arial"/>
                    <w:sz w:val="18"/>
                    <w:szCs w:val="18"/>
                    <w:lang w:val="es-ES"/>
                  </w:rPr>
                </w:pPr>
                <w:r w:rsidRPr="00464B64">
                  <w:rPr>
                    <w:rStyle w:val="Input"/>
                    <w:rFonts w:cs="Arial"/>
                    <w:sz w:val="18"/>
                    <w:szCs w:val="18"/>
                    <w:lang w:val="es-ES"/>
                  </w:rPr>
                  <w:t>. . . . .</w:t>
                </w:r>
              </w:p>
            </w:tc>
          </w:sdtContent>
        </w:sdt>
        <w:tc>
          <w:tcPr>
            <w:tcW w:w="2250" w:type="dxa"/>
            <w:gridSpan w:val="2"/>
            <w:vAlign w:val="center"/>
          </w:tcPr>
          <w:p w:rsidR="005623CF" w:rsidRPr="00464B64" w:rsidRDefault="005623CF" w:rsidP="00073522">
            <w:pPr>
              <w:jc w:val="right"/>
              <w:rPr>
                <w:rFonts w:ascii="Arial" w:hAnsi="Arial" w:cs="Arial"/>
                <w:color w:val="7F7F7F" w:themeColor="text1" w:themeTint="80"/>
                <w:sz w:val="18"/>
                <w:szCs w:val="18"/>
                <w:lang w:val="es-ES"/>
              </w:rPr>
            </w:pPr>
            <w:r w:rsidRPr="00464B64">
              <w:rPr>
                <w:rFonts w:ascii="Arial" w:hAnsi="Arial" w:cs="Arial"/>
                <w:color w:val="7F7F7F" w:themeColor="text1" w:themeTint="80"/>
                <w:sz w:val="18"/>
                <w:szCs w:val="18"/>
                <w:lang w:val="es-ES"/>
              </w:rPr>
              <w:t xml:space="preserve">En caso de haber tenido, especificar en dónde: </w:t>
            </w:r>
          </w:p>
        </w:tc>
        <w:tc>
          <w:tcPr>
            <w:tcW w:w="2340" w:type="dxa"/>
            <w:vAlign w:val="center"/>
          </w:tcPr>
          <w:sdt>
            <w:sdtPr>
              <w:rPr>
                <w:rStyle w:val="Input"/>
                <w:rFonts w:cs="Arial"/>
                <w:sz w:val="18"/>
                <w:szCs w:val="18"/>
              </w:rPr>
              <w:id w:val="19508161"/>
              <w:lock w:val="sdtLocked"/>
              <w:placeholder>
                <w:docPart w:val="006E77F663F44B378DD909B80B4CD053"/>
              </w:placeholder>
              <w:showingPlcHdr/>
            </w:sdtPr>
            <w:sdtEndPr>
              <w:rPr>
                <w:rStyle w:val="Fuentedeprrafopredeter"/>
                <w:rFonts w:asciiTheme="minorHAnsi" w:hAnsiTheme="minorHAnsi"/>
                <w:lang w:val="es-ES"/>
              </w:rPr>
            </w:sdtEndPr>
            <w:sdtContent>
              <w:p w:rsidR="005623CF" w:rsidRPr="00420145" w:rsidRDefault="00420145" w:rsidP="00420145">
                <w:pPr>
                  <w:rPr>
                    <w:rStyle w:val="Input"/>
                    <w:rFonts w:cs="Arial"/>
                    <w:sz w:val="18"/>
                    <w:szCs w:val="18"/>
                  </w:rPr>
                </w:pPr>
                <w:r w:rsidRPr="000F14CE">
                  <w:rPr>
                    <w:rStyle w:val="Input"/>
                    <w:lang w:val="es-ES"/>
                  </w:rPr>
                  <w:t xml:space="preserve">. </w:t>
                </w:r>
                <w:r>
                  <w:rPr>
                    <w:rStyle w:val="Input"/>
                    <w:lang w:val="es-ES"/>
                  </w:rPr>
                  <w:t>. . . . . . . . . . . . .</w:t>
                </w:r>
              </w:p>
            </w:sdtContent>
          </w:sdt>
        </w:tc>
      </w:tr>
    </w:tbl>
    <w:p w:rsidR="00963A46" w:rsidRDefault="00963A46">
      <w:pPr>
        <w:rPr>
          <w:rFonts w:ascii="Arial" w:hAnsi="Arial" w:cs="Arial"/>
          <w:sz w:val="18"/>
          <w:szCs w:val="18"/>
          <w:lang w:val="es-ES_tradnl"/>
        </w:rPr>
      </w:pPr>
    </w:p>
    <w:p w:rsidR="006D0CCD" w:rsidRDefault="006D0CCD" w:rsidP="00420145">
      <w:pPr>
        <w:spacing w:line="276" w:lineRule="auto"/>
        <w:rPr>
          <w:rFonts w:ascii="Georgia" w:hAnsi="Georgia" w:cs="Arial"/>
          <w:color w:val="404040" w:themeColor="text1" w:themeTint="BF"/>
          <w:sz w:val="18"/>
          <w:szCs w:val="18"/>
          <w:lang w:val="es-ES_tradnl"/>
        </w:rPr>
      </w:pPr>
    </w:p>
    <w:p w:rsidR="000320E7" w:rsidRDefault="005623CF" w:rsidP="00420145">
      <w:pPr>
        <w:spacing w:line="276" w:lineRule="auto"/>
        <w:rPr>
          <w:rFonts w:ascii="Georgia" w:hAnsi="Georgia" w:cs="Arial"/>
          <w:color w:val="404040" w:themeColor="text1" w:themeTint="BF"/>
          <w:sz w:val="18"/>
          <w:szCs w:val="18"/>
          <w:lang w:val="es-ES_tradnl"/>
        </w:rPr>
      </w:pPr>
      <w:r w:rsidRPr="000320E7">
        <w:rPr>
          <w:rFonts w:ascii="Georgia" w:hAnsi="Georgia" w:cs="Arial"/>
          <w:color w:val="404040" w:themeColor="text1" w:themeTint="BF"/>
          <w:sz w:val="18"/>
          <w:szCs w:val="18"/>
          <w:lang w:val="es-ES_tradnl"/>
        </w:rPr>
        <w:t>En caso de padecer o sospechar de alguna afección cardíaca consultar al Cardiólogo. (</w:t>
      </w:r>
      <w:proofErr w:type="gramStart"/>
      <w:r w:rsidRPr="000320E7">
        <w:rPr>
          <w:rFonts w:ascii="Georgia" w:hAnsi="Georgia" w:cs="Arial"/>
          <w:color w:val="404040" w:themeColor="text1" w:themeTint="BF"/>
          <w:sz w:val="18"/>
          <w:szCs w:val="18"/>
          <w:lang w:val="es-ES_tradnl"/>
        </w:rPr>
        <w:t>estudios</w:t>
      </w:r>
      <w:proofErr w:type="gramEnd"/>
      <w:r w:rsidRPr="000320E7">
        <w:rPr>
          <w:rFonts w:ascii="Georgia" w:hAnsi="Georgia" w:cs="Arial"/>
          <w:color w:val="404040" w:themeColor="text1" w:themeTint="BF"/>
          <w:sz w:val="18"/>
          <w:szCs w:val="18"/>
          <w:lang w:val="es-ES_tradnl"/>
        </w:rPr>
        <w:t xml:space="preserve"> que se pueden pedir: </w:t>
      </w:r>
      <w:proofErr w:type="spellStart"/>
      <w:r w:rsidRPr="000320E7">
        <w:rPr>
          <w:rFonts w:ascii="Georgia" w:hAnsi="Georgia" w:cs="Arial"/>
          <w:color w:val="404040" w:themeColor="text1" w:themeTint="BF"/>
          <w:sz w:val="18"/>
          <w:szCs w:val="18"/>
          <w:lang w:val="es-ES_tradnl"/>
        </w:rPr>
        <w:t>Rx.</w:t>
      </w:r>
      <w:proofErr w:type="spellEnd"/>
      <w:r w:rsidRPr="000320E7">
        <w:rPr>
          <w:rFonts w:ascii="Georgia" w:hAnsi="Georgia" w:cs="Arial"/>
          <w:color w:val="404040" w:themeColor="text1" w:themeTint="BF"/>
          <w:sz w:val="18"/>
          <w:szCs w:val="18"/>
          <w:lang w:val="es-ES_tradnl"/>
        </w:rPr>
        <w:t xml:space="preserve"> De tórax, electrocardiograma, prueba ergometría graduada y </w:t>
      </w:r>
      <w:proofErr w:type="spellStart"/>
      <w:r w:rsidRPr="000320E7">
        <w:rPr>
          <w:rFonts w:ascii="Georgia" w:hAnsi="Georgia" w:cs="Arial"/>
          <w:color w:val="404040" w:themeColor="text1" w:themeTint="BF"/>
          <w:sz w:val="18"/>
          <w:szCs w:val="18"/>
          <w:lang w:val="es-ES_tradnl"/>
        </w:rPr>
        <w:t>ecocardiograma</w:t>
      </w:r>
      <w:proofErr w:type="spellEnd"/>
      <w:r w:rsidRPr="000320E7">
        <w:rPr>
          <w:rFonts w:ascii="Georgia" w:hAnsi="Georgia" w:cs="Arial"/>
          <w:color w:val="404040" w:themeColor="text1" w:themeTint="BF"/>
          <w:sz w:val="18"/>
          <w:szCs w:val="18"/>
          <w:lang w:val="es-ES_tradnl"/>
        </w:rPr>
        <w:t>)</w:t>
      </w:r>
      <w:r w:rsidR="000320E7">
        <w:rPr>
          <w:rFonts w:ascii="Georgia" w:hAnsi="Georgia" w:cs="Arial"/>
          <w:color w:val="404040" w:themeColor="text1" w:themeTint="BF"/>
          <w:sz w:val="18"/>
          <w:szCs w:val="18"/>
          <w:lang w:val="es-ES_tradnl"/>
        </w:rPr>
        <w:t xml:space="preserve">. </w:t>
      </w:r>
      <w:r w:rsidRPr="000320E7">
        <w:rPr>
          <w:rFonts w:ascii="Georgia" w:hAnsi="Georgia" w:cs="Arial"/>
          <w:color w:val="404040" w:themeColor="text1" w:themeTint="BF"/>
          <w:sz w:val="18"/>
          <w:szCs w:val="18"/>
          <w:lang w:val="es-ES_tradnl"/>
        </w:rPr>
        <w:t xml:space="preserve">Esta declaración debe presentarse junto con un examen periódico de salud en el cuál su médico de cabecera certifique que usted está apto para realizar la excursión de ascenso al volcán </w:t>
      </w:r>
      <w:proofErr w:type="spellStart"/>
      <w:r w:rsidRPr="000320E7">
        <w:rPr>
          <w:rFonts w:ascii="Georgia" w:hAnsi="Georgia" w:cs="Arial"/>
          <w:color w:val="404040" w:themeColor="text1" w:themeTint="BF"/>
          <w:sz w:val="18"/>
          <w:szCs w:val="18"/>
          <w:lang w:val="es-ES_tradnl"/>
        </w:rPr>
        <w:t>Lanin</w:t>
      </w:r>
      <w:proofErr w:type="spellEnd"/>
      <w:r w:rsidRPr="000320E7">
        <w:rPr>
          <w:rFonts w:ascii="Georgia" w:hAnsi="Georgia" w:cs="Arial"/>
          <w:color w:val="404040" w:themeColor="text1" w:themeTint="BF"/>
          <w:sz w:val="18"/>
          <w:szCs w:val="18"/>
          <w:lang w:val="es-ES_tradnl"/>
        </w:rPr>
        <w:t>, ejercicio de intensidad Moderada-</w:t>
      </w:r>
      <w:proofErr w:type="gramStart"/>
      <w:r w:rsidRPr="000320E7">
        <w:rPr>
          <w:rFonts w:ascii="Georgia" w:hAnsi="Georgia" w:cs="Arial"/>
          <w:color w:val="404040" w:themeColor="text1" w:themeTint="BF"/>
          <w:sz w:val="18"/>
          <w:szCs w:val="18"/>
          <w:lang w:val="es-ES_tradnl"/>
        </w:rPr>
        <w:t>Alta .</w:t>
      </w:r>
      <w:proofErr w:type="gramEnd"/>
    </w:p>
    <w:p w:rsidR="006D0CCD" w:rsidRDefault="005623CF" w:rsidP="000320E7">
      <w:pPr>
        <w:spacing w:line="276" w:lineRule="auto"/>
        <w:rPr>
          <w:rFonts w:ascii="Georgia" w:hAnsi="Georgia" w:cs="Arial"/>
          <w:color w:val="404040" w:themeColor="text1" w:themeTint="BF"/>
          <w:sz w:val="18"/>
          <w:szCs w:val="18"/>
          <w:lang w:val="es-ES_tradnl"/>
        </w:rPr>
      </w:pPr>
      <w:r w:rsidRPr="000320E7">
        <w:rPr>
          <w:rFonts w:ascii="Georgia" w:hAnsi="Georgia" w:cs="Arial"/>
          <w:color w:val="404040" w:themeColor="text1" w:themeTint="BF"/>
          <w:sz w:val="18"/>
          <w:szCs w:val="18"/>
          <w:lang w:val="es-ES_tradnl"/>
        </w:rPr>
        <w:t>Los datos completados son certeros, me encuentro en buena condición física, he sido bien informado sobre las características del ascenso antes de firmar esta planilla.</w:t>
      </w:r>
    </w:p>
    <w:p w:rsidR="006D0CCD" w:rsidRDefault="006D0CCD" w:rsidP="000320E7">
      <w:pPr>
        <w:spacing w:line="276" w:lineRule="auto"/>
        <w:rPr>
          <w:rFonts w:ascii="Georgia" w:hAnsi="Georgia" w:cs="Arial"/>
          <w:color w:val="404040" w:themeColor="text1" w:themeTint="BF"/>
          <w:sz w:val="20"/>
          <w:szCs w:val="20"/>
          <w:lang w:val="es-ES_tradnl"/>
        </w:rPr>
      </w:pPr>
    </w:p>
    <w:p w:rsidR="00026FB5" w:rsidRDefault="00026FB5" w:rsidP="00026FB5">
      <w:pPr>
        <w:jc w:val="center"/>
        <w:rPr>
          <w:rFonts w:ascii="Georgia" w:hAnsi="Georgia" w:cs="Arial"/>
          <w:color w:val="404040" w:themeColor="text1" w:themeTint="BF"/>
          <w:sz w:val="20"/>
          <w:szCs w:val="20"/>
          <w:lang w:val="es-ES_tradnl"/>
        </w:rPr>
      </w:pPr>
    </w:p>
    <w:tbl>
      <w:tblPr>
        <w:tblStyle w:val="Tablaconcuadrcula"/>
        <w:tblW w:w="503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17"/>
        <w:gridCol w:w="3218"/>
        <w:gridCol w:w="3216"/>
      </w:tblGrid>
      <w:tr w:rsidR="00026FB5" w:rsidRPr="00026FB5" w:rsidTr="006D0CCD">
        <w:trPr>
          <w:trHeight w:val="362"/>
          <w:jc w:val="center"/>
        </w:trPr>
        <w:tc>
          <w:tcPr>
            <w:tcW w:w="1667" w:type="pct"/>
          </w:tcPr>
          <w:p w:rsidR="00026FB5" w:rsidRPr="00026FB5" w:rsidRDefault="00026FB5" w:rsidP="00026FB5">
            <w:pPr>
              <w:jc w:val="center"/>
              <w:rPr>
                <w:rFonts w:ascii="Georgia" w:hAnsi="Georgia" w:cs="Arial"/>
                <w:color w:val="808080" w:themeColor="background1" w:themeShade="80"/>
                <w:sz w:val="20"/>
                <w:szCs w:val="20"/>
                <w:lang w:val="es-ES_tradnl"/>
              </w:rPr>
            </w:pPr>
            <w:r w:rsidRPr="00026FB5">
              <w:rPr>
                <w:rFonts w:ascii="Georgia" w:hAnsi="Georgia" w:cs="Arial"/>
                <w:color w:val="808080" w:themeColor="background1" w:themeShade="80"/>
                <w:sz w:val="20"/>
                <w:szCs w:val="20"/>
                <w:lang w:val="es-ES_tradnl"/>
              </w:rPr>
              <w:t>________________</w:t>
            </w:r>
          </w:p>
        </w:tc>
        <w:tc>
          <w:tcPr>
            <w:tcW w:w="1667" w:type="pct"/>
          </w:tcPr>
          <w:p w:rsidR="00026FB5" w:rsidRPr="00026FB5" w:rsidRDefault="00026FB5" w:rsidP="00026FB5">
            <w:pPr>
              <w:jc w:val="center"/>
              <w:rPr>
                <w:rFonts w:ascii="Georgia" w:hAnsi="Georgia" w:cs="Arial"/>
                <w:color w:val="808080" w:themeColor="background1" w:themeShade="80"/>
                <w:sz w:val="20"/>
                <w:szCs w:val="20"/>
                <w:lang w:val="es-ES_tradnl"/>
              </w:rPr>
            </w:pPr>
            <w:r w:rsidRPr="00026FB5">
              <w:rPr>
                <w:rFonts w:ascii="Georgia" w:hAnsi="Georgia" w:cs="Arial"/>
                <w:color w:val="808080" w:themeColor="background1" w:themeShade="80"/>
                <w:sz w:val="20"/>
                <w:szCs w:val="20"/>
                <w:lang w:val="es-ES_tradnl"/>
              </w:rPr>
              <w:t>________________</w:t>
            </w:r>
          </w:p>
        </w:tc>
        <w:tc>
          <w:tcPr>
            <w:tcW w:w="1666" w:type="pct"/>
          </w:tcPr>
          <w:p w:rsidR="00026FB5" w:rsidRPr="00026FB5" w:rsidRDefault="007228C0" w:rsidP="00026FB5">
            <w:pPr>
              <w:jc w:val="center"/>
              <w:rPr>
                <w:rFonts w:ascii="Georgia" w:hAnsi="Georgia" w:cs="Arial"/>
                <w:color w:val="808080" w:themeColor="background1" w:themeShade="80"/>
                <w:sz w:val="20"/>
                <w:szCs w:val="20"/>
                <w:lang w:val="es-ES_tradnl"/>
              </w:rPr>
            </w:pPr>
            <w:r>
              <w:rPr>
                <w:rFonts w:ascii="Georgia" w:hAnsi="Georgia" w:cs="Arial"/>
                <w:color w:val="808080" w:themeColor="background1" w:themeShade="80"/>
                <w:sz w:val="20"/>
                <w:szCs w:val="20"/>
                <w:lang w:val="es-ES_tradnl"/>
              </w:rPr>
              <w:t>____ / ____ / ____</w:t>
            </w:r>
          </w:p>
        </w:tc>
      </w:tr>
      <w:tr w:rsidR="00026FB5" w:rsidRPr="00026FB5" w:rsidTr="006D0CCD">
        <w:trPr>
          <w:trHeight w:val="193"/>
          <w:jc w:val="center"/>
        </w:trPr>
        <w:tc>
          <w:tcPr>
            <w:tcW w:w="1667" w:type="pct"/>
          </w:tcPr>
          <w:p w:rsidR="00026FB5" w:rsidRPr="00026FB5" w:rsidRDefault="00026FB5" w:rsidP="00026FB5">
            <w:pPr>
              <w:jc w:val="center"/>
              <w:rPr>
                <w:rFonts w:ascii="Georgia" w:hAnsi="Georgia" w:cs="Arial"/>
                <w:color w:val="404040" w:themeColor="text1" w:themeTint="BF"/>
                <w:sz w:val="20"/>
                <w:szCs w:val="20"/>
                <w:lang w:val="es-ES_tradnl"/>
              </w:rPr>
            </w:pPr>
            <w:r w:rsidRPr="00026FB5">
              <w:rPr>
                <w:rFonts w:ascii="Georgia" w:hAnsi="Georgia" w:cs="Arial"/>
                <w:color w:val="404040" w:themeColor="text1" w:themeTint="BF"/>
                <w:sz w:val="20"/>
                <w:szCs w:val="20"/>
                <w:lang w:val="es-ES_tradnl"/>
              </w:rPr>
              <w:t>Firma</w:t>
            </w:r>
          </w:p>
        </w:tc>
        <w:tc>
          <w:tcPr>
            <w:tcW w:w="1667" w:type="pct"/>
          </w:tcPr>
          <w:p w:rsidR="00026FB5" w:rsidRPr="00026FB5" w:rsidRDefault="00026FB5" w:rsidP="00026FB5">
            <w:pPr>
              <w:jc w:val="center"/>
              <w:rPr>
                <w:rFonts w:ascii="Georgia" w:hAnsi="Georgia" w:cs="Arial"/>
                <w:color w:val="404040" w:themeColor="text1" w:themeTint="BF"/>
                <w:sz w:val="20"/>
                <w:szCs w:val="20"/>
                <w:lang w:val="es-ES_tradnl"/>
              </w:rPr>
            </w:pPr>
            <w:r w:rsidRPr="00026FB5">
              <w:rPr>
                <w:rFonts w:ascii="Georgia" w:hAnsi="Georgia" w:cs="Arial"/>
                <w:color w:val="404040" w:themeColor="text1" w:themeTint="BF"/>
                <w:sz w:val="20"/>
                <w:szCs w:val="20"/>
                <w:lang w:val="es-ES_tradnl"/>
              </w:rPr>
              <w:t>Aclaración</w:t>
            </w:r>
          </w:p>
        </w:tc>
        <w:tc>
          <w:tcPr>
            <w:tcW w:w="1666" w:type="pct"/>
          </w:tcPr>
          <w:p w:rsidR="00026FB5" w:rsidRPr="00026FB5" w:rsidRDefault="00026FB5" w:rsidP="00026FB5">
            <w:pPr>
              <w:jc w:val="center"/>
              <w:rPr>
                <w:rFonts w:ascii="Georgia" w:hAnsi="Georgia" w:cs="Arial"/>
                <w:color w:val="404040" w:themeColor="text1" w:themeTint="BF"/>
                <w:sz w:val="20"/>
                <w:szCs w:val="20"/>
                <w:lang w:val="es-ES_tradnl"/>
              </w:rPr>
            </w:pPr>
            <w:r w:rsidRPr="00026FB5">
              <w:rPr>
                <w:rFonts w:ascii="Georgia" w:hAnsi="Georgia" w:cs="Arial"/>
                <w:color w:val="404040" w:themeColor="text1" w:themeTint="BF"/>
                <w:sz w:val="20"/>
                <w:szCs w:val="20"/>
                <w:lang w:val="es-ES_tradnl"/>
              </w:rPr>
              <w:t>Fecha</w:t>
            </w:r>
          </w:p>
        </w:tc>
      </w:tr>
    </w:tbl>
    <w:p w:rsidR="006D0CCD" w:rsidRPr="00963A46" w:rsidRDefault="006D0CCD" w:rsidP="006D0CCD">
      <w:pPr>
        <w:rPr>
          <w:rFonts w:ascii="Georgia" w:hAnsi="Georgia" w:cs="Arial"/>
          <w:color w:val="404040" w:themeColor="text1" w:themeTint="BF"/>
          <w:sz w:val="20"/>
          <w:szCs w:val="20"/>
          <w:lang w:val="es-ES_tradnl"/>
        </w:rPr>
      </w:pPr>
    </w:p>
    <w:sectPr w:rsidR="006D0CCD" w:rsidRPr="00963A46" w:rsidSect="006D0CCD">
      <w:headerReference w:type="default" r:id="rId7"/>
      <w:footerReference w:type="even" r:id="rId8"/>
      <w:pgSz w:w="12240" w:h="15840"/>
      <w:pgMar w:top="1152" w:right="1440" w:bottom="432"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563B" w:rsidRDefault="0027563B" w:rsidP="00026FB5">
      <w:r>
        <w:separator/>
      </w:r>
    </w:p>
  </w:endnote>
  <w:endnote w:type="continuationSeparator" w:id="0">
    <w:p w:rsidR="0027563B" w:rsidRDefault="0027563B" w:rsidP="00026FB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1EE" w:rsidRDefault="006E6BE9">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563B" w:rsidRDefault="0027563B" w:rsidP="00026FB5">
      <w:r>
        <w:separator/>
      </w:r>
    </w:p>
  </w:footnote>
  <w:footnote w:type="continuationSeparator" w:id="0">
    <w:p w:rsidR="0027563B" w:rsidRDefault="0027563B" w:rsidP="00026F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0E7" w:rsidRDefault="000320E7">
    <w:pPr>
      <w:pStyle w:val="Encabezado"/>
    </w:pPr>
    <w:r>
      <w:rPr>
        <w:noProof/>
      </w:rPr>
      <w:drawing>
        <wp:anchor distT="0" distB="0" distL="114300" distR="114300" simplePos="0" relativeHeight="251658240" behindDoc="0" locked="0" layoutInCell="1" allowOverlap="1">
          <wp:simplePos x="0" y="0"/>
          <wp:positionH relativeFrom="column">
            <wp:posOffset>-190500</wp:posOffset>
          </wp:positionH>
          <wp:positionV relativeFrom="paragraph">
            <wp:posOffset>-476250</wp:posOffset>
          </wp:positionV>
          <wp:extent cx="6610350" cy="742950"/>
          <wp:effectExtent l="19050" t="0" r="0" b="0"/>
          <wp:wrapNone/>
          <wp:docPr id="2" name="Imagen 1" descr="D:\Trabajos\ascensolanin\disenio\recursos\encabezado_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rabajos\ascensolanin\disenio\recursos\encabezado_doc.jpg"/>
                  <pic:cNvPicPr>
                    <a:picLocks noChangeAspect="1" noChangeArrowheads="1"/>
                  </pic:cNvPicPr>
                </pic:nvPicPr>
                <pic:blipFill>
                  <a:blip r:embed="rId1"/>
                  <a:srcRect/>
                  <a:stretch>
                    <a:fillRect/>
                  </a:stretch>
                </pic:blipFill>
                <pic:spPr bwMode="auto">
                  <a:xfrm>
                    <a:off x="0" y="0"/>
                    <a:ext cx="6610350" cy="74295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AC122B"/>
    <w:multiLevelType w:val="hybridMultilevel"/>
    <w:tmpl w:val="204A0B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rsids>
    <w:rsidRoot w:val="00FE663C"/>
    <w:rsid w:val="00026FB5"/>
    <w:rsid w:val="000320E7"/>
    <w:rsid w:val="000B757A"/>
    <w:rsid w:val="000F14CE"/>
    <w:rsid w:val="000F5F9F"/>
    <w:rsid w:val="0011325C"/>
    <w:rsid w:val="00186E00"/>
    <w:rsid w:val="001D359C"/>
    <w:rsid w:val="0021775C"/>
    <w:rsid w:val="0027563B"/>
    <w:rsid w:val="00295860"/>
    <w:rsid w:val="003005BA"/>
    <w:rsid w:val="00420145"/>
    <w:rsid w:val="00464B64"/>
    <w:rsid w:val="004C0E2D"/>
    <w:rsid w:val="005623CF"/>
    <w:rsid w:val="00565A77"/>
    <w:rsid w:val="00587F3B"/>
    <w:rsid w:val="005A6993"/>
    <w:rsid w:val="006500F6"/>
    <w:rsid w:val="006D0CCD"/>
    <w:rsid w:val="006E6BE9"/>
    <w:rsid w:val="007112D1"/>
    <w:rsid w:val="007228C0"/>
    <w:rsid w:val="007D314A"/>
    <w:rsid w:val="007E17FA"/>
    <w:rsid w:val="007F2CBA"/>
    <w:rsid w:val="008310EA"/>
    <w:rsid w:val="008A73D2"/>
    <w:rsid w:val="00963A46"/>
    <w:rsid w:val="0098723B"/>
    <w:rsid w:val="00A46EDB"/>
    <w:rsid w:val="00B03D2B"/>
    <w:rsid w:val="00B26C8E"/>
    <w:rsid w:val="00C6531D"/>
    <w:rsid w:val="00C96141"/>
    <w:rsid w:val="00D041EE"/>
    <w:rsid w:val="00D115E4"/>
    <w:rsid w:val="00D6408A"/>
    <w:rsid w:val="00DC23DE"/>
    <w:rsid w:val="00EB31A2"/>
    <w:rsid w:val="00F05B97"/>
    <w:rsid w:val="00FE66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0E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E663C"/>
    <w:rPr>
      <w:color w:val="808080"/>
    </w:rPr>
  </w:style>
  <w:style w:type="paragraph" w:styleId="Textodeglobo">
    <w:name w:val="Balloon Text"/>
    <w:basedOn w:val="Normal"/>
    <w:link w:val="TextodegloboCar"/>
    <w:uiPriority w:val="99"/>
    <w:semiHidden/>
    <w:unhideWhenUsed/>
    <w:rsid w:val="00FE663C"/>
    <w:rPr>
      <w:rFonts w:ascii="Tahoma" w:hAnsi="Tahoma" w:cs="Tahoma"/>
      <w:sz w:val="16"/>
      <w:szCs w:val="16"/>
    </w:rPr>
  </w:style>
  <w:style w:type="character" w:customStyle="1" w:styleId="TextodegloboCar">
    <w:name w:val="Texto de globo Car"/>
    <w:basedOn w:val="Fuentedeprrafopredeter"/>
    <w:link w:val="Textodeglobo"/>
    <w:uiPriority w:val="99"/>
    <w:semiHidden/>
    <w:rsid w:val="00FE663C"/>
    <w:rPr>
      <w:rFonts w:ascii="Tahoma" w:hAnsi="Tahoma" w:cs="Tahoma"/>
      <w:sz w:val="16"/>
      <w:szCs w:val="16"/>
    </w:rPr>
  </w:style>
  <w:style w:type="character" w:customStyle="1" w:styleId="Input">
    <w:name w:val="Input"/>
    <w:basedOn w:val="Fuentedeprrafopredeter"/>
    <w:uiPriority w:val="1"/>
    <w:qFormat/>
    <w:rsid w:val="00FE663C"/>
    <w:rPr>
      <w:rFonts w:ascii="Arial" w:hAnsi="Arial"/>
      <w:sz w:val="20"/>
    </w:rPr>
  </w:style>
  <w:style w:type="table" w:styleId="Tablaconcuadrcula">
    <w:name w:val="Table Grid"/>
    <w:basedOn w:val="Tablanormal"/>
    <w:uiPriority w:val="59"/>
    <w:rsid w:val="00FE66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rm">
    <w:name w:val="form"/>
    <w:basedOn w:val="Fuentedeprrafopredeter"/>
    <w:uiPriority w:val="1"/>
    <w:rsid w:val="0098723B"/>
    <w:rPr>
      <w:rFonts w:ascii="Arial" w:hAnsi="Arial"/>
      <w:color w:val="C0504D" w:themeColor="accent2"/>
      <w:sz w:val="22"/>
    </w:rPr>
  </w:style>
  <w:style w:type="paragraph" w:styleId="Encabezado">
    <w:name w:val="header"/>
    <w:basedOn w:val="Normal"/>
    <w:link w:val="EncabezadoCar"/>
    <w:uiPriority w:val="99"/>
    <w:unhideWhenUsed/>
    <w:rsid w:val="00026FB5"/>
    <w:pPr>
      <w:tabs>
        <w:tab w:val="center" w:pos="4680"/>
        <w:tab w:val="right" w:pos="9360"/>
      </w:tabs>
    </w:pPr>
  </w:style>
  <w:style w:type="character" w:customStyle="1" w:styleId="EncabezadoCar">
    <w:name w:val="Encabezado Car"/>
    <w:basedOn w:val="Fuentedeprrafopredeter"/>
    <w:link w:val="Encabezado"/>
    <w:uiPriority w:val="99"/>
    <w:rsid w:val="00026FB5"/>
  </w:style>
  <w:style w:type="paragraph" w:styleId="Piedepgina">
    <w:name w:val="footer"/>
    <w:basedOn w:val="Normal"/>
    <w:link w:val="PiedepginaCar"/>
    <w:uiPriority w:val="99"/>
    <w:unhideWhenUsed/>
    <w:rsid w:val="00026FB5"/>
    <w:pPr>
      <w:tabs>
        <w:tab w:val="center" w:pos="4680"/>
        <w:tab w:val="right" w:pos="9360"/>
      </w:tabs>
    </w:pPr>
  </w:style>
  <w:style w:type="character" w:customStyle="1" w:styleId="PiedepginaCar">
    <w:name w:val="Pie de página Car"/>
    <w:basedOn w:val="Fuentedeprrafopredeter"/>
    <w:link w:val="Piedepgina"/>
    <w:uiPriority w:val="99"/>
    <w:rsid w:val="00026FB5"/>
  </w:style>
</w:styles>
</file>

<file path=word/webSettings.xml><?xml version="1.0" encoding="utf-8"?>
<w:webSettings xmlns:r="http://schemas.openxmlformats.org/officeDocument/2006/relationships" xmlns:w="http://schemas.openxmlformats.org/wordprocessingml/2006/main">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AppData\Roaming\Microsoft\Plantillas\NormalEmail.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8FB4E9607104BDA8BFDD4F5D7D21D0A"/>
        <w:category>
          <w:name w:val="General"/>
          <w:gallery w:val="placeholder"/>
        </w:category>
        <w:types>
          <w:type w:val="bbPlcHdr"/>
        </w:types>
        <w:behaviors>
          <w:behavior w:val="content"/>
        </w:behaviors>
        <w:guid w:val="{A147A410-DF2E-4DFB-9D04-A54E90654F65}"/>
      </w:docPartPr>
      <w:docPartBody>
        <w:p w:rsidR="00520111" w:rsidRDefault="00520111" w:rsidP="00520111">
          <w:pPr>
            <w:pStyle w:val="A8FB4E9607104BDA8BFDD4F5D7D21D0A26"/>
          </w:pPr>
          <w:r w:rsidRPr="00464B64">
            <w:rPr>
              <w:rFonts w:ascii="Arial" w:hAnsi="Arial" w:cs="Arial"/>
              <w:color w:val="808080" w:themeColor="background1" w:themeShade="80"/>
              <w:sz w:val="18"/>
              <w:szCs w:val="18"/>
              <w:lang w:val="es-ES"/>
            </w:rPr>
            <w:t>Día</w:t>
          </w:r>
        </w:p>
      </w:docPartBody>
    </w:docPart>
    <w:docPart>
      <w:docPartPr>
        <w:name w:val="3B4A2AFD21D54F469399A99CBF531044"/>
        <w:category>
          <w:name w:val="General"/>
          <w:gallery w:val="placeholder"/>
        </w:category>
        <w:types>
          <w:type w:val="bbPlcHdr"/>
        </w:types>
        <w:behaviors>
          <w:behavior w:val="content"/>
        </w:behaviors>
        <w:guid w:val="{492C95C7-A14E-4FBE-85A2-32870F925329}"/>
      </w:docPartPr>
      <w:docPartBody>
        <w:p w:rsidR="00520111" w:rsidRDefault="00520111" w:rsidP="00520111">
          <w:pPr>
            <w:pStyle w:val="3B4A2AFD21D54F469399A99CBF53104426"/>
          </w:pPr>
          <w:r w:rsidRPr="00464B64">
            <w:rPr>
              <w:rFonts w:ascii="Arial" w:hAnsi="Arial" w:cs="Arial"/>
              <w:color w:val="808080" w:themeColor="background1" w:themeShade="80"/>
              <w:sz w:val="18"/>
              <w:szCs w:val="18"/>
              <w:lang w:val="es-ES"/>
            </w:rPr>
            <w:t>Mes</w:t>
          </w:r>
        </w:p>
      </w:docPartBody>
    </w:docPart>
    <w:docPart>
      <w:docPartPr>
        <w:name w:val="B4845B17F8A54CC48DAF21AB479981D6"/>
        <w:category>
          <w:name w:val="General"/>
          <w:gallery w:val="placeholder"/>
        </w:category>
        <w:types>
          <w:type w:val="bbPlcHdr"/>
        </w:types>
        <w:behaviors>
          <w:behavior w:val="content"/>
        </w:behaviors>
        <w:guid w:val="{6F688041-0EA8-4DA6-BD19-1D5619924952}"/>
      </w:docPartPr>
      <w:docPartBody>
        <w:p w:rsidR="00520111" w:rsidRDefault="00520111" w:rsidP="00520111">
          <w:pPr>
            <w:pStyle w:val="B4845B17F8A54CC48DAF21AB479981D626"/>
          </w:pPr>
          <w:r w:rsidRPr="00464B64">
            <w:rPr>
              <w:rFonts w:ascii="Arial" w:hAnsi="Arial" w:cs="Arial"/>
              <w:color w:val="808080" w:themeColor="background1" w:themeShade="80"/>
              <w:sz w:val="18"/>
              <w:szCs w:val="18"/>
              <w:lang w:val="es-ES"/>
            </w:rPr>
            <w:t>Año</w:t>
          </w:r>
        </w:p>
      </w:docPartBody>
    </w:docPart>
    <w:docPart>
      <w:docPartPr>
        <w:name w:val="2BE73EF9CCF548F6B2836C3416CF51BB"/>
        <w:category>
          <w:name w:val="General"/>
          <w:gallery w:val="placeholder"/>
        </w:category>
        <w:types>
          <w:type w:val="bbPlcHdr"/>
        </w:types>
        <w:behaviors>
          <w:behavior w:val="content"/>
        </w:behaviors>
        <w:guid w:val="{8FABFA6F-C86E-4FCF-9173-3B3BCE3D9D4A}"/>
      </w:docPartPr>
      <w:docPartBody>
        <w:p w:rsidR="00520111" w:rsidRDefault="00520111" w:rsidP="00520111">
          <w:pPr>
            <w:pStyle w:val="2BE73EF9CCF548F6B2836C3416CF51BB23"/>
          </w:pPr>
          <w:r w:rsidRPr="00464B64">
            <w:rPr>
              <w:rStyle w:val="Input"/>
              <w:rFonts w:cs="Arial"/>
              <w:sz w:val="18"/>
              <w:szCs w:val="18"/>
              <w:lang w:val="es-ES"/>
            </w:rPr>
            <w:t>. . . . . . . . . . . . . .</w:t>
          </w:r>
        </w:p>
      </w:docPartBody>
    </w:docPart>
    <w:docPart>
      <w:docPartPr>
        <w:name w:val="A2BC81C719A747D4995284545E86DCDA"/>
        <w:category>
          <w:name w:val="General"/>
          <w:gallery w:val="placeholder"/>
        </w:category>
        <w:types>
          <w:type w:val="bbPlcHdr"/>
        </w:types>
        <w:behaviors>
          <w:behavior w:val="content"/>
        </w:behaviors>
        <w:guid w:val="{6080338D-0A69-4195-AD53-15494A7403BD}"/>
      </w:docPartPr>
      <w:docPartBody>
        <w:p w:rsidR="00520111" w:rsidRDefault="00520111" w:rsidP="00520111">
          <w:pPr>
            <w:pStyle w:val="A2BC81C719A747D4995284545E86DCDA23"/>
          </w:pPr>
          <w:r w:rsidRPr="00464B64">
            <w:rPr>
              <w:rStyle w:val="Input"/>
              <w:rFonts w:cs="Arial"/>
              <w:sz w:val="18"/>
              <w:szCs w:val="18"/>
              <w:lang w:val="es-ES"/>
            </w:rPr>
            <w:t>. . . . . . . . . . . . . .</w:t>
          </w:r>
        </w:p>
      </w:docPartBody>
    </w:docPart>
    <w:docPart>
      <w:docPartPr>
        <w:name w:val="8611AE49F67048CA9184AC71F62E3439"/>
        <w:category>
          <w:name w:val="General"/>
          <w:gallery w:val="placeholder"/>
        </w:category>
        <w:types>
          <w:type w:val="bbPlcHdr"/>
        </w:types>
        <w:behaviors>
          <w:behavior w:val="content"/>
        </w:behaviors>
        <w:guid w:val="{AAF695D9-209D-4F75-8715-62FCB8608415}"/>
      </w:docPartPr>
      <w:docPartBody>
        <w:p w:rsidR="00520111" w:rsidRDefault="00520111" w:rsidP="00520111">
          <w:pPr>
            <w:pStyle w:val="8611AE49F67048CA9184AC71F62E343922"/>
          </w:pPr>
          <w:r w:rsidRPr="00464B64">
            <w:rPr>
              <w:rStyle w:val="Input"/>
              <w:rFonts w:cs="Arial"/>
              <w:sz w:val="18"/>
              <w:szCs w:val="18"/>
              <w:lang w:val="es-ES"/>
            </w:rPr>
            <w:t>. . . . . . . . . . . . . .</w:t>
          </w:r>
        </w:p>
      </w:docPartBody>
    </w:docPart>
    <w:docPart>
      <w:docPartPr>
        <w:name w:val="78714AF225DD4899836411A8E70DD1C0"/>
        <w:category>
          <w:name w:val="General"/>
          <w:gallery w:val="placeholder"/>
        </w:category>
        <w:types>
          <w:type w:val="bbPlcHdr"/>
        </w:types>
        <w:behaviors>
          <w:behavior w:val="content"/>
        </w:behaviors>
        <w:guid w:val="{49343536-6DF8-4A47-9AD3-33D6664F55C3}"/>
      </w:docPartPr>
      <w:docPartBody>
        <w:p w:rsidR="00520111" w:rsidRDefault="00520111" w:rsidP="00520111">
          <w:pPr>
            <w:pStyle w:val="78714AF225DD4899836411A8E70DD1C020"/>
          </w:pPr>
          <w:r w:rsidRPr="00464B64">
            <w:rPr>
              <w:rStyle w:val="Input"/>
              <w:rFonts w:cs="Arial"/>
              <w:sz w:val="18"/>
              <w:szCs w:val="18"/>
              <w:lang w:val="es-ES"/>
            </w:rPr>
            <w:t>. . . . . . . . . . . . . .</w:t>
          </w:r>
        </w:p>
      </w:docPartBody>
    </w:docPart>
    <w:docPart>
      <w:docPartPr>
        <w:name w:val="DE2335AA3D1A496EBC94BE086E4595BF"/>
        <w:category>
          <w:name w:val="General"/>
          <w:gallery w:val="placeholder"/>
        </w:category>
        <w:types>
          <w:type w:val="bbPlcHdr"/>
        </w:types>
        <w:behaviors>
          <w:behavior w:val="content"/>
        </w:behaviors>
        <w:guid w:val="{D7329BEF-4148-4C8D-BB2E-17851521ECBF}"/>
      </w:docPartPr>
      <w:docPartBody>
        <w:p w:rsidR="00520111" w:rsidRDefault="00520111" w:rsidP="00520111">
          <w:pPr>
            <w:pStyle w:val="DE2335AA3D1A496EBC94BE086E4595BF19"/>
          </w:pPr>
          <w:r w:rsidRPr="00464B64">
            <w:rPr>
              <w:rStyle w:val="Input"/>
              <w:rFonts w:cs="Arial"/>
              <w:sz w:val="18"/>
              <w:szCs w:val="18"/>
            </w:rPr>
            <w:t>. . . . . . . . . . . . . .</w:t>
          </w:r>
        </w:p>
      </w:docPartBody>
    </w:docPart>
    <w:docPart>
      <w:docPartPr>
        <w:name w:val="D0379C9F27D64DB49AFE6EAE0B8AE453"/>
        <w:category>
          <w:name w:val="General"/>
          <w:gallery w:val="placeholder"/>
        </w:category>
        <w:types>
          <w:type w:val="bbPlcHdr"/>
        </w:types>
        <w:behaviors>
          <w:behavior w:val="content"/>
        </w:behaviors>
        <w:guid w:val="{3BE83FF2-8A99-4CDD-A358-8A94FEE46B73}"/>
      </w:docPartPr>
      <w:docPartBody>
        <w:p w:rsidR="00520111" w:rsidRDefault="00520111" w:rsidP="00520111">
          <w:pPr>
            <w:pStyle w:val="D0379C9F27D64DB49AFE6EAE0B8AE45319"/>
          </w:pPr>
          <w:r w:rsidRPr="00464B64">
            <w:rPr>
              <w:rStyle w:val="Input"/>
              <w:rFonts w:cs="Arial"/>
              <w:sz w:val="18"/>
              <w:szCs w:val="18"/>
            </w:rPr>
            <w:t>. . . . . . . . . . . . . .</w:t>
          </w:r>
        </w:p>
      </w:docPartBody>
    </w:docPart>
    <w:docPart>
      <w:docPartPr>
        <w:name w:val="30878C34458447309B46D52B3E196F53"/>
        <w:category>
          <w:name w:val="General"/>
          <w:gallery w:val="placeholder"/>
        </w:category>
        <w:types>
          <w:type w:val="bbPlcHdr"/>
        </w:types>
        <w:behaviors>
          <w:behavior w:val="content"/>
        </w:behaviors>
        <w:guid w:val="{1A421B76-3A6C-4E0F-8D35-5ADF6D08F07A}"/>
      </w:docPartPr>
      <w:docPartBody>
        <w:p w:rsidR="00520111" w:rsidRDefault="00520111" w:rsidP="00520111">
          <w:pPr>
            <w:pStyle w:val="30878C34458447309B46D52B3E196F5315"/>
          </w:pPr>
          <w:r w:rsidRPr="00464B64">
            <w:rPr>
              <w:rStyle w:val="Input"/>
              <w:rFonts w:cs="Arial"/>
              <w:sz w:val="18"/>
              <w:szCs w:val="18"/>
              <w:lang w:val="es-ES"/>
            </w:rPr>
            <w:t>. . .</w:t>
          </w:r>
        </w:p>
      </w:docPartBody>
    </w:docPart>
    <w:docPart>
      <w:docPartPr>
        <w:name w:val="A23662BCF33A4817A9F4605EC0A3E326"/>
        <w:category>
          <w:name w:val="General"/>
          <w:gallery w:val="placeholder"/>
        </w:category>
        <w:types>
          <w:type w:val="bbPlcHdr"/>
        </w:types>
        <w:behaviors>
          <w:behavior w:val="content"/>
        </w:behaviors>
        <w:guid w:val="{55C28DDB-C8D7-47CB-9782-5A8930F29A01}"/>
      </w:docPartPr>
      <w:docPartBody>
        <w:p w:rsidR="00520111" w:rsidRDefault="00520111" w:rsidP="00520111">
          <w:pPr>
            <w:pStyle w:val="A23662BCF33A4817A9F4605EC0A3E32615"/>
          </w:pPr>
          <w:r w:rsidRPr="00464B64">
            <w:rPr>
              <w:rStyle w:val="Input"/>
              <w:rFonts w:cs="Arial"/>
              <w:sz w:val="18"/>
              <w:szCs w:val="18"/>
              <w:lang w:val="es-ES"/>
            </w:rPr>
            <w:t>. . .</w:t>
          </w:r>
        </w:p>
      </w:docPartBody>
    </w:docPart>
    <w:docPart>
      <w:docPartPr>
        <w:name w:val="E201511E6033416CA42BF4F9E8D2257D"/>
        <w:category>
          <w:name w:val="General"/>
          <w:gallery w:val="placeholder"/>
        </w:category>
        <w:types>
          <w:type w:val="bbPlcHdr"/>
        </w:types>
        <w:behaviors>
          <w:behavior w:val="content"/>
        </w:behaviors>
        <w:guid w:val="{8BAB090A-67D2-4763-86C5-583EE79E3626}"/>
      </w:docPartPr>
      <w:docPartBody>
        <w:p w:rsidR="00520111" w:rsidRDefault="001A2910" w:rsidP="001A2910">
          <w:pPr>
            <w:pStyle w:val="E201511E6033416CA42BF4F9E8D2257D"/>
          </w:pPr>
          <w:r w:rsidRPr="00C67402">
            <w:rPr>
              <w:rStyle w:val="Textodelmarcadordeposicin"/>
            </w:rPr>
            <w:t>Elija un elemento.</w:t>
          </w:r>
        </w:p>
      </w:docPartBody>
    </w:docPart>
    <w:docPart>
      <w:docPartPr>
        <w:name w:val="0BE9FDE074F2465E81BFD56D1B7C5E64"/>
        <w:category>
          <w:name w:val="General"/>
          <w:gallery w:val="placeholder"/>
        </w:category>
        <w:types>
          <w:type w:val="bbPlcHdr"/>
        </w:types>
        <w:behaviors>
          <w:behavior w:val="content"/>
        </w:behaviors>
        <w:guid w:val="{3AC687ED-304B-4DBB-8314-F485859B3B14}"/>
      </w:docPartPr>
      <w:docPartBody>
        <w:p w:rsidR="00520111" w:rsidRDefault="001A2910" w:rsidP="001A2910">
          <w:pPr>
            <w:pStyle w:val="0BE9FDE074F2465E81BFD56D1B7C5E642"/>
          </w:pPr>
          <w:r>
            <w:rPr>
              <w:rStyle w:val="Input"/>
            </w:rPr>
            <w:t xml:space="preserve"> </w:t>
          </w:r>
        </w:p>
      </w:docPartBody>
    </w:docPart>
    <w:docPart>
      <w:docPartPr>
        <w:name w:val="5C0302AFA159455DA2654C02FE53C79E"/>
        <w:category>
          <w:name w:val="General"/>
          <w:gallery w:val="placeholder"/>
        </w:category>
        <w:types>
          <w:type w:val="bbPlcHdr"/>
        </w:types>
        <w:behaviors>
          <w:behavior w:val="content"/>
        </w:behaviors>
        <w:guid w:val="{A85AD9FE-4BF6-425D-AB31-D840E3F09BCC}"/>
      </w:docPartPr>
      <w:docPartBody>
        <w:p w:rsidR="00520111" w:rsidRDefault="00520111" w:rsidP="00520111">
          <w:pPr>
            <w:pStyle w:val="5C0302AFA159455DA2654C02FE53C79E9"/>
          </w:pPr>
          <w:r w:rsidRPr="00464B64">
            <w:rPr>
              <w:rStyle w:val="Input"/>
              <w:rFonts w:cs="Arial"/>
              <w:sz w:val="18"/>
              <w:szCs w:val="18"/>
              <w:lang w:val="es-ES"/>
            </w:rPr>
            <w:t>. . . . . . . . . . . . . .</w:t>
          </w:r>
        </w:p>
      </w:docPartBody>
    </w:docPart>
    <w:docPart>
      <w:docPartPr>
        <w:name w:val="221B9FAE11824C3394938F0760836BB1"/>
        <w:category>
          <w:name w:val="General"/>
          <w:gallery w:val="placeholder"/>
        </w:category>
        <w:types>
          <w:type w:val="bbPlcHdr"/>
        </w:types>
        <w:behaviors>
          <w:behavior w:val="content"/>
        </w:behaviors>
        <w:guid w:val="{6D715AAD-5442-4F1D-BC59-2B95433B5C7B}"/>
      </w:docPartPr>
      <w:docPartBody>
        <w:p w:rsidR="00520111" w:rsidRDefault="00520111" w:rsidP="00520111">
          <w:pPr>
            <w:pStyle w:val="221B9FAE11824C3394938F0760836BB18"/>
          </w:pPr>
          <w:r w:rsidRPr="00464B64">
            <w:rPr>
              <w:rStyle w:val="Input"/>
              <w:rFonts w:cs="Arial"/>
              <w:sz w:val="18"/>
              <w:szCs w:val="18"/>
              <w:lang w:val="es-ES"/>
            </w:rPr>
            <w:t>. . . . . . . . . . . . . .</w:t>
          </w:r>
        </w:p>
      </w:docPartBody>
    </w:docPart>
    <w:docPart>
      <w:docPartPr>
        <w:name w:val="1AECA89D614A4D639A0EB57C4095FAD2"/>
        <w:category>
          <w:name w:val="General"/>
          <w:gallery w:val="placeholder"/>
        </w:category>
        <w:types>
          <w:type w:val="bbPlcHdr"/>
        </w:types>
        <w:behaviors>
          <w:behavior w:val="content"/>
        </w:behaviors>
        <w:guid w:val="{C83B9144-54B7-42DE-9C39-965870E9E7BC}"/>
      </w:docPartPr>
      <w:docPartBody>
        <w:p w:rsidR="00520111" w:rsidRDefault="00520111" w:rsidP="00520111">
          <w:pPr>
            <w:pStyle w:val="1AECA89D614A4D639A0EB57C4095FAD28"/>
          </w:pPr>
          <w:r w:rsidRPr="00464B64">
            <w:rPr>
              <w:rStyle w:val="Input"/>
              <w:rFonts w:cs="Arial"/>
              <w:sz w:val="18"/>
              <w:szCs w:val="18"/>
              <w:lang w:val="es-ES"/>
            </w:rPr>
            <w:t>. . . . . . . . . . . . . .</w:t>
          </w:r>
        </w:p>
      </w:docPartBody>
    </w:docPart>
    <w:docPart>
      <w:docPartPr>
        <w:name w:val="E405E33759FF4CD1AEFB20E4C3C41C70"/>
        <w:category>
          <w:name w:val="General"/>
          <w:gallery w:val="placeholder"/>
        </w:category>
        <w:types>
          <w:type w:val="bbPlcHdr"/>
        </w:types>
        <w:behaviors>
          <w:behavior w:val="content"/>
        </w:behaviors>
        <w:guid w:val="{BAA45EB0-38A6-4351-BE0D-387D5844858B}"/>
      </w:docPartPr>
      <w:docPartBody>
        <w:p w:rsidR="00520111" w:rsidRDefault="001A2910" w:rsidP="001A2910">
          <w:pPr>
            <w:pStyle w:val="E405E33759FF4CD1AEFB20E4C3C41C70"/>
          </w:pPr>
          <w:r>
            <w:rPr>
              <w:rStyle w:val="Input"/>
            </w:rPr>
            <w:t xml:space="preserve"> </w:t>
          </w:r>
        </w:p>
      </w:docPartBody>
    </w:docPart>
    <w:docPart>
      <w:docPartPr>
        <w:name w:val="85C76FE980904AE08AFD4B141CF497B6"/>
        <w:category>
          <w:name w:val="General"/>
          <w:gallery w:val="placeholder"/>
        </w:category>
        <w:types>
          <w:type w:val="bbPlcHdr"/>
        </w:types>
        <w:behaviors>
          <w:behavior w:val="content"/>
        </w:behaviors>
        <w:guid w:val="{DB454FDD-074D-46E6-BB82-72CA1E845D3A}"/>
      </w:docPartPr>
      <w:docPartBody>
        <w:p w:rsidR="00520111" w:rsidRDefault="001A2910" w:rsidP="001A2910">
          <w:pPr>
            <w:pStyle w:val="85C76FE980904AE08AFD4B141CF497B6"/>
          </w:pPr>
          <w:r>
            <w:rPr>
              <w:rStyle w:val="Input"/>
            </w:rPr>
            <w:t xml:space="preserve"> </w:t>
          </w:r>
        </w:p>
      </w:docPartBody>
    </w:docPart>
    <w:docPart>
      <w:docPartPr>
        <w:name w:val="2EBC75904D094F1895405C428E829D6A"/>
        <w:category>
          <w:name w:val="General"/>
          <w:gallery w:val="placeholder"/>
        </w:category>
        <w:types>
          <w:type w:val="bbPlcHdr"/>
        </w:types>
        <w:behaviors>
          <w:behavior w:val="content"/>
        </w:behaviors>
        <w:guid w:val="{56B79B94-314B-4B3D-8F1E-12B1E6FBFE10}"/>
      </w:docPartPr>
      <w:docPartBody>
        <w:p w:rsidR="00520111" w:rsidRDefault="001A2910" w:rsidP="001A2910">
          <w:pPr>
            <w:pStyle w:val="2EBC75904D094F1895405C428E829D6A"/>
          </w:pPr>
          <w:r>
            <w:rPr>
              <w:rStyle w:val="Input"/>
            </w:rPr>
            <w:t xml:space="preserve"> </w:t>
          </w:r>
        </w:p>
      </w:docPartBody>
    </w:docPart>
    <w:docPart>
      <w:docPartPr>
        <w:name w:val="209F9A4056C14E55B7FEDD349F693036"/>
        <w:category>
          <w:name w:val="General"/>
          <w:gallery w:val="placeholder"/>
        </w:category>
        <w:types>
          <w:type w:val="bbPlcHdr"/>
        </w:types>
        <w:behaviors>
          <w:behavior w:val="content"/>
        </w:behaviors>
        <w:guid w:val="{CAB209C0-803C-47BF-B5E3-C9480E2AA190}"/>
      </w:docPartPr>
      <w:docPartBody>
        <w:p w:rsidR="00520111" w:rsidRDefault="001A2910" w:rsidP="001A2910">
          <w:pPr>
            <w:pStyle w:val="209F9A4056C14E55B7FEDD349F693036"/>
          </w:pPr>
          <w:r>
            <w:rPr>
              <w:rStyle w:val="Input"/>
            </w:rPr>
            <w:t xml:space="preserve"> </w:t>
          </w:r>
        </w:p>
      </w:docPartBody>
    </w:docPart>
    <w:docPart>
      <w:docPartPr>
        <w:name w:val="62D13FE610F841D89C21E7353A9FFA2D"/>
        <w:category>
          <w:name w:val="General"/>
          <w:gallery w:val="placeholder"/>
        </w:category>
        <w:types>
          <w:type w:val="bbPlcHdr"/>
        </w:types>
        <w:behaviors>
          <w:behavior w:val="content"/>
        </w:behaviors>
        <w:guid w:val="{6DCF1662-C1BC-437B-8EDC-FE12B52AC5E1}"/>
      </w:docPartPr>
      <w:docPartBody>
        <w:p w:rsidR="00520111" w:rsidRDefault="001A2910" w:rsidP="001A2910">
          <w:pPr>
            <w:pStyle w:val="62D13FE610F841D89C21E7353A9FFA2D"/>
          </w:pPr>
          <w:r>
            <w:rPr>
              <w:rStyle w:val="Input"/>
            </w:rPr>
            <w:t xml:space="preserve"> </w:t>
          </w:r>
        </w:p>
      </w:docPartBody>
    </w:docPart>
    <w:docPart>
      <w:docPartPr>
        <w:name w:val="B6D01FF5DE6B4110AFC761B7D5A80DD3"/>
        <w:category>
          <w:name w:val="General"/>
          <w:gallery w:val="placeholder"/>
        </w:category>
        <w:types>
          <w:type w:val="bbPlcHdr"/>
        </w:types>
        <w:behaviors>
          <w:behavior w:val="content"/>
        </w:behaviors>
        <w:guid w:val="{A8F5297B-9B1F-4C16-8051-58D70A02157B}"/>
      </w:docPartPr>
      <w:docPartBody>
        <w:p w:rsidR="00520111" w:rsidRDefault="001A2910" w:rsidP="001A2910">
          <w:pPr>
            <w:pStyle w:val="B6D01FF5DE6B4110AFC761B7D5A80DD3"/>
          </w:pPr>
          <w:r>
            <w:rPr>
              <w:rStyle w:val="Input"/>
            </w:rPr>
            <w:t xml:space="preserve"> </w:t>
          </w:r>
        </w:p>
      </w:docPartBody>
    </w:docPart>
    <w:docPart>
      <w:docPartPr>
        <w:name w:val="DCF40A5BAC054198876EA635DFB68B64"/>
        <w:category>
          <w:name w:val="General"/>
          <w:gallery w:val="placeholder"/>
        </w:category>
        <w:types>
          <w:type w:val="bbPlcHdr"/>
        </w:types>
        <w:behaviors>
          <w:behavior w:val="content"/>
        </w:behaviors>
        <w:guid w:val="{E8648626-E8B4-415D-A62C-43716226BDA1}"/>
      </w:docPartPr>
      <w:docPartBody>
        <w:p w:rsidR="00520111" w:rsidRDefault="001A2910" w:rsidP="001A2910">
          <w:pPr>
            <w:pStyle w:val="DCF40A5BAC054198876EA635DFB68B64"/>
          </w:pPr>
          <w:r>
            <w:rPr>
              <w:rStyle w:val="Input"/>
            </w:rPr>
            <w:t xml:space="preserve"> </w:t>
          </w:r>
        </w:p>
      </w:docPartBody>
    </w:docPart>
    <w:docPart>
      <w:docPartPr>
        <w:name w:val="D5C48061CB654D9682C92B9818887164"/>
        <w:category>
          <w:name w:val="General"/>
          <w:gallery w:val="placeholder"/>
        </w:category>
        <w:types>
          <w:type w:val="bbPlcHdr"/>
        </w:types>
        <w:behaviors>
          <w:behavior w:val="content"/>
        </w:behaviors>
        <w:guid w:val="{CC69FCFD-1A6D-479F-A581-F6A5E317F0D6}"/>
      </w:docPartPr>
      <w:docPartBody>
        <w:p w:rsidR="00520111" w:rsidRDefault="001A2910" w:rsidP="001A2910">
          <w:pPr>
            <w:pStyle w:val="D5C48061CB654D9682C92B9818887164"/>
          </w:pPr>
          <w:r>
            <w:rPr>
              <w:rStyle w:val="Input"/>
            </w:rPr>
            <w:t xml:space="preserve"> </w:t>
          </w:r>
        </w:p>
      </w:docPartBody>
    </w:docPart>
    <w:docPart>
      <w:docPartPr>
        <w:name w:val="892D3FD507F449A2B52971DC8C14E8A9"/>
        <w:category>
          <w:name w:val="General"/>
          <w:gallery w:val="placeholder"/>
        </w:category>
        <w:types>
          <w:type w:val="bbPlcHdr"/>
        </w:types>
        <w:behaviors>
          <w:behavior w:val="content"/>
        </w:behaviors>
        <w:guid w:val="{6D28EFFC-D6CC-48A9-BFBC-ACA2980E7C82}"/>
      </w:docPartPr>
      <w:docPartBody>
        <w:p w:rsidR="00520111" w:rsidRDefault="001A2910" w:rsidP="001A2910">
          <w:pPr>
            <w:pStyle w:val="892D3FD507F449A2B52971DC8C14E8A9"/>
          </w:pPr>
          <w:r>
            <w:rPr>
              <w:rStyle w:val="Input"/>
            </w:rPr>
            <w:t xml:space="preserve"> </w:t>
          </w:r>
        </w:p>
      </w:docPartBody>
    </w:docPart>
    <w:docPart>
      <w:docPartPr>
        <w:name w:val="B150E1FC66A34B8FB67D571D5700D1C6"/>
        <w:category>
          <w:name w:val="General"/>
          <w:gallery w:val="placeholder"/>
        </w:category>
        <w:types>
          <w:type w:val="bbPlcHdr"/>
        </w:types>
        <w:behaviors>
          <w:behavior w:val="content"/>
        </w:behaviors>
        <w:guid w:val="{9D30B60F-64E9-44ED-890B-9E6DD5D12F7F}"/>
      </w:docPartPr>
      <w:docPartBody>
        <w:p w:rsidR="00520111" w:rsidRDefault="001A2910" w:rsidP="001A2910">
          <w:pPr>
            <w:pStyle w:val="B150E1FC66A34B8FB67D571D5700D1C6"/>
          </w:pPr>
          <w:r>
            <w:rPr>
              <w:rStyle w:val="Input"/>
            </w:rPr>
            <w:t xml:space="preserve"> </w:t>
          </w:r>
        </w:p>
      </w:docPartBody>
    </w:docPart>
    <w:docPart>
      <w:docPartPr>
        <w:name w:val="A6CC586355304213B18B9C36610CB430"/>
        <w:category>
          <w:name w:val="General"/>
          <w:gallery w:val="placeholder"/>
        </w:category>
        <w:types>
          <w:type w:val="bbPlcHdr"/>
        </w:types>
        <w:behaviors>
          <w:behavior w:val="content"/>
        </w:behaviors>
        <w:guid w:val="{0F6239B0-8427-4A19-9610-A76E0FF75C4C}"/>
      </w:docPartPr>
      <w:docPartBody>
        <w:p w:rsidR="00520111" w:rsidRDefault="00520111" w:rsidP="00520111">
          <w:pPr>
            <w:pStyle w:val="A6CC586355304213B18B9C36610CB4303"/>
          </w:pPr>
          <w:r w:rsidRPr="00464B64">
            <w:rPr>
              <w:rStyle w:val="Input"/>
              <w:rFonts w:cs="Arial"/>
              <w:sz w:val="18"/>
              <w:szCs w:val="18"/>
            </w:rPr>
            <w:t>. . . . . . . . . . . . . . . . . . . . . . . . . . . . . . . . . . . . . . . . . . . . . . . . . . . . . . . .</w:t>
          </w:r>
        </w:p>
      </w:docPartBody>
    </w:docPart>
    <w:docPart>
      <w:docPartPr>
        <w:name w:val="FC1E6BDAABAA412F847B9C396E38D89E"/>
        <w:category>
          <w:name w:val="General"/>
          <w:gallery w:val="placeholder"/>
        </w:category>
        <w:types>
          <w:type w:val="bbPlcHdr"/>
        </w:types>
        <w:behaviors>
          <w:behavior w:val="content"/>
        </w:behaviors>
        <w:guid w:val="{CE063865-B201-442A-A0EA-3C1E5B4AFB05}"/>
      </w:docPartPr>
      <w:docPartBody>
        <w:p w:rsidR="00520111" w:rsidRDefault="00520111" w:rsidP="00520111">
          <w:pPr>
            <w:pStyle w:val="FC1E6BDAABAA412F847B9C396E38D89E2"/>
          </w:pPr>
          <w:r w:rsidRPr="00464B64">
            <w:rPr>
              <w:rStyle w:val="Input"/>
              <w:rFonts w:cs="Arial"/>
              <w:sz w:val="18"/>
              <w:szCs w:val="18"/>
            </w:rPr>
            <w:t>. . . . . . . . . . . . . .</w:t>
          </w:r>
        </w:p>
      </w:docPartBody>
    </w:docPart>
    <w:docPart>
      <w:docPartPr>
        <w:name w:val="B6CBDA24C9D745A5AD047B6C61D07B5D"/>
        <w:category>
          <w:name w:val="General"/>
          <w:gallery w:val="placeholder"/>
        </w:category>
        <w:types>
          <w:type w:val="bbPlcHdr"/>
        </w:types>
        <w:behaviors>
          <w:behavior w:val="content"/>
        </w:behaviors>
        <w:guid w:val="{DCDC978F-1697-42B3-9E35-53D6029224EE}"/>
      </w:docPartPr>
      <w:docPartBody>
        <w:p w:rsidR="00520111" w:rsidRDefault="00520111" w:rsidP="00520111">
          <w:pPr>
            <w:pStyle w:val="B6CBDA24C9D745A5AD047B6C61D07B5D2"/>
          </w:pPr>
          <w:r w:rsidRPr="00464B64">
            <w:rPr>
              <w:rStyle w:val="Input"/>
              <w:rFonts w:cs="Arial"/>
              <w:sz w:val="18"/>
              <w:szCs w:val="18"/>
            </w:rPr>
            <w:t>. . . . . . . . . . . . . .</w:t>
          </w:r>
        </w:p>
      </w:docPartBody>
    </w:docPart>
    <w:docPart>
      <w:docPartPr>
        <w:name w:val="14773381843E4BA4A3A76CF2BC7FA05C"/>
        <w:category>
          <w:name w:val="General"/>
          <w:gallery w:val="placeholder"/>
        </w:category>
        <w:types>
          <w:type w:val="bbPlcHdr"/>
        </w:types>
        <w:behaviors>
          <w:behavior w:val="content"/>
        </w:behaviors>
        <w:guid w:val="{4F3F9006-40ED-4436-9802-29FC54CFF86F}"/>
      </w:docPartPr>
      <w:docPartBody>
        <w:p w:rsidR="00520111" w:rsidRDefault="001A2910" w:rsidP="001A2910">
          <w:pPr>
            <w:pStyle w:val="14773381843E4BA4A3A76CF2BC7FA05C"/>
          </w:pPr>
          <w:r>
            <w:rPr>
              <w:rStyle w:val="Input"/>
            </w:rPr>
            <w:t xml:space="preserve"> </w:t>
          </w:r>
        </w:p>
      </w:docPartBody>
    </w:docPart>
    <w:docPart>
      <w:docPartPr>
        <w:name w:val="45D51A343D7848109606F350240C1DB9"/>
        <w:category>
          <w:name w:val="General"/>
          <w:gallery w:val="placeholder"/>
        </w:category>
        <w:types>
          <w:type w:val="bbPlcHdr"/>
        </w:types>
        <w:behaviors>
          <w:behavior w:val="content"/>
        </w:behaviors>
        <w:guid w:val="{693BE5CD-EF45-4B42-A684-7690F74C5116}"/>
      </w:docPartPr>
      <w:docPartBody>
        <w:p w:rsidR="00520111" w:rsidRDefault="001A2910" w:rsidP="001A2910">
          <w:pPr>
            <w:pStyle w:val="45D51A343D7848109606F350240C1DB9"/>
          </w:pPr>
          <w:r>
            <w:rPr>
              <w:rStyle w:val="Input"/>
            </w:rPr>
            <w:t xml:space="preserve"> </w:t>
          </w:r>
        </w:p>
      </w:docPartBody>
    </w:docPart>
    <w:docPart>
      <w:docPartPr>
        <w:name w:val="5DF13AD7496F4040B3C10D012B807389"/>
        <w:category>
          <w:name w:val="General"/>
          <w:gallery w:val="placeholder"/>
        </w:category>
        <w:types>
          <w:type w:val="bbPlcHdr"/>
        </w:types>
        <w:behaviors>
          <w:behavior w:val="content"/>
        </w:behaviors>
        <w:guid w:val="{F85A03AF-F31B-4E14-B903-43C84928CD32}"/>
      </w:docPartPr>
      <w:docPartBody>
        <w:p w:rsidR="00520111" w:rsidRDefault="001A2910" w:rsidP="001A2910">
          <w:pPr>
            <w:pStyle w:val="5DF13AD7496F4040B3C10D012B807389"/>
          </w:pPr>
          <w:r>
            <w:rPr>
              <w:rStyle w:val="Input"/>
            </w:rPr>
            <w:t xml:space="preserve"> </w:t>
          </w:r>
        </w:p>
      </w:docPartBody>
    </w:docPart>
    <w:docPart>
      <w:docPartPr>
        <w:name w:val="61CA845C5CC54477BF54684E39852C7B"/>
        <w:category>
          <w:name w:val="General"/>
          <w:gallery w:val="placeholder"/>
        </w:category>
        <w:types>
          <w:type w:val="bbPlcHdr"/>
        </w:types>
        <w:behaviors>
          <w:behavior w:val="content"/>
        </w:behaviors>
        <w:guid w:val="{950DBE52-8E6D-4430-8C9B-03DD33F2E840}"/>
      </w:docPartPr>
      <w:docPartBody>
        <w:p w:rsidR="00520111" w:rsidRDefault="001A2910" w:rsidP="001A2910">
          <w:pPr>
            <w:pStyle w:val="61CA845C5CC54477BF54684E39852C7B"/>
          </w:pPr>
          <w:r>
            <w:rPr>
              <w:rStyle w:val="Input"/>
            </w:rPr>
            <w:t xml:space="preserve"> </w:t>
          </w:r>
        </w:p>
      </w:docPartBody>
    </w:docPart>
    <w:docPart>
      <w:docPartPr>
        <w:name w:val="AEF44E46E8184D2D8873DA5803BCA66C"/>
        <w:category>
          <w:name w:val="General"/>
          <w:gallery w:val="placeholder"/>
        </w:category>
        <w:types>
          <w:type w:val="bbPlcHdr"/>
        </w:types>
        <w:behaviors>
          <w:behavior w:val="content"/>
        </w:behaviors>
        <w:guid w:val="{E4330809-8E0F-48B8-8EE7-CED9EF834EB9}"/>
      </w:docPartPr>
      <w:docPartBody>
        <w:p w:rsidR="00520111" w:rsidRDefault="001A2910" w:rsidP="001A2910">
          <w:pPr>
            <w:pStyle w:val="AEF44E46E8184D2D8873DA5803BCA66C"/>
          </w:pPr>
          <w:r>
            <w:rPr>
              <w:rStyle w:val="Input"/>
            </w:rPr>
            <w:t xml:space="preserve"> </w:t>
          </w:r>
        </w:p>
      </w:docPartBody>
    </w:docPart>
    <w:docPart>
      <w:docPartPr>
        <w:name w:val="EE83FBE33F51438C8E999F601733B2A6"/>
        <w:category>
          <w:name w:val="General"/>
          <w:gallery w:val="placeholder"/>
        </w:category>
        <w:types>
          <w:type w:val="bbPlcHdr"/>
        </w:types>
        <w:behaviors>
          <w:behavior w:val="content"/>
        </w:behaviors>
        <w:guid w:val="{82F577D7-1156-4CD6-BE2F-6409AA841441}"/>
      </w:docPartPr>
      <w:docPartBody>
        <w:p w:rsidR="00520111" w:rsidRDefault="001A2910" w:rsidP="001A2910">
          <w:pPr>
            <w:pStyle w:val="EE83FBE33F51438C8E999F601733B2A6"/>
          </w:pPr>
          <w:r>
            <w:rPr>
              <w:rStyle w:val="Input"/>
            </w:rPr>
            <w:t xml:space="preserve"> </w:t>
          </w:r>
        </w:p>
      </w:docPartBody>
    </w:docPart>
    <w:docPart>
      <w:docPartPr>
        <w:name w:val="45FBA97CA64C47AD8B2A8DA9FCAE08FA"/>
        <w:category>
          <w:name w:val="General"/>
          <w:gallery w:val="placeholder"/>
        </w:category>
        <w:types>
          <w:type w:val="bbPlcHdr"/>
        </w:types>
        <w:behaviors>
          <w:behavior w:val="content"/>
        </w:behaviors>
        <w:guid w:val="{6E787B28-B8B6-438E-BDDE-FCB58D1FA311}"/>
      </w:docPartPr>
      <w:docPartBody>
        <w:p w:rsidR="00520111" w:rsidRDefault="001A2910" w:rsidP="001A2910">
          <w:pPr>
            <w:pStyle w:val="45FBA97CA64C47AD8B2A8DA9FCAE08FA"/>
          </w:pPr>
          <w:r>
            <w:rPr>
              <w:rStyle w:val="Input"/>
            </w:rPr>
            <w:t xml:space="preserve"> </w:t>
          </w:r>
        </w:p>
      </w:docPartBody>
    </w:docPart>
    <w:docPart>
      <w:docPartPr>
        <w:name w:val="006E77F663F44B378DD909B80B4CD053"/>
        <w:category>
          <w:name w:val="General"/>
          <w:gallery w:val="placeholder"/>
        </w:category>
        <w:types>
          <w:type w:val="bbPlcHdr"/>
        </w:types>
        <w:behaviors>
          <w:behavior w:val="content"/>
        </w:behaviors>
        <w:guid w:val="{648BCE25-38A1-4995-9D29-872A6B70EB92}"/>
      </w:docPartPr>
      <w:docPartBody>
        <w:p w:rsidR="00520111" w:rsidRDefault="00520111" w:rsidP="00520111">
          <w:pPr>
            <w:pStyle w:val="006E77F663F44B378DD909B80B4CD0531"/>
          </w:pPr>
          <w:r w:rsidRPr="000F14CE">
            <w:rPr>
              <w:rStyle w:val="Input"/>
              <w:lang w:val="es-ES"/>
            </w:rPr>
            <w:t xml:space="preserve">. </w:t>
          </w:r>
          <w:r>
            <w:rPr>
              <w:rStyle w:val="Input"/>
              <w:lang w:val="es-ES"/>
            </w:rPr>
            <w:t>. . . . . . . . . . . . .</w:t>
          </w:r>
        </w:p>
      </w:docPartBody>
    </w:docPart>
    <w:docPart>
      <w:docPartPr>
        <w:name w:val="E1B3BE55F68B4B7A94A250A7495CB652"/>
        <w:category>
          <w:name w:val="General"/>
          <w:gallery w:val="placeholder"/>
        </w:category>
        <w:types>
          <w:type w:val="bbPlcHdr"/>
        </w:types>
        <w:behaviors>
          <w:behavior w:val="content"/>
        </w:behaviors>
        <w:guid w:val="{7B4E7ED9-8FC6-441A-BE8C-7123E77A8D09}"/>
      </w:docPartPr>
      <w:docPartBody>
        <w:p w:rsidR="00520111" w:rsidRDefault="001A2910" w:rsidP="001A2910">
          <w:pPr>
            <w:pStyle w:val="E1B3BE55F68B4B7A94A250A7495CB652"/>
          </w:pPr>
          <w:r>
            <w:rPr>
              <w:rStyle w:val="Input"/>
            </w:rPr>
            <w:t xml:space="preserve"> </w:t>
          </w:r>
        </w:p>
      </w:docPartBody>
    </w:docPart>
    <w:docPart>
      <w:docPartPr>
        <w:name w:val="D854C8786A614080B8CC7B314DE5951D"/>
        <w:category>
          <w:name w:val="General"/>
          <w:gallery w:val="placeholder"/>
        </w:category>
        <w:types>
          <w:type w:val="bbPlcHdr"/>
        </w:types>
        <w:behaviors>
          <w:behavior w:val="content"/>
        </w:behaviors>
        <w:guid w:val="{A08D0CD2-1EFC-467F-9C13-78BB2F285830}"/>
      </w:docPartPr>
      <w:docPartBody>
        <w:p w:rsidR="00520111" w:rsidRDefault="001A2910" w:rsidP="001A2910">
          <w:pPr>
            <w:pStyle w:val="D854C8786A614080B8CC7B314DE5951D"/>
          </w:pPr>
          <w:r>
            <w:rPr>
              <w:rStyle w:val="Input"/>
            </w:rPr>
            <w:t xml:space="preserve"> </w:t>
          </w:r>
        </w:p>
      </w:docPartBody>
    </w:docPart>
    <w:docPart>
      <w:docPartPr>
        <w:name w:val="FB152BDAFB4648FEBFC901EA8CAF1CB9"/>
        <w:category>
          <w:name w:val="General"/>
          <w:gallery w:val="placeholder"/>
        </w:category>
        <w:types>
          <w:type w:val="bbPlcHdr"/>
        </w:types>
        <w:behaviors>
          <w:behavior w:val="content"/>
        </w:behaviors>
        <w:guid w:val="{F8B45735-BC7B-4ACF-8BD4-3D6A596B0E9B}"/>
      </w:docPartPr>
      <w:docPartBody>
        <w:p w:rsidR="00000000" w:rsidRDefault="007141E5" w:rsidP="007141E5">
          <w:pPr>
            <w:pStyle w:val="FB152BDAFB4648FEBFC901EA8CAF1CB9"/>
          </w:pPr>
          <w:r w:rsidRPr="00464B64">
            <w:rPr>
              <w:rStyle w:val="Input"/>
              <w:rFonts w:cs="Arial"/>
              <w:sz w:val="18"/>
              <w:szCs w:val="18"/>
              <w:lang w:val="es-ES"/>
            </w:rPr>
            <w:t>. . . . . . . . . . . . . .</w:t>
          </w:r>
        </w:p>
      </w:docPartBody>
    </w:docPart>
    <w:docPart>
      <w:docPartPr>
        <w:name w:val="32076C7C675C4184A94F3E10587CC062"/>
        <w:category>
          <w:name w:val="General"/>
          <w:gallery w:val="placeholder"/>
        </w:category>
        <w:types>
          <w:type w:val="bbPlcHdr"/>
        </w:types>
        <w:behaviors>
          <w:behavior w:val="content"/>
        </w:behaviors>
        <w:guid w:val="{C7D98D01-D652-48CF-86BF-344D978479A2}"/>
      </w:docPartPr>
      <w:docPartBody>
        <w:p w:rsidR="00000000" w:rsidRDefault="007141E5" w:rsidP="007141E5">
          <w:pPr>
            <w:pStyle w:val="32076C7C675C4184A94F3E10587CC062"/>
          </w:pPr>
          <w:r>
            <w:rPr>
              <w:rStyle w:val="Input"/>
            </w:rPr>
            <w:t xml:space="preserve"> </w:t>
          </w:r>
        </w:p>
      </w:docPartBody>
    </w:docPart>
    <w:docPart>
      <w:docPartPr>
        <w:name w:val="3CD3E274EE9E4455BA6B9565EFA7BDF3"/>
        <w:category>
          <w:name w:val="General"/>
          <w:gallery w:val="placeholder"/>
        </w:category>
        <w:types>
          <w:type w:val="bbPlcHdr"/>
        </w:types>
        <w:behaviors>
          <w:behavior w:val="content"/>
        </w:behaviors>
        <w:guid w:val="{BB624CFC-2B58-4DEF-8648-5B0041C50EBE}"/>
      </w:docPartPr>
      <w:docPartBody>
        <w:p w:rsidR="00000000" w:rsidRDefault="007141E5" w:rsidP="007141E5">
          <w:pPr>
            <w:pStyle w:val="3CD3E274EE9E4455BA6B9565EFA7BDF3"/>
          </w:pPr>
          <w:r w:rsidRPr="00464B64">
            <w:rPr>
              <w:rStyle w:val="Input"/>
              <w:rFonts w:cs="Arial"/>
              <w:sz w:val="18"/>
              <w:szCs w:val="18"/>
            </w:rPr>
            <w:t>. . . . . . . . . . . . . .</w:t>
          </w:r>
        </w:p>
      </w:docPartBody>
    </w:docPart>
    <w:docPart>
      <w:docPartPr>
        <w:name w:val="EEB70AC1CD634986850D9FB3D0E3FFC6"/>
        <w:category>
          <w:name w:val="General"/>
          <w:gallery w:val="placeholder"/>
        </w:category>
        <w:types>
          <w:type w:val="bbPlcHdr"/>
        </w:types>
        <w:behaviors>
          <w:behavior w:val="content"/>
        </w:behaviors>
        <w:guid w:val="{77741EEB-7512-41E5-BCA7-7B8F2C7366B8}"/>
      </w:docPartPr>
      <w:docPartBody>
        <w:p w:rsidR="00000000" w:rsidRDefault="007141E5" w:rsidP="007141E5">
          <w:pPr>
            <w:pStyle w:val="EEB70AC1CD634986850D9FB3D0E3FFC6"/>
          </w:pPr>
          <w:r w:rsidRPr="00464B64">
            <w:rPr>
              <w:rStyle w:val="Input"/>
              <w:rFonts w:cs="Arial"/>
              <w:sz w:val="18"/>
              <w:szCs w:val="18"/>
            </w:rPr>
            <w:t>. . . . . . . . . . . . . .</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A2910"/>
    <w:rsid w:val="001A2910"/>
    <w:rsid w:val="0046222A"/>
    <w:rsid w:val="00520111"/>
    <w:rsid w:val="007141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11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20111"/>
    <w:rPr>
      <w:color w:val="808080"/>
    </w:rPr>
  </w:style>
  <w:style w:type="paragraph" w:customStyle="1" w:styleId="67B7DDB2CE6646DBACB1497CE25E2655">
    <w:name w:val="67B7DDB2CE6646DBACB1497CE25E2655"/>
    <w:rsid w:val="001A2910"/>
    <w:pPr>
      <w:spacing w:after="0" w:line="240" w:lineRule="auto"/>
    </w:pPr>
    <w:rPr>
      <w:rFonts w:eastAsiaTheme="minorHAnsi"/>
    </w:rPr>
  </w:style>
  <w:style w:type="paragraph" w:customStyle="1" w:styleId="67B7DDB2CE6646DBACB1497CE25E26551">
    <w:name w:val="67B7DDB2CE6646DBACB1497CE25E26551"/>
    <w:rsid w:val="001A2910"/>
    <w:pPr>
      <w:spacing w:after="0" w:line="240" w:lineRule="auto"/>
    </w:pPr>
    <w:rPr>
      <w:rFonts w:eastAsiaTheme="minorHAnsi"/>
    </w:rPr>
  </w:style>
  <w:style w:type="paragraph" w:customStyle="1" w:styleId="67B7DDB2CE6646DBACB1497CE25E26552">
    <w:name w:val="67B7DDB2CE6646DBACB1497CE25E26552"/>
    <w:rsid w:val="001A2910"/>
    <w:pPr>
      <w:spacing w:after="0" w:line="240" w:lineRule="auto"/>
    </w:pPr>
    <w:rPr>
      <w:rFonts w:eastAsiaTheme="minorHAnsi"/>
    </w:rPr>
  </w:style>
  <w:style w:type="paragraph" w:customStyle="1" w:styleId="67B7DDB2CE6646DBACB1497CE25E26553">
    <w:name w:val="67B7DDB2CE6646DBACB1497CE25E26553"/>
    <w:rsid w:val="001A2910"/>
    <w:pPr>
      <w:spacing w:after="0" w:line="240" w:lineRule="auto"/>
    </w:pPr>
    <w:rPr>
      <w:rFonts w:eastAsiaTheme="minorHAnsi"/>
    </w:rPr>
  </w:style>
  <w:style w:type="paragraph" w:customStyle="1" w:styleId="8DE6D32BADA64D138EBC19177CC89315">
    <w:name w:val="8DE6D32BADA64D138EBC19177CC89315"/>
    <w:rsid w:val="001A2910"/>
  </w:style>
  <w:style w:type="paragraph" w:customStyle="1" w:styleId="09D16420D5CC40DDAA9B1387FB430B67">
    <w:name w:val="09D16420D5CC40DDAA9B1387FB430B67"/>
    <w:rsid w:val="001A2910"/>
  </w:style>
  <w:style w:type="paragraph" w:customStyle="1" w:styleId="65A85926A9EF48908C2D8D12E0A3CDFC">
    <w:name w:val="65A85926A9EF48908C2D8D12E0A3CDFC"/>
    <w:rsid w:val="001A2910"/>
  </w:style>
  <w:style w:type="paragraph" w:customStyle="1" w:styleId="A327B1BBA5304C02989E7E06433AAD37">
    <w:name w:val="A327B1BBA5304C02989E7E06433AAD37"/>
    <w:rsid w:val="001A2910"/>
  </w:style>
  <w:style w:type="paragraph" w:customStyle="1" w:styleId="62F74478226A43D08CFFBBB08041CDD1">
    <w:name w:val="62F74478226A43D08CFFBBB08041CDD1"/>
    <w:rsid w:val="001A2910"/>
  </w:style>
  <w:style w:type="paragraph" w:customStyle="1" w:styleId="0F1B0A64460C4DAA9EF0ABA364162F53">
    <w:name w:val="0F1B0A64460C4DAA9EF0ABA364162F53"/>
    <w:rsid w:val="001A2910"/>
  </w:style>
  <w:style w:type="paragraph" w:customStyle="1" w:styleId="91019A64483644BFAE00E35ECDF70503">
    <w:name w:val="91019A64483644BFAE00E35ECDF70503"/>
    <w:rsid w:val="001A2910"/>
  </w:style>
  <w:style w:type="paragraph" w:customStyle="1" w:styleId="58E4F389AA7C46F99C1C5B3E6B5BA284">
    <w:name w:val="58E4F389AA7C46F99C1C5B3E6B5BA284"/>
    <w:rsid w:val="001A2910"/>
  </w:style>
  <w:style w:type="paragraph" w:customStyle="1" w:styleId="A327B1BBA5304C02989E7E06433AAD371">
    <w:name w:val="A327B1BBA5304C02989E7E06433AAD371"/>
    <w:rsid w:val="001A2910"/>
    <w:pPr>
      <w:spacing w:after="0" w:line="240" w:lineRule="auto"/>
    </w:pPr>
    <w:rPr>
      <w:rFonts w:eastAsiaTheme="minorHAnsi"/>
    </w:rPr>
  </w:style>
  <w:style w:type="paragraph" w:customStyle="1" w:styleId="58E4F389AA7C46F99C1C5B3E6B5BA2841">
    <w:name w:val="58E4F389AA7C46F99C1C5B3E6B5BA2841"/>
    <w:rsid w:val="001A2910"/>
    <w:pPr>
      <w:spacing w:after="0" w:line="240" w:lineRule="auto"/>
    </w:pPr>
    <w:rPr>
      <w:rFonts w:eastAsiaTheme="minorHAnsi"/>
    </w:rPr>
  </w:style>
  <w:style w:type="paragraph" w:customStyle="1" w:styleId="A327B1BBA5304C02989E7E06433AAD372">
    <w:name w:val="A327B1BBA5304C02989E7E06433AAD372"/>
    <w:rsid w:val="001A2910"/>
    <w:pPr>
      <w:spacing w:after="0" w:line="240" w:lineRule="auto"/>
    </w:pPr>
    <w:rPr>
      <w:rFonts w:eastAsiaTheme="minorHAnsi"/>
    </w:rPr>
  </w:style>
  <w:style w:type="paragraph" w:customStyle="1" w:styleId="C10596EA4BEE4240B78A9D281DA94BFC">
    <w:name w:val="C10596EA4BEE4240B78A9D281DA94BFC"/>
    <w:rsid w:val="001A2910"/>
    <w:pPr>
      <w:spacing w:after="0" w:line="240" w:lineRule="auto"/>
    </w:pPr>
    <w:rPr>
      <w:rFonts w:eastAsiaTheme="minorHAnsi"/>
    </w:rPr>
  </w:style>
  <w:style w:type="paragraph" w:customStyle="1" w:styleId="A327B1BBA5304C02989E7E06433AAD373">
    <w:name w:val="A327B1BBA5304C02989E7E06433AAD373"/>
    <w:rsid w:val="001A2910"/>
    <w:pPr>
      <w:spacing w:after="0" w:line="240" w:lineRule="auto"/>
    </w:pPr>
    <w:rPr>
      <w:rFonts w:eastAsiaTheme="minorHAnsi"/>
    </w:rPr>
  </w:style>
  <w:style w:type="paragraph" w:customStyle="1" w:styleId="C10596EA4BEE4240B78A9D281DA94BFC1">
    <w:name w:val="C10596EA4BEE4240B78A9D281DA94BFC1"/>
    <w:rsid w:val="001A2910"/>
    <w:pPr>
      <w:spacing w:after="0" w:line="240" w:lineRule="auto"/>
    </w:pPr>
    <w:rPr>
      <w:rFonts w:eastAsiaTheme="minorHAnsi"/>
    </w:rPr>
  </w:style>
  <w:style w:type="paragraph" w:customStyle="1" w:styleId="A327B1BBA5304C02989E7E06433AAD374">
    <w:name w:val="A327B1BBA5304C02989E7E06433AAD374"/>
    <w:rsid w:val="001A2910"/>
    <w:pPr>
      <w:spacing w:after="0" w:line="240" w:lineRule="auto"/>
    </w:pPr>
    <w:rPr>
      <w:rFonts w:eastAsiaTheme="minorHAnsi"/>
    </w:rPr>
  </w:style>
  <w:style w:type="paragraph" w:customStyle="1" w:styleId="C10596EA4BEE4240B78A9D281DA94BFC2">
    <w:name w:val="C10596EA4BEE4240B78A9D281DA94BFC2"/>
    <w:rsid w:val="001A2910"/>
    <w:pPr>
      <w:spacing w:after="0" w:line="240" w:lineRule="auto"/>
    </w:pPr>
    <w:rPr>
      <w:rFonts w:eastAsiaTheme="minorHAnsi"/>
    </w:rPr>
  </w:style>
  <w:style w:type="paragraph" w:customStyle="1" w:styleId="70F54FAE7D194C69AB1F4298D28F00C1">
    <w:name w:val="70F54FAE7D194C69AB1F4298D28F00C1"/>
    <w:rsid w:val="001A2910"/>
  </w:style>
  <w:style w:type="paragraph" w:customStyle="1" w:styleId="A37FCA0C7C044FB6A915632649778C4A">
    <w:name w:val="A37FCA0C7C044FB6A915632649778C4A"/>
    <w:rsid w:val="001A2910"/>
  </w:style>
  <w:style w:type="paragraph" w:customStyle="1" w:styleId="295A8B9478F343C48B3010652BC00D50">
    <w:name w:val="295A8B9478F343C48B3010652BC00D50"/>
    <w:rsid w:val="001A2910"/>
  </w:style>
  <w:style w:type="paragraph" w:customStyle="1" w:styleId="8DE6D32BADA64D138EBC19177CC893151">
    <w:name w:val="8DE6D32BADA64D138EBC19177CC893151"/>
    <w:rsid w:val="001A2910"/>
    <w:pPr>
      <w:spacing w:after="0" w:line="240" w:lineRule="auto"/>
    </w:pPr>
    <w:rPr>
      <w:rFonts w:eastAsiaTheme="minorHAnsi"/>
    </w:rPr>
  </w:style>
  <w:style w:type="paragraph" w:customStyle="1" w:styleId="295A8B9478F343C48B3010652BC00D501">
    <w:name w:val="295A8B9478F343C48B3010652BC00D501"/>
    <w:rsid w:val="001A2910"/>
    <w:pPr>
      <w:spacing w:after="0" w:line="240" w:lineRule="auto"/>
    </w:pPr>
    <w:rPr>
      <w:rFonts w:eastAsiaTheme="minorHAnsi"/>
    </w:rPr>
  </w:style>
  <w:style w:type="paragraph" w:customStyle="1" w:styleId="4EC6CFAD6ADB4ADB972E5EB5D402CBE2">
    <w:name w:val="4EC6CFAD6ADB4ADB972E5EB5D402CBE2"/>
    <w:rsid w:val="001A2910"/>
    <w:pPr>
      <w:spacing w:after="0" w:line="240" w:lineRule="auto"/>
    </w:pPr>
    <w:rPr>
      <w:rFonts w:eastAsiaTheme="minorHAnsi"/>
    </w:rPr>
  </w:style>
  <w:style w:type="paragraph" w:customStyle="1" w:styleId="8DE6D32BADA64D138EBC19177CC893152">
    <w:name w:val="8DE6D32BADA64D138EBC19177CC893152"/>
    <w:rsid w:val="001A2910"/>
    <w:pPr>
      <w:spacing w:after="0" w:line="240" w:lineRule="auto"/>
    </w:pPr>
    <w:rPr>
      <w:rFonts w:eastAsiaTheme="minorHAnsi"/>
    </w:rPr>
  </w:style>
  <w:style w:type="paragraph" w:customStyle="1" w:styleId="295A8B9478F343C48B3010652BC00D502">
    <w:name w:val="295A8B9478F343C48B3010652BC00D502"/>
    <w:rsid w:val="001A2910"/>
    <w:pPr>
      <w:spacing w:after="0" w:line="240" w:lineRule="auto"/>
    </w:pPr>
    <w:rPr>
      <w:rFonts w:eastAsiaTheme="minorHAnsi"/>
    </w:rPr>
  </w:style>
  <w:style w:type="paragraph" w:customStyle="1" w:styleId="8DE6D32BADA64D138EBC19177CC893153">
    <w:name w:val="8DE6D32BADA64D138EBC19177CC893153"/>
    <w:rsid w:val="001A2910"/>
    <w:pPr>
      <w:spacing w:after="0" w:line="240" w:lineRule="auto"/>
    </w:pPr>
    <w:rPr>
      <w:rFonts w:eastAsiaTheme="minorHAnsi"/>
    </w:rPr>
  </w:style>
  <w:style w:type="paragraph" w:customStyle="1" w:styleId="295A8B9478F343C48B3010652BC00D503">
    <w:name w:val="295A8B9478F343C48B3010652BC00D503"/>
    <w:rsid w:val="001A2910"/>
    <w:pPr>
      <w:spacing w:after="0" w:line="240" w:lineRule="auto"/>
    </w:pPr>
    <w:rPr>
      <w:rFonts w:eastAsiaTheme="minorHAnsi"/>
    </w:rPr>
  </w:style>
  <w:style w:type="paragraph" w:customStyle="1" w:styleId="4EC6CFAD6ADB4ADB972E5EB5D402CBE21">
    <w:name w:val="4EC6CFAD6ADB4ADB972E5EB5D402CBE21"/>
    <w:rsid w:val="001A2910"/>
    <w:pPr>
      <w:spacing w:after="0" w:line="240" w:lineRule="auto"/>
    </w:pPr>
    <w:rPr>
      <w:rFonts w:eastAsiaTheme="minorHAnsi"/>
    </w:rPr>
  </w:style>
  <w:style w:type="paragraph" w:customStyle="1" w:styleId="DC9DD1134A7046CEA362EE0181DC3828">
    <w:name w:val="DC9DD1134A7046CEA362EE0181DC3828"/>
    <w:rsid w:val="001A2910"/>
  </w:style>
  <w:style w:type="paragraph" w:customStyle="1" w:styleId="4DC069C74E6447EFAA447F19432E4B4E">
    <w:name w:val="4DC069C74E6447EFAA447F19432E4B4E"/>
    <w:rsid w:val="001A2910"/>
  </w:style>
  <w:style w:type="paragraph" w:customStyle="1" w:styleId="FFC5051D740E44E381CB633407BFD63B">
    <w:name w:val="FFC5051D740E44E381CB633407BFD63B"/>
    <w:rsid w:val="001A2910"/>
  </w:style>
  <w:style w:type="paragraph" w:customStyle="1" w:styleId="8DE6D32BADA64D138EBC19177CC893154">
    <w:name w:val="8DE6D32BADA64D138EBC19177CC893154"/>
    <w:rsid w:val="001A2910"/>
    <w:pPr>
      <w:spacing w:after="0" w:line="240" w:lineRule="auto"/>
    </w:pPr>
    <w:rPr>
      <w:rFonts w:eastAsiaTheme="minorHAnsi"/>
    </w:rPr>
  </w:style>
  <w:style w:type="paragraph" w:customStyle="1" w:styleId="295A8B9478F343C48B3010652BC00D504">
    <w:name w:val="295A8B9478F343C48B3010652BC00D504"/>
    <w:rsid w:val="001A2910"/>
    <w:pPr>
      <w:spacing w:after="0" w:line="240" w:lineRule="auto"/>
    </w:pPr>
    <w:rPr>
      <w:rFonts w:eastAsiaTheme="minorHAnsi"/>
    </w:rPr>
  </w:style>
  <w:style w:type="paragraph" w:customStyle="1" w:styleId="4050E7D66F9C4E00981208BF06E19748">
    <w:name w:val="4050E7D66F9C4E00981208BF06E19748"/>
    <w:rsid w:val="001A2910"/>
    <w:pPr>
      <w:spacing w:after="0" w:line="240" w:lineRule="auto"/>
    </w:pPr>
    <w:rPr>
      <w:rFonts w:eastAsiaTheme="minorHAnsi"/>
    </w:rPr>
  </w:style>
  <w:style w:type="paragraph" w:customStyle="1" w:styleId="8DE6D32BADA64D138EBC19177CC893155">
    <w:name w:val="8DE6D32BADA64D138EBC19177CC893155"/>
    <w:rsid w:val="001A2910"/>
    <w:pPr>
      <w:spacing w:after="0" w:line="240" w:lineRule="auto"/>
    </w:pPr>
    <w:rPr>
      <w:rFonts w:eastAsiaTheme="minorHAnsi"/>
    </w:rPr>
  </w:style>
  <w:style w:type="paragraph" w:customStyle="1" w:styleId="295A8B9478F343C48B3010652BC00D505">
    <w:name w:val="295A8B9478F343C48B3010652BC00D505"/>
    <w:rsid w:val="001A2910"/>
    <w:pPr>
      <w:spacing w:after="0" w:line="240" w:lineRule="auto"/>
    </w:pPr>
    <w:rPr>
      <w:rFonts w:eastAsiaTheme="minorHAnsi"/>
    </w:rPr>
  </w:style>
  <w:style w:type="paragraph" w:customStyle="1" w:styleId="4050E7D66F9C4E00981208BF06E197481">
    <w:name w:val="4050E7D66F9C4E00981208BF06E197481"/>
    <w:rsid w:val="001A2910"/>
    <w:pPr>
      <w:spacing w:after="0" w:line="240" w:lineRule="auto"/>
    </w:pPr>
    <w:rPr>
      <w:rFonts w:eastAsiaTheme="minorHAnsi"/>
    </w:rPr>
  </w:style>
  <w:style w:type="paragraph" w:customStyle="1" w:styleId="8DE6D32BADA64D138EBC19177CC893156">
    <w:name w:val="8DE6D32BADA64D138EBC19177CC893156"/>
    <w:rsid w:val="001A2910"/>
    <w:pPr>
      <w:spacing w:after="0" w:line="240" w:lineRule="auto"/>
    </w:pPr>
    <w:rPr>
      <w:rFonts w:eastAsiaTheme="minorHAnsi"/>
    </w:rPr>
  </w:style>
  <w:style w:type="paragraph" w:customStyle="1" w:styleId="295A8B9478F343C48B3010652BC00D506">
    <w:name w:val="295A8B9478F343C48B3010652BC00D506"/>
    <w:rsid w:val="001A2910"/>
    <w:pPr>
      <w:spacing w:after="0" w:line="240" w:lineRule="auto"/>
    </w:pPr>
    <w:rPr>
      <w:rFonts w:eastAsiaTheme="minorHAnsi"/>
    </w:rPr>
  </w:style>
  <w:style w:type="paragraph" w:customStyle="1" w:styleId="4050E7D66F9C4E00981208BF06E197482">
    <w:name w:val="4050E7D66F9C4E00981208BF06E197482"/>
    <w:rsid w:val="001A2910"/>
    <w:pPr>
      <w:spacing w:after="0" w:line="240" w:lineRule="auto"/>
    </w:pPr>
    <w:rPr>
      <w:rFonts w:eastAsiaTheme="minorHAnsi"/>
    </w:rPr>
  </w:style>
  <w:style w:type="paragraph" w:customStyle="1" w:styleId="80B406A01FB44379A0DBA3504DF31901">
    <w:name w:val="80B406A01FB44379A0DBA3504DF31901"/>
    <w:rsid w:val="001A2910"/>
  </w:style>
  <w:style w:type="paragraph" w:customStyle="1" w:styleId="F31AB11E1C424F8AA61DF05AD0EBBC75">
    <w:name w:val="F31AB11E1C424F8AA61DF05AD0EBBC75"/>
    <w:rsid w:val="001A2910"/>
  </w:style>
  <w:style w:type="paragraph" w:customStyle="1" w:styleId="8DE6D32BADA64D138EBC19177CC893157">
    <w:name w:val="8DE6D32BADA64D138EBC19177CC893157"/>
    <w:rsid w:val="001A2910"/>
    <w:pPr>
      <w:spacing w:after="0" w:line="240" w:lineRule="auto"/>
    </w:pPr>
    <w:rPr>
      <w:rFonts w:eastAsiaTheme="minorHAnsi"/>
    </w:rPr>
  </w:style>
  <w:style w:type="paragraph" w:customStyle="1" w:styleId="295A8B9478F343C48B3010652BC00D507">
    <w:name w:val="295A8B9478F343C48B3010652BC00D507"/>
    <w:rsid w:val="001A2910"/>
    <w:pPr>
      <w:spacing w:after="0" w:line="240" w:lineRule="auto"/>
    </w:pPr>
    <w:rPr>
      <w:rFonts w:eastAsiaTheme="minorHAnsi"/>
    </w:rPr>
  </w:style>
  <w:style w:type="paragraph" w:customStyle="1" w:styleId="4050E7D66F9C4E00981208BF06E197483">
    <w:name w:val="4050E7D66F9C4E00981208BF06E197483"/>
    <w:rsid w:val="001A2910"/>
    <w:pPr>
      <w:spacing w:after="0" w:line="240" w:lineRule="auto"/>
    </w:pPr>
    <w:rPr>
      <w:rFonts w:eastAsiaTheme="minorHAnsi"/>
    </w:rPr>
  </w:style>
  <w:style w:type="paragraph" w:customStyle="1" w:styleId="80B406A01FB44379A0DBA3504DF319011">
    <w:name w:val="80B406A01FB44379A0DBA3504DF319011"/>
    <w:rsid w:val="001A2910"/>
    <w:pPr>
      <w:spacing w:after="0" w:line="240" w:lineRule="auto"/>
    </w:pPr>
    <w:rPr>
      <w:rFonts w:eastAsiaTheme="minorHAnsi"/>
    </w:rPr>
  </w:style>
  <w:style w:type="paragraph" w:customStyle="1" w:styleId="F31AB11E1C424F8AA61DF05AD0EBBC751">
    <w:name w:val="F31AB11E1C424F8AA61DF05AD0EBBC751"/>
    <w:rsid w:val="001A2910"/>
    <w:pPr>
      <w:spacing w:after="0" w:line="240" w:lineRule="auto"/>
    </w:pPr>
    <w:rPr>
      <w:rFonts w:eastAsiaTheme="minorHAnsi"/>
    </w:rPr>
  </w:style>
  <w:style w:type="paragraph" w:customStyle="1" w:styleId="8DE6D32BADA64D138EBC19177CC893158">
    <w:name w:val="8DE6D32BADA64D138EBC19177CC893158"/>
    <w:rsid w:val="001A2910"/>
    <w:pPr>
      <w:spacing w:after="0" w:line="240" w:lineRule="auto"/>
    </w:pPr>
    <w:rPr>
      <w:rFonts w:eastAsiaTheme="minorHAnsi"/>
    </w:rPr>
  </w:style>
  <w:style w:type="paragraph" w:customStyle="1" w:styleId="295A8B9478F343C48B3010652BC00D508">
    <w:name w:val="295A8B9478F343C48B3010652BC00D508"/>
    <w:rsid w:val="001A2910"/>
    <w:pPr>
      <w:spacing w:after="0" w:line="240" w:lineRule="auto"/>
    </w:pPr>
    <w:rPr>
      <w:rFonts w:eastAsiaTheme="minorHAnsi"/>
    </w:rPr>
  </w:style>
  <w:style w:type="paragraph" w:customStyle="1" w:styleId="4050E7D66F9C4E00981208BF06E197484">
    <w:name w:val="4050E7D66F9C4E00981208BF06E197484"/>
    <w:rsid w:val="001A2910"/>
    <w:pPr>
      <w:spacing w:after="0" w:line="240" w:lineRule="auto"/>
    </w:pPr>
    <w:rPr>
      <w:rFonts w:eastAsiaTheme="minorHAnsi"/>
    </w:rPr>
  </w:style>
  <w:style w:type="paragraph" w:customStyle="1" w:styleId="80B406A01FB44379A0DBA3504DF319012">
    <w:name w:val="80B406A01FB44379A0DBA3504DF319012"/>
    <w:rsid w:val="001A2910"/>
    <w:pPr>
      <w:spacing w:after="0" w:line="240" w:lineRule="auto"/>
    </w:pPr>
    <w:rPr>
      <w:rFonts w:eastAsiaTheme="minorHAnsi"/>
    </w:rPr>
  </w:style>
  <w:style w:type="paragraph" w:customStyle="1" w:styleId="F31AB11E1C424F8AA61DF05AD0EBBC752">
    <w:name w:val="F31AB11E1C424F8AA61DF05AD0EBBC752"/>
    <w:rsid w:val="001A2910"/>
    <w:pPr>
      <w:spacing w:after="0" w:line="240" w:lineRule="auto"/>
    </w:pPr>
    <w:rPr>
      <w:rFonts w:eastAsiaTheme="minorHAnsi"/>
    </w:rPr>
  </w:style>
  <w:style w:type="paragraph" w:customStyle="1" w:styleId="004E62081C5A4BB0A1F0F9A3CB97D0EE">
    <w:name w:val="004E62081C5A4BB0A1F0F9A3CB97D0EE"/>
    <w:rsid w:val="001A2910"/>
  </w:style>
  <w:style w:type="paragraph" w:customStyle="1" w:styleId="1727C5E7A22943E78CAC63DF1E9EADD2">
    <w:name w:val="1727C5E7A22943E78CAC63DF1E9EADD2"/>
    <w:rsid w:val="001A2910"/>
  </w:style>
  <w:style w:type="paragraph" w:customStyle="1" w:styleId="31FAD910A3C8431DBD267602746660BC">
    <w:name w:val="31FAD910A3C8431DBD267602746660BC"/>
    <w:rsid w:val="001A2910"/>
  </w:style>
  <w:style w:type="paragraph" w:customStyle="1" w:styleId="9DC6866252FA4637A228D1F710B1354C">
    <w:name w:val="9DC6866252FA4637A228D1F710B1354C"/>
    <w:rsid w:val="001A2910"/>
  </w:style>
  <w:style w:type="paragraph" w:customStyle="1" w:styleId="E86502A4487C43F4A1CAA17187CEBF1E">
    <w:name w:val="E86502A4487C43F4A1CAA17187CEBF1E"/>
    <w:rsid w:val="001A2910"/>
  </w:style>
  <w:style w:type="paragraph" w:customStyle="1" w:styleId="FF638FC67DC0420D9C74C220BD1CB6FE">
    <w:name w:val="FF638FC67DC0420D9C74C220BD1CB6FE"/>
    <w:rsid w:val="001A2910"/>
  </w:style>
  <w:style w:type="paragraph" w:customStyle="1" w:styleId="60AD5E8E8492408EB36CF84F1EE075AF">
    <w:name w:val="60AD5E8E8492408EB36CF84F1EE075AF"/>
    <w:rsid w:val="001A2910"/>
  </w:style>
  <w:style w:type="paragraph" w:customStyle="1" w:styleId="7BD3AE907B4C4B9497CD4862BE1E2349">
    <w:name w:val="7BD3AE907B4C4B9497CD4862BE1E2349"/>
    <w:rsid w:val="001A2910"/>
  </w:style>
  <w:style w:type="paragraph" w:customStyle="1" w:styleId="295A8B9478F343C48B3010652BC00D509">
    <w:name w:val="295A8B9478F343C48B3010652BC00D509"/>
    <w:rsid w:val="001A2910"/>
    <w:pPr>
      <w:spacing w:after="0" w:line="240" w:lineRule="auto"/>
    </w:pPr>
    <w:rPr>
      <w:rFonts w:eastAsiaTheme="minorHAnsi"/>
    </w:rPr>
  </w:style>
  <w:style w:type="paragraph" w:customStyle="1" w:styleId="4050E7D66F9C4E00981208BF06E197485">
    <w:name w:val="4050E7D66F9C4E00981208BF06E197485"/>
    <w:rsid w:val="001A2910"/>
    <w:pPr>
      <w:spacing w:after="0" w:line="240" w:lineRule="auto"/>
    </w:pPr>
    <w:rPr>
      <w:rFonts w:eastAsiaTheme="minorHAnsi"/>
    </w:rPr>
  </w:style>
  <w:style w:type="paragraph" w:customStyle="1" w:styleId="80B406A01FB44379A0DBA3504DF319013">
    <w:name w:val="80B406A01FB44379A0DBA3504DF319013"/>
    <w:rsid w:val="001A2910"/>
    <w:pPr>
      <w:spacing w:after="0" w:line="240" w:lineRule="auto"/>
    </w:pPr>
    <w:rPr>
      <w:rFonts w:eastAsiaTheme="minorHAnsi"/>
    </w:rPr>
  </w:style>
  <w:style w:type="paragraph" w:customStyle="1" w:styleId="F31AB11E1C424F8AA61DF05AD0EBBC753">
    <w:name w:val="F31AB11E1C424F8AA61DF05AD0EBBC753"/>
    <w:rsid w:val="001A2910"/>
    <w:pPr>
      <w:spacing w:after="0" w:line="240" w:lineRule="auto"/>
    </w:pPr>
    <w:rPr>
      <w:rFonts w:eastAsiaTheme="minorHAnsi"/>
    </w:rPr>
  </w:style>
  <w:style w:type="paragraph" w:customStyle="1" w:styleId="004E62081C5A4BB0A1F0F9A3CB97D0EE1">
    <w:name w:val="004E62081C5A4BB0A1F0F9A3CB97D0EE1"/>
    <w:rsid w:val="001A2910"/>
    <w:pPr>
      <w:spacing w:after="0" w:line="240" w:lineRule="auto"/>
    </w:pPr>
    <w:rPr>
      <w:rFonts w:eastAsiaTheme="minorHAnsi"/>
    </w:rPr>
  </w:style>
  <w:style w:type="paragraph" w:customStyle="1" w:styleId="1727C5E7A22943E78CAC63DF1E9EADD21">
    <w:name w:val="1727C5E7A22943E78CAC63DF1E9EADD21"/>
    <w:rsid w:val="001A2910"/>
    <w:pPr>
      <w:spacing w:after="0" w:line="240" w:lineRule="auto"/>
    </w:pPr>
    <w:rPr>
      <w:rFonts w:eastAsiaTheme="minorHAnsi"/>
    </w:rPr>
  </w:style>
  <w:style w:type="paragraph" w:customStyle="1" w:styleId="31FAD910A3C8431DBD267602746660BC1">
    <w:name w:val="31FAD910A3C8431DBD267602746660BC1"/>
    <w:rsid w:val="001A2910"/>
    <w:pPr>
      <w:spacing w:after="0" w:line="240" w:lineRule="auto"/>
    </w:pPr>
    <w:rPr>
      <w:rFonts w:eastAsiaTheme="minorHAnsi"/>
    </w:rPr>
  </w:style>
  <w:style w:type="paragraph" w:customStyle="1" w:styleId="9DC6866252FA4637A228D1F710B1354C1">
    <w:name w:val="9DC6866252FA4637A228D1F710B1354C1"/>
    <w:rsid w:val="001A2910"/>
    <w:pPr>
      <w:spacing w:after="0" w:line="240" w:lineRule="auto"/>
    </w:pPr>
    <w:rPr>
      <w:rFonts w:eastAsiaTheme="minorHAnsi"/>
    </w:rPr>
  </w:style>
  <w:style w:type="paragraph" w:customStyle="1" w:styleId="E86502A4487C43F4A1CAA17187CEBF1E1">
    <w:name w:val="E86502A4487C43F4A1CAA17187CEBF1E1"/>
    <w:rsid w:val="001A2910"/>
    <w:pPr>
      <w:spacing w:after="0" w:line="240" w:lineRule="auto"/>
    </w:pPr>
    <w:rPr>
      <w:rFonts w:eastAsiaTheme="minorHAnsi"/>
    </w:rPr>
  </w:style>
  <w:style w:type="paragraph" w:customStyle="1" w:styleId="FF638FC67DC0420D9C74C220BD1CB6FE1">
    <w:name w:val="FF638FC67DC0420D9C74C220BD1CB6FE1"/>
    <w:rsid w:val="001A2910"/>
    <w:pPr>
      <w:spacing w:after="0" w:line="240" w:lineRule="auto"/>
    </w:pPr>
    <w:rPr>
      <w:rFonts w:eastAsiaTheme="minorHAnsi"/>
    </w:rPr>
  </w:style>
  <w:style w:type="paragraph" w:customStyle="1" w:styleId="60AD5E8E8492408EB36CF84F1EE075AF1">
    <w:name w:val="60AD5E8E8492408EB36CF84F1EE075AF1"/>
    <w:rsid w:val="001A2910"/>
    <w:pPr>
      <w:spacing w:after="0" w:line="240" w:lineRule="auto"/>
    </w:pPr>
    <w:rPr>
      <w:rFonts w:eastAsiaTheme="minorHAnsi"/>
    </w:rPr>
  </w:style>
  <w:style w:type="paragraph" w:customStyle="1" w:styleId="7BD3AE907B4C4B9497CD4862BE1E23491">
    <w:name w:val="7BD3AE907B4C4B9497CD4862BE1E23491"/>
    <w:rsid w:val="001A2910"/>
    <w:pPr>
      <w:spacing w:after="0" w:line="240" w:lineRule="auto"/>
    </w:pPr>
    <w:rPr>
      <w:rFonts w:eastAsiaTheme="minorHAnsi"/>
    </w:rPr>
  </w:style>
  <w:style w:type="paragraph" w:customStyle="1" w:styleId="295A8B9478F343C48B3010652BC00D5010">
    <w:name w:val="295A8B9478F343C48B3010652BC00D5010"/>
    <w:rsid w:val="001A2910"/>
    <w:pPr>
      <w:spacing w:after="0" w:line="240" w:lineRule="auto"/>
    </w:pPr>
    <w:rPr>
      <w:rFonts w:eastAsiaTheme="minorHAnsi"/>
    </w:rPr>
  </w:style>
  <w:style w:type="paragraph" w:customStyle="1" w:styleId="4050E7D66F9C4E00981208BF06E197486">
    <w:name w:val="4050E7D66F9C4E00981208BF06E197486"/>
    <w:rsid w:val="001A2910"/>
    <w:pPr>
      <w:spacing w:after="0" w:line="240" w:lineRule="auto"/>
    </w:pPr>
    <w:rPr>
      <w:rFonts w:eastAsiaTheme="minorHAnsi"/>
    </w:rPr>
  </w:style>
  <w:style w:type="paragraph" w:customStyle="1" w:styleId="80B406A01FB44379A0DBA3504DF319014">
    <w:name w:val="80B406A01FB44379A0DBA3504DF319014"/>
    <w:rsid w:val="001A2910"/>
    <w:pPr>
      <w:spacing w:after="0" w:line="240" w:lineRule="auto"/>
    </w:pPr>
    <w:rPr>
      <w:rFonts w:eastAsiaTheme="minorHAnsi"/>
    </w:rPr>
  </w:style>
  <w:style w:type="paragraph" w:customStyle="1" w:styleId="F31AB11E1C424F8AA61DF05AD0EBBC754">
    <w:name w:val="F31AB11E1C424F8AA61DF05AD0EBBC754"/>
    <w:rsid w:val="001A2910"/>
    <w:pPr>
      <w:spacing w:after="0" w:line="240" w:lineRule="auto"/>
    </w:pPr>
    <w:rPr>
      <w:rFonts w:eastAsiaTheme="minorHAnsi"/>
    </w:rPr>
  </w:style>
  <w:style w:type="paragraph" w:customStyle="1" w:styleId="004E62081C5A4BB0A1F0F9A3CB97D0EE2">
    <w:name w:val="004E62081C5A4BB0A1F0F9A3CB97D0EE2"/>
    <w:rsid w:val="001A2910"/>
    <w:pPr>
      <w:spacing w:after="0" w:line="240" w:lineRule="auto"/>
    </w:pPr>
    <w:rPr>
      <w:rFonts w:eastAsiaTheme="minorHAnsi"/>
    </w:rPr>
  </w:style>
  <w:style w:type="paragraph" w:customStyle="1" w:styleId="1727C5E7A22943E78CAC63DF1E9EADD22">
    <w:name w:val="1727C5E7A22943E78CAC63DF1E9EADD22"/>
    <w:rsid w:val="001A2910"/>
    <w:pPr>
      <w:spacing w:after="0" w:line="240" w:lineRule="auto"/>
    </w:pPr>
    <w:rPr>
      <w:rFonts w:eastAsiaTheme="minorHAnsi"/>
    </w:rPr>
  </w:style>
  <w:style w:type="paragraph" w:customStyle="1" w:styleId="31FAD910A3C8431DBD267602746660BC2">
    <w:name w:val="31FAD910A3C8431DBD267602746660BC2"/>
    <w:rsid w:val="001A2910"/>
    <w:pPr>
      <w:spacing w:after="0" w:line="240" w:lineRule="auto"/>
    </w:pPr>
    <w:rPr>
      <w:rFonts w:eastAsiaTheme="minorHAnsi"/>
    </w:rPr>
  </w:style>
  <w:style w:type="paragraph" w:customStyle="1" w:styleId="9DC6866252FA4637A228D1F710B1354C2">
    <w:name w:val="9DC6866252FA4637A228D1F710B1354C2"/>
    <w:rsid w:val="001A2910"/>
    <w:pPr>
      <w:spacing w:after="0" w:line="240" w:lineRule="auto"/>
    </w:pPr>
    <w:rPr>
      <w:rFonts w:eastAsiaTheme="minorHAnsi"/>
    </w:rPr>
  </w:style>
  <w:style w:type="paragraph" w:customStyle="1" w:styleId="E86502A4487C43F4A1CAA17187CEBF1E2">
    <w:name w:val="E86502A4487C43F4A1CAA17187CEBF1E2"/>
    <w:rsid w:val="001A2910"/>
    <w:pPr>
      <w:spacing w:after="0" w:line="240" w:lineRule="auto"/>
    </w:pPr>
    <w:rPr>
      <w:rFonts w:eastAsiaTheme="minorHAnsi"/>
    </w:rPr>
  </w:style>
  <w:style w:type="paragraph" w:customStyle="1" w:styleId="FF638FC67DC0420D9C74C220BD1CB6FE2">
    <w:name w:val="FF638FC67DC0420D9C74C220BD1CB6FE2"/>
    <w:rsid w:val="001A2910"/>
    <w:pPr>
      <w:spacing w:after="0" w:line="240" w:lineRule="auto"/>
    </w:pPr>
    <w:rPr>
      <w:rFonts w:eastAsiaTheme="minorHAnsi"/>
    </w:rPr>
  </w:style>
  <w:style w:type="paragraph" w:customStyle="1" w:styleId="60AD5E8E8492408EB36CF84F1EE075AF2">
    <w:name w:val="60AD5E8E8492408EB36CF84F1EE075AF2"/>
    <w:rsid w:val="001A2910"/>
    <w:pPr>
      <w:spacing w:after="0" w:line="240" w:lineRule="auto"/>
    </w:pPr>
    <w:rPr>
      <w:rFonts w:eastAsiaTheme="minorHAnsi"/>
    </w:rPr>
  </w:style>
  <w:style w:type="paragraph" w:customStyle="1" w:styleId="7BD3AE907B4C4B9497CD4862BE1E23492">
    <w:name w:val="7BD3AE907B4C4B9497CD4862BE1E23492"/>
    <w:rsid w:val="001A2910"/>
    <w:pPr>
      <w:spacing w:after="0" w:line="240" w:lineRule="auto"/>
    </w:pPr>
    <w:rPr>
      <w:rFonts w:eastAsiaTheme="minorHAnsi"/>
    </w:rPr>
  </w:style>
  <w:style w:type="character" w:customStyle="1" w:styleId="Input">
    <w:name w:val="Input"/>
    <w:basedOn w:val="Fuentedeprrafopredeter"/>
    <w:uiPriority w:val="1"/>
    <w:qFormat/>
    <w:rsid w:val="007141E5"/>
    <w:rPr>
      <w:rFonts w:ascii="Arial" w:hAnsi="Arial"/>
      <w:sz w:val="20"/>
    </w:rPr>
  </w:style>
  <w:style w:type="paragraph" w:customStyle="1" w:styleId="295A8B9478F343C48B3010652BC00D5011">
    <w:name w:val="295A8B9478F343C48B3010652BC00D5011"/>
    <w:rsid w:val="001A2910"/>
    <w:pPr>
      <w:spacing w:after="0" w:line="240" w:lineRule="auto"/>
    </w:pPr>
    <w:rPr>
      <w:rFonts w:eastAsiaTheme="minorHAnsi"/>
    </w:rPr>
  </w:style>
  <w:style w:type="paragraph" w:customStyle="1" w:styleId="4050E7D66F9C4E00981208BF06E197487">
    <w:name w:val="4050E7D66F9C4E00981208BF06E197487"/>
    <w:rsid w:val="001A2910"/>
    <w:pPr>
      <w:spacing w:after="0" w:line="240" w:lineRule="auto"/>
    </w:pPr>
    <w:rPr>
      <w:rFonts w:eastAsiaTheme="minorHAnsi"/>
    </w:rPr>
  </w:style>
  <w:style w:type="paragraph" w:customStyle="1" w:styleId="80B406A01FB44379A0DBA3504DF319015">
    <w:name w:val="80B406A01FB44379A0DBA3504DF319015"/>
    <w:rsid w:val="001A2910"/>
    <w:pPr>
      <w:spacing w:after="0" w:line="240" w:lineRule="auto"/>
    </w:pPr>
    <w:rPr>
      <w:rFonts w:eastAsiaTheme="minorHAnsi"/>
    </w:rPr>
  </w:style>
  <w:style w:type="paragraph" w:customStyle="1" w:styleId="F31AB11E1C424F8AA61DF05AD0EBBC755">
    <w:name w:val="F31AB11E1C424F8AA61DF05AD0EBBC755"/>
    <w:rsid w:val="001A2910"/>
    <w:pPr>
      <w:spacing w:after="0" w:line="240" w:lineRule="auto"/>
    </w:pPr>
    <w:rPr>
      <w:rFonts w:eastAsiaTheme="minorHAnsi"/>
    </w:rPr>
  </w:style>
  <w:style w:type="paragraph" w:customStyle="1" w:styleId="004E62081C5A4BB0A1F0F9A3CB97D0EE3">
    <w:name w:val="004E62081C5A4BB0A1F0F9A3CB97D0EE3"/>
    <w:rsid w:val="001A2910"/>
    <w:pPr>
      <w:spacing w:after="0" w:line="240" w:lineRule="auto"/>
    </w:pPr>
    <w:rPr>
      <w:rFonts w:eastAsiaTheme="minorHAnsi"/>
    </w:rPr>
  </w:style>
  <w:style w:type="paragraph" w:customStyle="1" w:styleId="1727C5E7A22943E78CAC63DF1E9EADD23">
    <w:name w:val="1727C5E7A22943E78CAC63DF1E9EADD23"/>
    <w:rsid w:val="001A2910"/>
    <w:pPr>
      <w:spacing w:after="0" w:line="240" w:lineRule="auto"/>
    </w:pPr>
    <w:rPr>
      <w:rFonts w:eastAsiaTheme="minorHAnsi"/>
    </w:rPr>
  </w:style>
  <w:style w:type="paragraph" w:customStyle="1" w:styleId="31FAD910A3C8431DBD267602746660BC3">
    <w:name w:val="31FAD910A3C8431DBD267602746660BC3"/>
    <w:rsid w:val="001A2910"/>
    <w:pPr>
      <w:spacing w:after="0" w:line="240" w:lineRule="auto"/>
    </w:pPr>
    <w:rPr>
      <w:rFonts w:eastAsiaTheme="minorHAnsi"/>
    </w:rPr>
  </w:style>
  <w:style w:type="paragraph" w:customStyle="1" w:styleId="9DC6866252FA4637A228D1F710B1354C3">
    <w:name w:val="9DC6866252FA4637A228D1F710B1354C3"/>
    <w:rsid w:val="001A2910"/>
    <w:pPr>
      <w:spacing w:after="0" w:line="240" w:lineRule="auto"/>
    </w:pPr>
    <w:rPr>
      <w:rFonts w:eastAsiaTheme="minorHAnsi"/>
    </w:rPr>
  </w:style>
  <w:style w:type="paragraph" w:customStyle="1" w:styleId="E86502A4487C43F4A1CAA17187CEBF1E3">
    <w:name w:val="E86502A4487C43F4A1CAA17187CEBF1E3"/>
    <w:rsid w:val="001A2910"/>
    <w:pPr>
      <w:spacing w:after="0" w:line="240" w:lineRule="auto"/>
    </w:pPr>
    <w:rPr>
      <w:rFonts w:eastAsiaTheme="minorHAnsi"/>
    </w:rPr>
  </w:style>
  <w:style w:type="paragraph" w:customStyle="1" w:styleId="FF638FC67DC0420D9C74C220BD1CB6FE3">
    <w:name w:val="FF638FC67DC0420D9C74C220BD1CB6FE3"/>
    <w:rsid w:val="001A2910"/>
    <w:pPr>
      <w:spacing w:after="0" w:line="240" w:lineRule="auto"/>
    </w:pPr>
    <w:rPr>
      <w:rFonts w:eastAsiaTheme="minorHAnsi"/>
    </w:rPr>
  </w:style>
  <w:style w:type="paragraph" w:customStyle="1" w:styleId="60AD5E8E8492408EB36CF84F1EE075AF3">
    <w:name w:val="60AD5E8E8492408EB36CF84F1EE075AF3"/>
    <w:rsid w:val="001A2910"/>
    <w:pPr>
      <w:spacing w:after="0" w:line="240" w:lineRule="auto"/>
    </w:pPr>
    <w:rPr>
      <w:rFonts w:eastAsiaTheme="minorHAnsi"/>
    </w:rPr>
  </w:style>
  <w:style w:type="paragraph" w:customStyle="1" w:styleId="7BD3AE907B4C4B9497CD4862BE1E23493">
    <w:name w:val="7BD3AE907B4C4B9497CD4862BE1E23493"/>
    <w:rsid w:val="001A2910"/>
    <w:pPr>
      <w:spacing w:after="0" w:line="240" w:lineRule="auto"/>
    </w:pPr>
    <w:rPr>
      <w:rFonts w:eastAsiaTheme="minorHAnsi"/>
    </w:rPr>
  </w:style>
  <w:style w:type="paragraph" w:customStyle="1" w:styleId="69276E7CFBE24D5A84AE210038AD277A">
    <w:name w:val="69276E7CFBE24D5A84AE210038AD277A"/>
    <w:rsid w:val="001A2910"/>
  </w:style>
  <w:style w:type="paragraph" w:customStyle="1" w:styleId="250A356E6B1943F690A9747AF1FFBD57">
    <w:name w:val="250A356E6B1943F690A9747AF1FFBD57"/>
    <w:rsid w:val="001A2910"/>
  </w:style>
  <w:style w:type="paragraph" w:customStyle="1" w:styleId="4E22E0D6FD564E47B07823DE73372A2F">
    <w:name w:val="4E22E0D6FD564E47B07823DE73372A2F"/>
    <w:rsid w:val="001A2910"/>
  </w:style>
  <w:style w:type="paragraph" w:customStyle="1" w:styleId="923E1B514D694B03A49958B7D3F2A45B">
    <w:name w:val="923E1B514D694B03A49958B7D3F2A45B"/>
    <w:rsid w:val="001A2910"/>
  </w:style>
  <w:style w:type="paragraph" w:customStyle="1" w:styleId="2843DC1AD0D44DD7B3F6B41266C2F7AC">
    <w:name w:val="2843DC1AD0D44DD7B3F6B41266C2F7AC"/>
    <w:rsid w:val="001A2910"/>
  </w:style>
  <w:style w:type="paragraph" w:customStyle="1" w:styleId="E2532C509E48415382E32F4406CF1FC0">
    <w:name w:val="E2532C509E48415382E32F4406CF1FC0"/>
    <w:rsid w:val="001A2910"/>
  </w:style>
  <w:style w:type="paragraph" w:customStyle="1" w:styleId="3B83F56C82C14F62A073234C505C4B8D">
    <w:name w:val="3B83F56C82C14F62A073234C505C4B8D"/>
    <w:rsid w:val="001A2910"/>
  </w:style>
  <w:style w:type="paragraph" w:customStyle="1" w:styleId="392C56F6B63943AF885BDBF21A5AAAC4">
    <w:name w:val="392C56F6B63943AF885BDBF21A5AAAC4"/>
    <w:rsid w:val="001A2910"/>
  </w:style>
  <w:style w:type="paragraph" w:customStyle="1" w:styleId="77BD00B2229F40BCB47EFAC86A1355B6">
    <w:name w:val="77BD00B2229F40BCB47EFAC86A1355B6"/>
    <w:rsid w:val="001A2910"/>
  </w:style>
  <w:style w:type="paragraph" w:customStyle="1" w:styleId="682140143B8644E4A5B959D81E1718EB">
    <w:name w:val="682140143B8644E4A5B959D81E1718EB"/>
    <w:rsid w:val="001A2910"/>
  </w:style>
  <w:style w:type="paragraph" w:customStyle="1" w:styleId="8FF0898A48F241F5A2125B1C85415FEB">
    <w:name w:val="8FF0898A48F241F5A2125B1C85415FEB"/>
    <w:rsid w:val="001A2910"/>
  </w:style>
  <w:style w:type="paragraph" w:customStyle="1" w:styleId="459B633BCF7B4CF7B8EE71A24B853E74">
    <w:name w:val="459B633BCF7B4CF7B8EE71A24B853E74"/>
    <w:rsid w:val="001A2910"/>
  </w:style>
  <w:style w:type="paragraph" w:customStyle="1" w:styleId="05D13CC82BB74B51A94E9B6CC7979012">
    <w:name w:val="05D13CC82BB74B51A94E9B6CC7979012"/>
    <w:rsid w:val="001A2910"/>
  </w:style>
  <w:style w:type="paragraph" w:customStyle="1" w:styleId="6337E6DDAFAA4557BB2CFFBDE0D21BCD">
    <w:name w:val="6337E6DDAFAA4557BB2CFFBDE0D21BCD"/>
    <w:rsid w:val="001A2910"/>
  </w:style>
  <w:style w:type="paragraph" w:customStyle="1" w:styleId="9F07D825FA884FDDB872F89A0E5F42E0">
    <w:name w:val="9F07D825FA884FDDB872F89A0E5F42E0"/>
    <w:rsid w:val="001A2910"/>
  </w:style>
  <w:style w:type="paragraph" w:customStyle="1" w:styleId="734A0063760C4DE48ADEC55E14FE7AF8">
    <w:name w:val="734A0063760C4DE48ADEC55E14FE7AF8"/>
    <w:rsid w:val="001A2910"/>
  </w:style>
  <w:style w:type="paragraph" w:customStyle="1" w:styleId="6B7941BF81C2415E9C1906D313AF7301">
    <w:name w:val="6B7941BF81C2415E9C1906D313AF7301"/>
    <w:rsid w:val="001A2910"/>
  </w:style>
  <w:style w:type="paragraph" w:customStyle="1" w:styleId="E9E9B7300C184CA1AE26A0BA727B7272">
    <w:name w:val="E9E9B7300C184CA1AE26A0BA727B7272"/>
    <w:rsid w:val="001A2910"/>
  </w:style>
  <w:style w:type="paragraph" w:customStyle="1" w:styleId="EF03FFFB6D834B73883B46DA331AA300">
    <w:name w:val="EF03FFFB6D834B73883B46DA331AA300"/>
    <w:rsid w:val="001A2910"/>
  </w:style>
  <w:style w:type="paragraph" w:customStyle="1" w:styleId="675AA86304E84BCB8980BFFBC2B62220">
    <w:name w:val="675AA86304E84BCB8980BFFBC2B62220"/>
    <w:rsid w:val="001A2910"/>
  </w:style>
  <w:style w:type="paragraph" w:customStyle="1" w:styleId="22D01FD6DB2A4697A2791962DCCCB95A">
    <w:name w:val="22D01FD6DB2A4697A2791962DCCCB95A"/>
    <w:rsid w:val="001A2910"/>
  </w:style>
  <w:style w:type="paragraph" w:customStyle="1" w:styleId="D2E1D1876E704EEBACC06960BB24584B">
    <w:name w:val="D2E1D1876E704EEBACC06960BB24584B"/>
    <w:rsid w:val="001A2910"/>
  </w:style>
  <w:style w:type="paragraph" w:customStyle="1" w:styleId="B94733C0573E40E4904CBD3CF12175A2">
    <w:name w:val="B94733C0573E40E4904CBD3CF12175A2"/>
    <w:rsid w:val="001A2910"/>
  </w:style>
  <w:style w:type="paragraph" w:customStyle="1" w:styleId="3192569DEF0C44378E442D5347AD719E">
    <w:name w:val="3192569DEF0C44378E442D5347AD719E"/>
    <w:rsid w:val="001A2910"/>
  </w:style>
  <w:style w:type="paragraph" w:customStyle="1" w:styleId="BBC5C433B3A44B9386DF3B0D76D6C6ED">
    <w:name w:val="BBC5C433B3A44B9386DF3B0D76D6C6ED"/>
    <w:rsid w:val="001A2910"/>
  </w:style>
  <w:style w:type="paragraph" w:customStyle="1" w:styleId="4E446F9B3FDF4F98A527306621E05947">
    <w:name w:val="4E446F9B3FDF4F98A527306621E05947"/>
    <w:rsid w:val="001A2910"/>
  </w:style>
  <w:style w:type="paragraph" w:customStyle="1" w:styleId="837E55C56D3C4FD697DB02666C4F800A">
    <w:name w:val="837E55C56D3C4FD697DB02666C4F800A"/>
    <w:rsid w:val="001A2910"/>
  </w:style>
  <w:style w:type="paragraph" w:customStyle="1" w:styleId="D63B86D037EB4B889C3F5C4E056CE3B0">
    <w:name w:val="D63B86D037EB4B889C3F5C4E056CE3B0"/>
    <w:rsid w:val="001A2910"/>
  </w:style>
  <w:style w:type="paragraph" w:customStyle="1" w:styleId="A8FB4E9607104BDA8BFDD4F5D7D21D0A">
    <w:name w:val="A8FB4E9607104BDA8BFDD4F5D7D21D0A"/>
    <w:rsid w:val="001A2910"/>
  </w:style>
  <w:style w:type="paragraph" w:customStyle="1" w:styleId="3B4A2AFD21D54F469399A99CBF531044">
    <w:name w:val="3B4A2AFD21D54F469399A99CBF531044"/>
    <w:rsid w:val="001A2910"/>
  </w:style>
  <w:style w:type="paragraph" w:customStyle="1" w:styleId="B4845B17F8A54CC48DAF21AB479981D6">
    <w:name w:val="B4845B17F8A54CC48DAF21AB479981D6"/>
    <w:rsid w:val="001A2910"/>
  </w:style>
  <w:style w:type="paragraph" w:customStyle="1" w:styleId="71FB31D8B60B44A39E8DD135803332E8">
    <w:name w:val="71FB31D8B60B44A39E8DD135803332E8"/>
    <w:rsid w:val="001A2910"/>
  </w:style>
  <w:style w:type="paragraph" w:customStyle="1" w:styleId="31509C2EBDAE4B0286D4699D803EFDE6">
    <w:name w:val="31509C2EBDAE4B0286D4699D803EFDE6"/>
    <w:rsid w:val="001A2910"/>
  </w:style>
  <w:style w:type="paragraph" w:customStyle="1" w:styleId="3BA61BC01D5F48229C724DF682B0CFEC">
    <w:name w:val="3BA61BC01D5F48229C724DF682B0CFEC"/>
    <w:rsid w:val="001A2910"/>
  </w:style>
  <w:style w:type="paragraph" w:customStyle="1" w:styleId="593E040EA6CC41398315CA5FA8A71EE8">
    <w:name w:val="593E040EA6CC41398315CA5FA8A71EE8"/>
    <w:rsid w:val="001A2910"/>
  </w:style>
  <w:style w:type="paragraph" w:customStyle="1" w:styleId="E033A91944904E639BB24E6822CC07C4">
    <w:name w:val="E033A91944904E639BB24E6822CC07C4"/>
    <w:rsid w:val="001A2910"/>
  </w:style>
  <w:style w:type="paragraph" w:customStyle="1" w:styleId="13FFFE03BCA048E290E844F209932E9A">
    <w:name w:val="13FFFE03BCA048E290E844F209932E9A"/>
    <w:rsid w:val="001A2910"/>
  </w:style>
  <w:style w:type="paragraph" w:customStyle="1" w:styleId="8A042DAD13594671AAA6A935D6367A0F">
    <w:name w:val="8A042DAD13594671AAA6A935D6367A0F"/>
    <w:rsid w:val="001A2910"/>
  </w:style>
  <w:style w:type="paragraph" w:customStyle="1" w:styleId="3CB241A8D3DA4E82A4203A02705125D9">
    <w:name w:val="3CB241A8D3DA4E82A4203A02705125D9"/>
    <w:rsid w:val="001A2910"/>
  </w:style>
  <w:style w:type="paragraph" w:customStyle="1" w:styleId="C9AC954FFE9942FD8619109E67C95DA0">
    <w:name w:val="C9AC954FFE9942FD8619109E67C95DA0"/>
    <w:rsid w:val="001A2910"/>
  </w:style>
  <w:style w:type="paragraph" w:customStyle="1" w:styleId="5E8FEBD5D725444CB9A5BDB287FC658D">
    <w:name w:val="5E8FEBD5D725444CB9A5BDB287FC658D"/>
    <w:rsid w:val="001A2910"/>
  </w:style>
  <w:style w:type="paragraph" w:customStyle="1" w:styleId="F5F48B03FCEF44AE8E617BA815BE09EB">
    <w:name w:val="F5F48B03FCEF44AE8E617BA815BE09EB"/>
    <w:rsid w:val="001A2910"/>
  </w:style>
  <w:style w:type="paragraph" w:customStyle="1" w:styleId="4158937F3DAC48219BCB060508D204E2">
    <w:name w:val="4158937F3DAC48219BCB060508D204E2"/>
    <w:rsid w:val="001A2910"/>
  </w:style>
  <w:style w:type="paragraph" w:customStyle="1" w:styleId="FC26A3ACAC734526992E4359BAC05B82">
    <w:name w:val="FC26A3ACAC734526992E4359BAC05B82"/>
    <w:rsid w:val="001A2910"/>
  </w:style>
  <w:style w:type="paragraph" w:customStyle="1" w:styleId="A8A9C08207C8479F9A47F82A815B4570">
    <w:name w:val="A8A9C08207C8479F9A47F82A815B4570"/>
    <w:rsid w:val="001A2910"/>
  </w:style>
  <w:style w:type="paragraph" w:customStyle="1" w:styleId="8F9350C0A70C48CBAB2526A3D8FB9181">
    <w:name w:val="8F9350C0A70C48CBAB2526A3D8FB9181"/>
    <w:rsid w:val="001A2910"/>
  </w:style>
  <w:style w:type="paragraph" w:customStyle="1" w:styleId="ADFD7FB2093E425ABF3421A8BC871570">
    <w:name w:val="ADFD7FB2093E425ABF3421A8BC871570"/>
    <w:rsid w:val="001A2910"/>
  </w:style>
  <w:style w:type="paragraph" w:customStyle="1" w:styleId="24FBC5727F634089A52D5DFEFDE49B3B">
    <w:name w:val="24FBC5727F634089A52D5DFEFDE49B3B"/>
    <w:rsid w:val="001A2910"/>
  </w:style>
  <w:style w:type="paragraph" w:customStyle="1" w:styleId="71F18F4EAED44D6AB4D2F2B408CD7F3B">
    <w:name w:val="71F18F4EAED44D6AB4D2F2B408CD7F3B"/>
    <w:rsid w:val="001A2910"/>
  </w:style>
  <w:style w:type="paragraph" w:customStyle="1" w:styleId="6C811C69C9D64278BECFB0FC88CADE77">
    <w:name w:val="6C811C69C9D64278BECFB0FC88CADE77"/>
    <w:rsid w:val="001A2910"/>
  </w:style>
  <w:style w:type="paragraph" w:customStyle="1" w:styleId="A8FB4E9607104BDA8BFDD4F5D7D21D0A1">
    <w:name w:val="A8FB4E9607104BDA8BFDD4F5D7D21D0A1"/>
    <w:rsid w:val="001A2910"/>
    <w:pPr>
      <w:spacing w:after="0" w:line="240" w:lineRule="auto"/>
    </w:pPr>
    <w:rPr>
      <w:rFonts w:eastAsiaTheme="minorHAnsi"/>
    </w:rPr>
  </w:style>
  <w:style w:type="paragraph" w:customStyle="1" w:styleId="3B4A2AFD21D54F469399A99CBF5310441">
    <w:name w:val="3B4A2AFD21D54F469399A99CBF5310441"/>
    <w:rsid w:val="001A2910"/>
    <w:pPr>
      <w:spacing w:after="0" w:line="240" w:lineRule="auto"/>
    </w:pPr>
    <w:rPr>
      <w:rFonts w:eastAsiaTheme="minorHAnsi"/>
    </w:rPr>
  </w:style>
  <w:style w:type="paragraph" w:customStyle="1" w:styleId="B4845B17F8A54CC48DAF21AB479981D61">
    <w:name w:val="B4845B17F8A54CC48DAF21AB479981D61"/>
    <w:rsid w:val="001A2910"/>
    <w:pPr>
      <w:spacing w:after="0" w:line="240" w:lineRule="auto"/>
    </w:pPr>
    <w:rPr>
      <w:rFonts w:eastAsiaTheme="minorHAnsi"/>
    </w:rPr>
  </w:style>
  <w:style w:type="paragraph" w:customStyle="1" w:styleId="5E8FEBD5D725444CB9A5BDB287FC658D1">
    <w:name w:val="5E8FEBD5D725444CB9A5BDB287FC658D1"/>
    <w:rsid w:val="001A2910"/>
    <w:pPr>
      <w:spacing w:after="0" w:line="240" w:lineRule="auto"/>
    </w:pPr>
    <w:rPr>
      <w:rFonts w:eastAsiaTheme="minorHAnsi"/>
    </w:rPr>
  </w:style>
  <w:style w:type="paragraph" w:customStyle="1" w:styleId="13FFFE03BCA048E290E844F209932E9A1">
    <w:name w:val="13FFFE03BCA048E290E844F209932E9A1"/>
    <w:rsid w:val="001A2910"/>
    <w:pPr>
      <w:spacing w:after="0" w:line="240" w:lineRule="auto"/>
    </w:pPr>
    <w:rPr>
      <w:rFonts w:eastAsiaTheme="minorHAnsi"/>
    </w:rPr>
  </w:style>
  <w:style w:type="paragraph" w:customStyle="1" w:styleId="F5F48B03FCEF44AE8E617BA815BE09EB1">
    <w:name w:val="F5F48B03FCEF44AE8E617BA815BE09EB1"/>
    <w:rsid w:val="001A2910"/>
    <w:pPr>
      <w:spacing w:after="0" w:line="240" w:lineRule="auto"/>
    </w:pPr>
    <w:rPr>
      <w:rFonts w:eastAsiaTheme="minorHAnsi"/>
    </w:rPr>
  </w:style>
  <w:style w:type="paragraph" w:customStyle="1" w:styleId="8A042DAD13594671AAA6A935D6367A0F1">
    <w:name w:val="8A042DAD13594671AAA6A935D6367A0F1"/>
    <w:rsid w:val="001A2910"/>
    <w:pPr>
      <w:spacing w:after="0" w:line="240" w:lineRule="auto"/>
    </w:pPr>
    <w:rPr>
      <w:rFonts w:eastAsiaTheme="minorHAnsi"/>
    </w:rPr>
  </w:style>
  <w:style w:type="paragraph" w:customStyle="1" w:styleId="4158937F3DAC48219BCB060508D204E21">
    <w:name w:val="4158937F3DAC48219BCB060508D204E21"/>
    <w:rsid w:val="001A2910"/>
    <w:pPr>
      <w:spacing w:after="0" w:line="240" w:lineRule="auto"/>
    </w:pPr>
    <w:rPr>
      <w:rFonts w:eastAsiaTheme="minorHAnsi"/>
    </w:rPr>
  </w:style>
  <w:style w:type="paragraph" w:customStyle="1" w:styleId="3CB241A8D3DA4E82A4203A02705125D91">
    <w:name w:val="3CB241A8D3DA4E82A4203A02705125D91"/>
    <w:rsid w:val="001A2910"/>
    <w:pPr>
      <w:spacing w:after="0" w:line="240" w:lineRule="auto"/>
    </w:pPr>
    <w:rPr>
      <w:rFonts w:eastAsiaTheme="minorHAnsi"/>
    </w:rPr>
  </w:style>
  <w:style w:type="paragraph" w:customStyle="1" w:styleId="FC26A3ACAC734526992E4359BAC05B821">
    <w:name w:val="FC26A3ACAC734526992E4359BAC05B821"/>
    <w:rsid w:val="001A2910"/>
    <w:pPr>
      <w:spacing w:after="0" w:line="240" w:lineRule="auto"/>
    </w:pPr>
    <w:rPr>
      <w:rFonts w:eastAsiaTheme="minorHAnsi"/>
    </w:rPr>
  </w:style>
  <w:style w:type="paragraph" w:customStyle="1" w:styleId="C9AC954FFE9942FD8619109E67C95DA01">
    <w:name w:val="C9AC954FFE9942FD8619109E67C95DA01"/>
    <w:rsid w:val="001A2910"/>
    <w:pPr>
      <w:spacing w:after="0" w:line="240" w:lineRule="auto"/>
    </w:pPr>
    <w:rPr>
      <w:rFonts w:eastAsiaTheme="minorHAnsi"/>
    </w:rPr>
  </w:style>
  <w:style w:type="paragraph" w:customStyle="1" w:styleId="A8A9C08207C8479F9A47F82A815B45701">
    <w:name w:val="A8A9C08207C8479F9A47F82A815B45701"/>
    <w:rsid w:val="001A2910"/>
    <w:pPr>
      <w:spacing w:after="0" w:line="240" w:lineRule="auto"/>
    </w:pPr>
    <w:rPr>
      <w:rFonts w:eastAsiaTheme="minorHAnsi"/>
    </w:rPr>
  </w:style>
  <w:style w:type="paragraph" w:customStyle="1" w:styleId="6C811C69C9D64278BECFB0FC88CADE771">
    <w:name w:val="6C811C69C9D64278BECFB0FC88CADE771"/>
    <w:rsid w:val="001A2910"/>
    <w:pPr>
      <w:spacing w:after="0" w:line="240" w:lineRule="auto"/>
    </w:pPr>
    <w:rPr>
      <w:rFonts w:eastAsiaTheme="minorHAnsi"/>
    </w:rPr>
  </w:style>
  <w:style w:type="paragraph" w:customStyle="1" w:styleId="8F9350C0A70C48CBAB2526A3D8FB91811">
    <w:name w:val="8F9350C0A70C48CBAB2526A3D8FB91811"/>
    <w:rsid w:val="001A2910"/>
    <w:pPr>
      <w:spacing w:after="0" w:line="240" w:lineRule="auto"/>
    </w:pPr>
    <w:rPr>
      <w:rFonts w:eastAsiaTheme="minorHAnsi"/>
    </w:rPr>
  </w:style>
  <w:style w:type="paragraph" w:customStyle="1" w:styleId="71F18F4EAED44D6AB4D2F2B408CD7F3B1">
    <w:name w:val="71F18F4EAED44D6AB4D2F2B408CD7F3B1"/>
    <w:rsid w:val="001A2910"/>
    <w:pPr>
      <w:spacing w:after="0" w:line="240" w:lineRule="auto"/>
    </w:pPr>
    <w:rPr>
      <w:rFonts w:eastAsiaTheme="minorHAnsi"/>
    </w:rPr>
  </w:style>
  <w:style w:type="paragraph" w:customStyle="1" w:styleId="ADFD7FB2093E425ABF3421A8BC8715701">
    <w:name w:val="ADFD7FB2093E425ABF3421A8BC8715701"/>
    <w:rsid w:val="001A2910"/>
    <w:pPr>
      <w:spacing w:after="0" w:line="240" w:lineRule="auto"/>
    </w:pPr>
    <w:rPr>
      <w:rFonts w:eastAsiaTheme="minorHAnsi"/>
    </w:rPr>
  </w:style>
  <w:style w:type="paragraph" w:customStyle="1" w:styleId="24FBC5727F634089A52D5DFEFDE49B3B1">
    <w:name w:val="24FBC5727F634089A52D5DFEFDE49B3B1"/>
    <w:rsid w:val="001A2910"/>
    <w:pPr>
      <w:spacing w:after="0" w:line="240" w:lineRule="auto"/>
    </w:pPr>
    <w:rPr>
      <w:rFonts w:eastAsiaTheme="minorHAnsi"/>
    </w:rPr>
  </w:style>
  <w:style w:type="paragraph" w:customStyle="1" w:styleId="E033A91944904E639BB24E6822CC07C41">
    <w:name w:val="E033A91944904E639BB24E6822CC07C41"/>
    <w:rsid w:val="001A2910"/>
    <w:pPr>
      <w:spacing w:after="0" w:line="240" w:lineRule="auto"/>
    </w:pPr>
    <w:rPr>
      <w:rFonts w:eastAsiaTheme="minorHAnsi"/>
    </w:rPr>
  </w:style>
  <w:style w:type="paragraph" w:customStyle="1" w:styleId="A8FB4E9607104BDA8BFDD4F5D7D21D0A2">
    <w:name w:val="A8FB4E9607104BDA8BFDD4F5D7D21D0A2"/>
    <w:rsid w:val="001A2910"/>
    <w:pPr>
      <w:spacing w:after="0" w:line="240" w:lineRule="auto"/>
    </w:pPr>
    <w:rPr>
      <w:rFonts w:eastAsiaTheme="minorHAnsi"/>
    </w:rPr>
  </w:style>
  <w:style w:type="paragraph" w:customStyle="1" w:styleId="3B4A2AFD21D54F469399A99CBF5310442">
    <w:name w:val="3B4A2AFD21D54F469399A99CBF5310442"/>
    <w:rsid w:val="001A2910"/>
    <w:pPr>
      <w:spacing w:after="0" w:line="240" w:lineRule="auto"/>
    </w:pPr>
    <w:rPr>
      <w:rFonts w:eastAsiaTheme="minorHAnsi"/>
    </w:rPr>
  </w:style>
  <w:style w:type="paragraph" w:customStyle="1" w:styleId="B4845B17F8A54CC48DAF21AB479981D62">
    <w:name w:val="B4845B17F8A54CC48DAF21AB479981D62"/>
    <w:rsid w:val="001A2910"/>
    <w:pPr>
      <w:spacing w:after="0" w:line="240" w:lineRule="auto"/>
    </w:pPr>
    <w:rPr>
      <w:rFonts w:eastAsiaTheme="minorHAnsi"/>
    </w:rPr>
  </w:style>
  <w:style w:type="paragraph" w:customStyle="1" w:styleId="5E8FEBD5D725444CB9A5BDB287FC658D2">
    <w:name w:val="5E8FEBD5D725444CB9A5BDB287FC658D2"/>
    <w:rsid w:val="001A2910"/>
    <w:pPr>
      <w:spacing w:after="0" w:line="240" w:lineRule="auto"/>
    </w:pPr>
    <w:rPr>
      <w:rFonts w:eastAsiaTheme="minorHAnsi"/>
    </w:rPr>
  </w:style>
  <w:style w:type="paragraph" w:customStyle="1" w:styleId="13FFFE03BCA048E290E844F209932E9A2">
    <w:name w:val="13FFFE03BCA048E290E844F209932E9A2"/>
    <w:rsid w:val="001A2910"/>
    <w:pPr>
      <w:spacing w:after="0" w:line="240" w:lineRule="auto"/>
    </w:pPr>
    <w:rPr>
      <w:rFonts w:eastAsiaTheme="minorHAnsi"/>
    </w:rPr>
  </w:style>
  <w:style w:type="paragraph" w:customStyle="1" w:styleId="F5F48B03FCEF44AE8E617BA815BE09EB2">
    <w:name w:val="F5F48B03FCEF44AE8E617BA815BE09EB2"/>
    <w:rsid w:val="001A2910"/>
    <w:pPr>
      <w:spacing w:after="0" w:line="240" w:lineRule="auto"/>
    </w:pPr>
    <w:rPr>
      <w:rFonts w:eastAsiaTheme="minorHAnsi"/>
    </w:rPr>
  </w:style>
  <w:style w:type="paragraph" w:customStyle="1" w:styleId="8A042DAD13594671AAA6A935D6367A0F2">
    <w:name w:val="8A042DAD13594671AAA6A935D6367A0F2"/>
    <w:rsid w:val="001A2910"/>
    <w:pPr>
      <w:spacing w:after="0" w:line="240" w:lineRule="auto"/>
    </w:pPr>
    <w:rPr>
      <w:rFonts w:eastAsiaTheme="minorHAnsi"/>
    </w:rPr>
  </w:style>
  <w:style w:type="paragraph" w:customStyle="1" w:styleId="4158937F3DAC48219BCB060508D204E22">
    <w:name w:val="4158937F3DAC48219BCB060508D204E22"/>
    <w:rsid w:val="001A2910"/>
    <w:pPr>
      <w:spacing w:after="0" w:line="240" w:lineRule="auto"/>
    </w:pPr>
    <w:rPr>
      <w:rFonts w:eastAsiaTheme="minorHAnsi"/>
    </w:rPr>
  </w:style>
  <w:style w:type="paragraph" w:customStyle="1" w:styleId="3CB241A8D3DA4E82A4203A02705125D92">
    <w:name w:val="3CB241A8D3DA4E82A4203A02705125D92"/>
    <w:rsid w:val="001A2910"/>
    <w:pPr>
      <w:spacing w:after="0" w:line="240" w:lineRule="auto"/>
    </w:pPr>
    <w:rPr>
      <w:rFonts w:eastAsiaTheme="minorHAnsi"/>
    </w:rPr>
  </w:style>
  <w:style w:type="paragraph" w:customStyle="1" w:styleId="FC26A3ACAC734526992E4359BAC05B822">
    <w:name w:val="FC26A3ACAC734526992E4359BAC05B822"/>
    <w:rsid w:val="001A2910"/>
    <w:pPr>
      <w:spacing w:after="0" w:line="240" w:lineRule="auto"/>
    </w:pPr>
    <w:rPr>
      <w:rFonts w:eastAsiaTheme="minorHAnsi"/>
    </w:rPr>
  </w:style>
  <w:style w:type="paragraph" w:customStyle="1" w:styleId="C9AC954FFE9942FD8619109E67C95DA02">
    <w:name w:val="C9AC954FFE9942FD8619109E67C95DA02"/>
    <w:rsid w:val="001A2910"/>
    <w:pPr>
      <w:spacing w:after="0" w:line="240" w:lineRule="auto"/>
    </w:pPr>
    <w:rPr>
      <w:rFonts w:eastAsiaTheme="minorHAnsi"/>
    </w:rPr>
  </w:style>
  <w:style w:type="paragraph" w:customStyle="1" w:styleId="A8A9C08207C8479F9A47F82A815B45702">
    <w:name w:val="A8A9C08207C8479F9A47F82A815B45702"/>
    <w:rsid w:val="001A2910"/>
    <w:pPr>
      <w:spacing w:after="0" w:line="240" w:lineRule="auto"/>
    </w:pPr>
    <w:rPr>
      <w:rFonts w:eastAsiaTheme="minorHAnsi"/>
    </w:rPr>
  </w:style>
  <w:style w:type="paragraph" w:customStyle="1" w:styleId="6C811C69C9D64278BECFB0FC88CADE772">
    <w:name w:val="6C811C69C9D64278BECFB0FC88CADE772"/>
    <w:rsid w:val="001A2910"/>
    <w:pPr>
      <w:spacing w:after="0" w:line="240" w:lineRule="auto"/>
    </w:pPr>
    <w:rPr>
      <w:rFonts w:eastAsiaTheme="minorHAnsi"/>
    </w:rPr>
  </w:style>
  <w:style w:type="paragraph" w:customStyle="1" w:styleId="8F9350C0A70C48CBAB2526A3D8FB91812">
    <w:name w:val="8F9350C0A70C48CBAB2526A3D8FB91812"/>
    <w:rsid w:val="001A2910"/>
    <w:pPr>
      <w:spacing w:after="0" w:line="240" w:lineRule="auto"/>
    </w:pPr>
    <w:rPr>
      <w:rFonts w:eastAsiaTheme="minorHAnsi"/>
    </w:rPr>
  </w:style>
  <w:style w:type="paragraph" w:customStyle="1" w:styleId="71F18F4EAED44D6AB4D2F2B408CD7F3B2">
    <w:name w:val="71F18F4EAED44D6AB4D2F2B408CD7F3B2"/>
    <w:rsid w:val="001A2910"/>
    <w:pPr>
      <w:spacing w:after="0" w:line="240" w:lineRule="auto"/>
    </w:pPr>
    <w:rPr>
      <w:rFonts w:eastAsiaTheme="minorHAnsi"/>
    </w:rPr>
  </w:style>
  <w:style w:type="paragraph" w:customStyle="1" w:styleId="ADFD7FB2093E425ABF3421A8BC8715702">
    <w:name w:val="ADFD7FB2093E425ABF3421A8BC8715702"/>
    <w:rsid w:val="001A2910"/>
    <w:pPr>
      <w:spacing w:after="0" w:line="240" w:lineRule="auto"/>
    </w:pPr>
    <w:rPr>
      <w:rFonts w:eastAsiaTheme="minorHAnsi"/>
    </w:rPr>
  </w:style>
  <w:style w:type="paragraph" w:customStyle="1" w:styleId="24FBC5727F634089A52D5DFEFDE49B3B2">
    <w:name w:val="24FBC5727F634089A52D5DFEFDE49B3B2"/>
    <w:rsid w:val="001A2910"/>
    <w:pPr>
      <w:spacing w:after="0" w:line="240" w:lineRule="auto"/>
    </w:pPr>
    <w:rPr>
      <w:rFonts w:eastAsiaTheme="minorHAnsi"/>
    </w:rPr>
  </w:style>
  <w:style w:type="paragraph" w:customStyle="1" w:styleId="00A0E16D937F448AB600F0938B8A3B9A">
    <w:name w:val="00A0E16D937F448AB600F0938B8A3B9A"/>
    <w:rsid w:val="001A2910"/>
  </w:style>
  <w:style w:type="paragraph" w:customStyle="1" w:styleId="E033A91944904E639BB24E6822CC07C42">
    <w:name w:val="E033A91944904E639BB24E6822CC07C42"/>
    <w:rsid w:val="001A2910"/>
    <w:pPr>
      <w:spacing w:after="0" w:line="240" w:lineRule="auto"/>
    </w:pPr>
    <w:rPr>
      <w:rFonts w:eastAsiaTheme="minorHAnsi"/>
    </w:rPr>
  </w:style>
  <w:style w:type="paragraph" w:customStyle="1" w:styleId="A8FB4E9607104BDA8BFDD4F5D7D21D0A3">
    <w:name w:val="A8FB4E9607104BDA8BFDD4F5D7D21D0A3"/>
    <w:rsid w:val="001A2910"/>
    <w:pPr>
      <w:spacing w:after="0" w:line="240" w:lineRule="auto"/>
    </w:pPr>
    <w:rPr>
      <w:rFonts w:eastAsiaTheme="minorHAnsi"/>
    </w:rPr>
  </w:style>
  <w:style w:type="paragraph" w:customStyle="1" w:styleId="3B4A2AFD21D54F469399A99CBF5310443">
    <w:name w:val="3B4A2AFD21D54F469399A99CBF5310443"/>
    <w:rsid w:val="001A2910"/>
    <w:pPr>
      <w:spacing w:after="0" w:line="240" w:lineRule="auto"/>
    </w:pPr>
    <w:rPr>
      <w:rFonts w:eastAsiaTheme="minorHAnsi"/>
    </w:rPr>
  </w:style>
  <w:style w:type="paragraph" w:customStyle="1" w:styleId="B4845B17F8A54CC48DAF21AB479981D63">
    <w:name w:val="B4845B17F8A54CC48DAF21AB479981D63"/>
    <w:rsid w:val="001A2910"/>
    <w:pPr>
      <w:spacing w:after="0" w:line="240" w:lineRule="auto"/>
    </w:pPr>
    <w:rPr>
      <w:rFonts w:eastAsiaTheme="minorHAnsi"/>
    </w:rPr>
  </w:style>
  <w:style w:type="paragraph" w:customStyle="1" w:styleId="00A0E16D937F448AB600F0938B8A3B9A1">
    <w:name w:val="00A0E16D937F448AB600F0938B8A3B9A1"/>
    <w:rsid w:val="001A2910"/>
    <w:pPr>
      <w:spacing w:after="0" w:line="240" w:lineRule="auto"/>
    </w:pPr>
    <w:rPr>
      <w:rFonts w:eastAsiaTheme="minorHAnsi"/>
    </w:rPr>
  </w:style>
  <w:style w:type="paragraph" w:customStyle="1" w:styleId="13FFFE03BCA048E290E844F209932E9A3">
    <w:name w:val="13FFFE03BCA048E290E844F209932E9A3"/>
    <w:rsid w:val="001A2910"/>
    <w:pPr>
      <w:spacing w:after="0" w:line="240" w:lineRule="auto"/>
    </w:pPr>
    <w:rPr>
      <w:rFonts w:eastAsiaTheme="minorHAnsi"/>
    </w:rPr>
  </w:style>
  <w:style w:type="paragraph" w:customStyle="1" w:styleId="8A042DAD13594671AAA6A935D6367A0F3">
    <w:name w:val="8A042DAD13594671AAA6A935D6367A0F3"/>
    <w:rsid w:val="001A2910"/>
    <w:pPr>
      <w:spacing w:after="0" w:line="240" w:lineRule="auto"/>
    </w:pPr>
    <w:rPr>
      <w:rFonts w:eastAsiaTheme="minorHAnsi"/>
    </w:rPr>
  </w:style>
  <w:style w:type="paragraph" w:customStyle="1" w:styleId="3CB241A8D3DA4E82A4203A02705125D93">
    <w:name w:val="3CB241A8D3DA4E82A4203A02705125D93"/>
    <w:rsid w:val="001A2910"/>
    <w:pPr>
      <w:spacing w:after="0" w:line="240" w:lineRule="auto"/>
    </w:pPr>
    <w:rPr>
      <w:rFonts w:eastAsiaTheme="minorHAnsi"/>
    </w:rPr>
  </w:style>
  <w:style w:type="paragraph" w:customStyle="1" w:styleId="C9AC954FFE9942FD8619109E67C95DA03">
    <w:name w:val="C9AC954FFE9942FD8619109E67C95DA03"/>
    <w:rsid w:val="001A2910"/>
    <w:pPr>
      <w:spacing w:after="0" w:line="240" w:lineRule="auto"/>
    </w:pPr>
    <w:rPr>
      <w:rFonts w:eastAsiaTheme="minorHAnsi"/>
    </w:rPr>
  </w:style>
  <w:style w:type="paragraph" w:customStyle="1" w:styleId="6C811C69C9D64278BECFB0FC88CADE773">
    <w:name w:val="6C811C69C9D64278BECFB0FC88CADE773"/>
    <w:rsid w:val="001A2910"/>
    <w:pPr>
      <w:spacing w:after="0" w:line="240" w:lineRule="auto"/>
    </w:pPr>
    <w:rPr>
      <w:rFonts w:eastAsiaTheme="minorHAnsi"/>
    </w:rPr>
  </w:style>
  <w:style w:type="paragraph" w:customStyle="1" w:styleId="71F18F4EAED44D6AB4D2F2B408CD7F3B3">
    <w:name w:val="71F18F4EAED44D6AB4D2F2B408CD7F3B3"/>
    <w:rsid w:val="001A2910"/>
    <w:pPr>
      <w:spacing w:after="0" w:line="240" w:lineRule="auto"/>
    </w:pPr>
    <w:rPr>
      <w:rFonts w:eastAsiaTheme="minorHAnsi"/>
    </w:rPr>
  </w:style>
  <w:style w:type="paragraph" w:customStyle="1" w:styleId="24FBC5727F634089A52D5DFEFDE49B3B3">
    <w:name w:val="24FBC5727F634089A52D5DFEFDE49B3B3"/>
    <w:rsid w:val="001A2910"/>
    <w:pPr>
      <w:spacing w:after="0" w:line="240" w:lineRule="auto"/>
    </w:pPr>
    <w:rPr>
      <w:rFonts w:eastAsiaTheme="minorHAnsi"/>
    </w:rPr>
  </w:style>
  <w:style w:type="paragraph" w:customStyle="1" w:styleId="EADB8A85A6F84B41ACDD7D7DE8FB3F6C">
    <w:name w:val="EADB8A85A6F84B41ACDD7D7DE8FB3F6C"/>
    <w:rsid w:val="001A2910"/>
  </w:style>
  <w:style w:type="paragraph" w:customStyle="1" w:styleId="2BE73EF9CCF548F6B2836C3416CF51BB">
    <w:name w:val="2BE73EF9CCF548F6B2836C3416CF51BB"/>
    <w:rsid w:val="001A2910"/>
  </w:style>
  <w:style w:type="paragraph" w:customStyle="1" w:styleId="EBDD9B11F31045BAA083F19FB1BB32AB">
    <w:name w:val="EBDD9B11F31045BAA083F19FB1BB32AB"/>
    <w:rsid w:val="001A2910"/>
  </w:style>
  <w:style w:type="paragraph" w:customStyle="1" w:styleId="A2BC81C719A747D4995284545E86DCDA">
    <w:name w:val="A2BC81C719A747D4995284545E86DCDA"/>
    <w:rsid w:val="001A2910"/>
  </w:style>
  <w:style w:type="paragraph" w:customStyle="1" w:styleId="898C88FDDCC84EF0B11E66A5A32DE940">
    <w:name w:val="898C88FDDCC84EF0B11E66A5A32DE940"/>
    <w:rsid w:val="001A2910"/>
  </w:style>
  <w:style w:type="paragraph" w:customStyle="1" w:styleId="08BD7505D4B84E01B6C725F66D6775B4">
    <w:name w:val="08BD7505D4B84E01B6C725F66D6775B4"/>
    <w:rsid w:val="001A2910"/>
  </w:style>
  <w:style w:type="paragraph" w:customStyle="1" w:styleId="BAC97E7E76874CC180AE0A85748D3514">
    <w:name w:val="BAC97E7E76874CC180AE0A85748D3514"/>
    <w:rsid w:val="001A2910"/>
  </w:style>
  <w:style w:type="paragraph" w:customStyle="1" w:styleId="A221E4CE506A4447AAABEB31E00B0DF9">
    <w:name w:val="A221E4CE506A4447AAABEB31E00B0DF9"/>
    <w:rsid w:val="001A2910"/>
  </w:style>
  <w:style w:type="paragraph" w:customStyle="1" w:styleId="BF0D60ED5AFD485BB8630A0921A40C6D">
    <w:name w:val="BF0D60ED5AFD485BB8630A0921A40C6D"/>
    <w:rsid w:val="001A2910"/>
  </w:style>
  <w:style w:type="paragraph" w:customStyle="1" w:styleId="1E05A91E37914EB4BB8B2DB03800C6B0">
    <w:name w:val="1E05A91E37914EB4BB8B2DB03800C6B0"/>
    <w:rsid w:val="001A2910"/>
  </w:style>
  <w:style w:type="paragraph" w:customStyle="1" w:styleId="EC931519954E45D28DAFBAF9F097D1E6">
    <w:name w:val="EC931519954E45D28DAFBAF9F097D1E6"/>
    <w:rsid w:val="001A2910"/>
  </w:style>
  <w:style w:type="paragraph" w:customStyle="1" w:styleId="EB0A809F082B4A2B94AB8BBDD15D990C">
    <w:name w:val="EB0A809F082B4A2B94AB8BBDD15D990C"/>
    <w:rsid w:val="001A2910"/>
  </w:style>
  <w:style w:type="paragraph" w:customStyle="1" w:styleId="8941D0C3BF7D4F1994A9F59CAAC6FFCF">
    <w:name w:val="8941D0C3BF7D4F1994A9F59CAAC6FFCF"/>
    <w:rsid w:val="001A2910"/>
  </w:style>
  <w:style w:type="paragraph" w:customStyle="1" w:styleId="CB4BEC6A7D014B6CBA6D3EB245409438">
    <w:name w:val="CB4BEC6A7D014B6CBA6D3EB245409438"/>
    <w:rsid w:val="001A2910"/>
  </w:style>
  <w:style w:type="paragraph" w:customStyle="1" w:styleId="CB4BEC6A7D014B6CBA6D3EB2454094381">
    <w:name w:val="CB4BEC6A7D014B6CBA6D3EB2454094381"/>
    <w:rsid w:val="001A2910"/>
    <w:pPr>
      <w:spacing w:after="0" w:line="240" w:lineRule="auto"/>
    </w:pPr>
    <w:rPr>
      <w:rFonts w:eastAsiaTheme="minorHAnsi"/>
    </w:rPr>
  </w:style>
  <w:style w:type="paragraph" w:customStyle="1" w:styleId="A8FB4E9607104BDA8BFDD4F5D7D21D0A4">
    <w:name w:val="A8FB4E9607104BDA8BFDD4F5D7D21D0A4"/>
    <w:rsid w:val="001A2910"/>
    <w:pPr>
      <w:spacing w:after="0" w:line="240" w:lineRule="auto"/>
    </w:pPr>
    <w:rPr>
      <w:rFonts w:eastAsiaTheme="minorHAnsi"/>
    </w:rPr>
  </w:style>
  <w:style w:type="paragraph" w:customStyle="1" w:styleId="3B4A2AFD21D54F469399A99CBF5310444">
    <w:name w:val="3B4A2AFD21D54F469399A99CBF5310444"/>
    <w:rsid w:val="001A2910"/>
    <w:pPr>
      <w:spacing w:after="0" w:line="240" w:lineRule="auto"/>
    </w:pPr>
    <w:rPr>
      <w:rFonts w:eastAsiaTheme="minorHAnsi"/>
    </w:rPr>
  </w:style>
  <w:style w:type="paragraph" w:customStyle="1" w:styleId="B4845B17F8A54CC48DAF21AB479981D64">
    <w:name w:val="B4845B17F8A54CC48DAF21AB479981D64"/>
    <w:rsid w:val="001A2910"/>
    <w:pPr>
      <w:spacing w:after="0" w:line="240" w:lineRule="auto"/>
    </w:pPr>
    <w:rPr>
      <w:rFonts w:eastAsiaTheme="minorHAnsi"/>
    </w:rPr>
  </w:style>
  <w:style w:type="paragraph" w:customStyle="1" w:styleId="00A0E16D937F448AB600F0938B8A3B9A2">
    <w:name w:val="00A0E16D937F448AB600F0938B8A3B9A2"/>
    <w:rsid w:val="001A2910"/>
    <w:pPr>
      <w:spacing w:after="0" w:line="240" w:lineRule="auto"/>
    </w:pPr>
    <w:rPr>
      <w:rFonts w:eastAsiaTheme="minorHAnsi"/>
    </w:rPr>
  </w:style>
  <w:style w:type="paragraph" w:customStyle="1" w:styleId="EADB8A85A6F84B41ACDD7D7DE8FB3F6C1">
    <w:name w:val="EADB8A85A6F84B41ACDD7D7DE8FB3F6C1"/>
    <w:rsid w:val="001A2910"/>
    <w:pPr>
      <w:spacing w:after="0" w:line="240" w:lineRule="auto"/>
    </w:pPr>
    <w:rPr>
      <w:rFonts w:eastAsiaTheme="minorHAnsi"/>
    </w:rPr>
  </w:style>
  <w:style w:type="paragraph" w:customStyle="1" w:styleId="2BE73EF9CCF548F6B2836C3416CF51BB1">
    <w:name w:val="2BE73EF9CCF548F6B2836C3416CF51BB1"/>
    <w:rsid w:val="001A2910"/>
    <w:pPr>
      <w:spacing w:after="0" w:line="240" w:lineRule="auto"/>
    </w:pPr>
    <w:rPr>
      <w:rFonts w:eastAsiaTheme="minorHAnsi"/>
    </w:rPr>
  </w:style>
  <w:style w:type="paragraph" w:customStyle="1" w:styleId="EBDD9B11F31045BAA083F19FB1BB32AB1">
    <w:name w:val="EBDD9B11F31045BAA083F19FB1BB32AB1"/>
    <w:rsid w:val="001A2910"/>
    <w:pPr>
      <w:spacing w:after="0" w:line="240" w:lineRule="auto"/>
    </w:pPr>
    <w:rPr>
      <w:rFonts w:eastAsiaTheme="minorHAnsi"/>
    </w:rPr>
  </w:style>
  <w:style w:type="paragraph" w:customStyle="1" w:styleId="A2BC81C719A747D4995284545E86DCDA1">
    <w:name w:val="A2BC81C719A747D4995284545E86DCDA1"/>
    <w:rsid w:val="001A2910"/>
    <w:pPr>
      <w:spacing w:after="0" w:line="240" w:lineRule="auto"/>
    </w:pPr>
    <w:rPr>
      <w:rFonts w:eastAsiaTheme="minorHAnsi"/>
    </w:rPr>
  </w:style>
  <w:style w:type="paragraph" w:customStyle="1" w:styleId="898C88FDDCC84EF0B11E66A5A32DE9401">
    <w:name w:val="898C88FDDCC84EF0B11E66A5A32DE9401"/>
    <w:rsid w:val="001A2910"/>
    <w:pPr>
      <w:spacing w:after="0" w:line="240" w:lineRule="auto"/>
    </w:pPr>
    <w:rPr>
      <w:rFonts w:eastAsiaTheme="minorHAnsi"/>
    </w:rPr>
  </w:style>
  <w:style w:type="paragraph" w:customStyle="1" w:styleId="08BD7505D4B84E01B6C725F66D6775B41">
    <w:name w:val="08BD7505D4B84E01B6C725F66D6775B41"/>
    <w:rsid w:val="001A2910"/>
    <w:pPr>
      <w:spacing w:after="0" w:line="240" w:lineRule="auto"/>
    </w:pPr>
    <w:rPr>
      <w:rFonts w:eastAsiaTheme="minorHAnsi"/>
    </w:rPr>
  </w:style>
  <w:style w:type="paragraph" w:customStyle="1" w:styleId="BAC97E7E76874CC180AE0A85748D35141">
    <w:name w:val="BAC97E7E76874CC180AE0A85748D35141"/>
    <w:rsid w:val="001A2910"/>
    <w:pPr>
      <w:spacing w:after="0" w:line="240" w:lineRule="auto"/>
    </w:pPr>
    <w:rPr>
      <w:rFonts w:eastAsiaTheme="minorHAnsi"/>
    </w:rPr>
  </w:style>
  <w:style w:type="paragraph" w:customStyle="1" w:styleId="A221E4CE506A4447AAABEB31E00B0DF91">
    <w:name w:val="A221E4CE506A4447AAABEB31E00B0DF91"/>
    <w:rsid w:val="001A2910"/>
    <w:pPr>
      <w:spacing w:after="0" w:line="240" w:lineRule="auto"/>
    </w:pPr>
    <w:rPr>
      <w:rFonts w:eastAsiaTheme="minorHAnsi"/>
    </w:rPr>
  </w:style>
  <w:style w:type="paragraph" w:customStyle="1" w:styleId="BF0D60ED5AFD485BB8630A0921A40C6D1">
    <w:name w:val="BF0D60ED5AFD485BB8630A0921A40C6D1"/>
    <w:rsid w:val="001A2910"/>
    <w:pPr>
      <w:spacing w:after="0" w:line="240" w:lineRule="auto"/>
    </w:pPr>
    <w:rPr>
      <w:rFonts w:eastAsiaTheme="minorHAnsi"/>
    </w:rPr>
  </w:style>
  <w:style w:type="paragraph" w:customStyle="1" w:styleId="1E05A91E37914EB4BB8B2DB03800C6B01">
    <w:name w:val="1E05A91E37914EB4BB8B2DB03800C6B01"/>
    <w:rsid w:val="001A2910"/>
    <w:pPr>
      <w:spacing w:after="0" w:line="240" w:lineRule="auto"/>
    </w:pPr>
    <w:rPr>
      <w:rFonts w:eastAsiaTheme="minorHAnsi"/>
    </w:rPr>
  </w:style>
  <w:style w:type="paragraph" w:customStyle="1" w:styleId="EC931519954E45D28DAFBAF9F097D1E61">
    <w:name w:val="EC931519954E45D28DAFBAF9F097D1E61"/>
    <w:rsid w:val="001A2910"/>
    <w:pPr>
      <w:spacing w:after="0" w:line="240" w:lineRule="auto"/>
    </w:pPr>
    <w:rPr>
      <w:rFonts w:eastAsiaTheme="minorHAnsi"/>
    </w:rPr>
  </w:style>
  <w:style w:type="paragraph" w:customStyle="1" w:styleId="8941D0C3BF7D4F1994A9F59CAAC6FFCF1">
    <w:name w:val="8941D0C3BF7D4F1994A9F59CAAC6FFCF1"/>
    <w:rsid w:val="001A2910"/>
    <w:pPr>
      <w:spacing w:after="0" w:line="240" w:lineRule="auto"/>
    </w:pPr>
    <w:rPr>
      <w:rFonts w:eastAsiaTheme="minorHAnsi"/>
    </w:rPr>
  </w:style>
  <w:style w:type="paragraph" w:customStyle="1" w:styleId="EB0A809F082B4A2B94AB8BBDD15D990C1">
    <w:name w:val="EB0A809F082B4A2B94AB8BBDD15D990C1"/>
    <w:rsid w:val="001A2910"/>
    <w:pPr>
      <w:spacing w:after="0" w:line="240" w:lineRule="auto"/>
    </w:pPr>
    <w:rPr>
      <w:rFonts w:eastAsiaTheme="minorHAnsi"/>
    </w:rPr>
  </w:style>
  <w:style w:type="paragraph" w:customStyle="1" w:styleId="DFE0C5460CC54548B967E2F1DE893383">
    <w:name w:val="DFE0C5460CC54548B967E2F1DE893383"/>
    <w:rsid w:val="001A2910"/>
  </w:style>
  <w:style w:type="paragraph" w:customStyle="1" w:styleId="A46C779466E24784B677A261442F344D">
    <w:name w:val="A46C779466E24784B677A261442F344D"/>
    <w:rsid w:val="001A2910"/>
  </w:style>
  <w:style w:type="paragraph" w:customStyle="1" w:styleId="F4792CFA9ACC4C8D95AE2A3A5899257E">
    <w:name w:val="F4792CFA9ACC4C8D95AE2A3A5899257E"/>
    <w:rsid w:val="001A2910"/>
  </w:style>
  <w:style w:type="paragraph" w:customStyle="1" w:styleId="8611AE49F67048CA9184AC71F62E3439">
    <w:name w:val="8611AE49F67048CA9184AC71F62E3439"/>
    <w:rsid w:val="001A2910"/>
  </w:style>
  <w:style w:type="paragraph" w:customStyle="1" w:styleId="8611AE49F67048CA9184AC71F62E34391">
    <w:name w:val="8611AE49F67048CA9184AC71F62E34391"/>
    <w:rsid w:val="001A2910"/>
    <w:pPr>
      <w:spacing w:after="0" w:line="240" w:lineRule="auto"/>
    </w:pPr>
    <w:rPr>
      <w:rFonts w:eastAsiaTheme="minorHAnsi"/>
    </w:rPr>
  </w:style>
  <w:style w:type="paragraph" w:customStyle="1" w:styleId="A8FB4E9607104BDA8BFDD4F5D7D21D0A5">
    <w:name w:val="A8FB4E9607104BDA8BFDD4F5D7D21D0A5"/>
    <w:rsid w:val="001A2910"/>
    <w:pPr>
      <w:spacing w:after="0" w:line="240" w:lineRule="auto"/>
    </w:pPr>
    <w:rPr>
      <w:rFonts w:eastAsiaTheme="minorHAnsi"/>
    </w:rPr>
  </w:style>
  <w:style w:type="paragraph" w:customStyle="1" w:styleId="3B4A2AFD21D54F469399A99CBF5310445">
    <w:name w:val="3B4A2AFD21D54F469399A99CBF5310445"/>
    <w:rsid w:val="001A2910"/>
    <w:pPr>
      <w:spacing w:after="0" w:line="240" w:lineRule="auto"/>
    </w:pPr>
    <w:rPr>
      <w:rFonts w:eastAsiaTheme="minorHAnsi"/>
    </w:rPr>
  </w:style>
  <w:style w:type="paragraph" w:customStyle="1" w:styleId="B4845B17F8A54CC48DAF21AB479981D65">
    <w:name w:val="B4845B17F8A54CC48DAF21AB479981D65"/>
    <w:rsid w:val="001A2910"/>
    <w:pPr>
      <w:spacing w:after="0" w:line="240" w:lineRule="auto"/>
    </w:pPr>
    <w:rPr>
      <w:rFonts w:eastAsiaTheme="minorHAnsi"/>
    </w:rPr>
  </w:style>
  <w:style w:type="paragraph" w:customStyle="1" w:styleId="00A0E16D937F448AB600F0938B8A3B9A3">
    <w:name w:val="00A0E16D937F448AB600F0938B8A3B9A3"/>
    <w:rsid w:val="001A2910"/>
    <w:pPr>
      <w:spacing w:after="0" w:line="240" w:lineRule="auto"/>
    </w:pPr>
    <w:rPr>
      <w:rFonts w:eastAsiaTheme="minorHAnsi"/>
    </w:rPr>
  </w:style>
  <w:style w:type="paragraph" w:customStyle="1" w:styleId="EADB8A85A6F84B41ACDD7D7DE8FB3F6C2">
    <w:name w:val="EADB8A85A6F84B41ACDD7D7DE8FB3F6C2"/>
    <w:rsid w:val="001A2910"/>
    <w:pPr>
      <w:spacing w:after="0" w:line="240" w:lineRule="auto"/>
    </w:pPr>
    <w:rPr>
      <w:rFonts w:eastAsiaTheme="minorHAnsi"/>
    </w:rPr>
  </w:style>
  <w:style w:type="paragraph" w:customStyle="1" w:styleId="2BE73EF9CCF548F6B2836C3416CF51BB2">
    <w:name w:val="2BE73EF9CCF548F6B2836C3416CF51BB2"/>
    <w:rsid w:val="001A2910"/>
    <w:pPr>
      <w:spacing w:after="0" w:line="240" w:lineRule="auto"/>
    </w:pPr>
    <w:rPr>
      <w:rFonts w:eastAsiaTheme="minorHAnsi"/>
    </w:rPr>
  </w:style>
  <w:style w:type="paragraph" w:customStyle="1" w:styleId="EBDD9B11F31045BAA083F19FB1BB32AB2">
    <w:name w:val="EBDD9B11F31045BAA083F19FB1BB32AB2"/>
    <w:rsid w:val="001A2910"/>
    <w:pPr>
      <w:spacing w:after="0" w:line="240" w:lineRule="auto"/>
    </w:pPr>
    <w:rPr>
      <w:rFonts w:eastAsiaTheme="minorHAnsi"/>
    </w:rPr>
  </w:style>
  <w:style w:type="paragraph" w:customStyle="1" w:styleId="A2BC81C719A747D4995284545E86DCDA2">
    <w:name w:val="A2BC81C719A747D4995284545E86DCDA2"/>
    <w:rsid w:val="001A2910"/>
    <w:pPr>
      <w:spacing w:after="0" w:line="240" w:lineRule="auto"/>
    </w:pPr>
    <w:rPr>
      <w:rFonts w:eastAsiaTheme="minorHAnsi"/>
    </w:rPr>
  </w:style>
  <w:style w:type="paragraph" w:customStyle="1" w:styleId="898C88FDDCC84EF0B11E66A5A32DE9402">
    <w:name w:val="898C88FDDCC84EF0B11E66A5A32DE9402"/>
    <w:rsid w:val="001A2910"/>
    <w:pPr>
      <w:spacing w:after="0" w:line="240" w:lineRule="auto"/>
    </w:pPr>
    <w:rPr>
      <w:rFonts w:eastAsiaTheme="minorHAnsi"/>
    </w:rPr>
  </w:style>
  <w:style w:type="paragraph" w:customStyle="1" w:styleId="08BD7505D4B84E01B6C725F66D6775B42">
    <w:name w:val="08BD7505D4B84E01B6C725F66D6775B42"/>
    <w:rsid w:val="001A2910"/>
    <w:pPr>
      <w:spacing w:after="0" w:line="240" w:lineRule="auto"/>
    </w:pPr>
    <w:rPr>
      <w:rFonts w:eastAsiaTheme="minorHAnsi"/>
    </w:rPr>
  </w:style>
  <w:style w:type="paragraph" w:customStyle="1" w:styleId="BAC97E7E76874CC180AE0A85748D35142">
    <w:name w:val="BAC97E7E76874CC180AE0A85748D35142"/>
    <w:rsid w:val="001A2910"/>
    <w:pPr>
      <w:spacing w:after="0" w:line="240" w:lineRule="auto"/>
    </w:pPr>
    <w:rPr>
      <w:rFonts w:eastAsiaTheme="minorHAnsi"/>
    </w:rPr>
  </w:style>
  <w:style w:type="paragraph" w:customStyle="1" w:styleId="A221E4CE506A4447AAABEB31E00B0DF92">
    <w:name w:val="A221E4CE506A4447AAABEB31E00B0DF92"/>
    <w:rsid w:val="001A2910"/>
    <w:pPr>
      <w:spacing w:after="0" w:line="240" w:lineRule="auto"/>
    </w:pPr>
    <w:rPr>
      <w:rFonts w:eastAsiaTheme="minorHAnsi"/>
    </w:rPr>
  </w:style>
  <w:style w:type="paragraph" w:customStyle="1" w:styleId="BF0D60ED5AFD485BB8630A0921A40C6D2">
    <w:name w:val="BF0D60ED5AFD485BB8630A0921A40C6D2"/>
    <w:rsid w:val="001A2910"/>
    <w:pPr>
      <w:spacing w:after="0" w:line="240" w:lineRule="auto"/>
    </w:pPr>
    <w:rPr>
      <w:rFonts w:eastAsiaTheme="minorHAnsi"/>
    </w:rPr>
  </w:style>
  <w:style w:type="paragraph" w:customStyle="1" w:styleId="1E05A91E37914EB4BB8B2DB03800C6B02">
    <w:name w:val="1E05A91E37914EB4BB8B2DB03800C6B02"/>
    <w:rsid w:val="001A2910"/>
    <w:pPr>
      <w:spacing w:after="0" w:line="240" w:lineRule="auto"/>
    </w:pPr>
    <w:rPr>
      <w:rFonts w:eastAsiaTheme="minorHAnsi"/>
    </w:rPr>
  </w:style>
  <w:style w:type="paragraph" w:customStyle="1" w:styleId="EC931519954E45D28DAFBAF9F097D1E62">
    <w:name w:val="EC931519954E45D28DAFBAF9F097D1E62"/>
    <w:rsid w:val="001A2910"/>
    <w:pPr>
      <w:spacing w:after="0" w:line="240" w:lineRule="auto"/>
    </w:pPr>
    <w:rPr>
      <w:rFonts w:eastAsiaTheme="minorHAnsi"/>
    </w:rPr>
  </w:style>
  <w:style w:type="paragraph" w:customStyle="1" w:styleId="8941D0C3BF7D4F1994A9F59CAAC6FFCF2">
    <w:name w:val="8941D0C3BF7D4F1994A9F59CAAC6FFCF2"/>
    <w:rsid w:val="001A2910"/>
    <w:pPr>
      <w:spacing w:after="0" w:line="240" w:lineRule="auto"/>
    </w:pPr>
    <w:rPr>
      <w:rFonts w:eastAsiaTheme="minorHAnsi"/>
    </w:rPr>
  </w:style>
  <w:style w:type="paragraph" w:customStyle="1" w:styleId="EB0A809F082B4A2B94AB8BBDD15D990C2">
    <w:name w:val="EB0A809F082B4A2B94AB8BBDD15D990C2"/>
    <w:rsid w:val="001A2910"/>
    <w:pPr>
      <w:spacing w:after="0" w:line="240" w:lineRule="auto"/>
    </w:pPr>
    <w:rPr>
      <w:rFonts w:eastAsiaTheme="minorHAnsi"/>
    </w:rPr>
  </w:style>
  <w:style w:type="paragraph" w:customStyle="1" w:styleId="DD4BAE8614DA475691E170009D3F96FA">
    <w:name w:val="DD4BAE8614DA475691E170009D3F96FA"/>
    <w:rsid w:val="001A2910"/>
  </w:style>
  <w:style w:type="paragraph" w:customStyle="1" w:styleId="029AA977127744D49B079D6F69E90952">
    <w:name w:val="029AA977127744D49B079D6F69E90952"/>
    <w:rsid w:val="001A2910"/>
  </w:style>
  <w:style w:type="paragraph" w:customStyle="1" w:styleId="FBA36B19CCF94A929101EEA238CCF0FB">
    <w:name w:val="FBA36B19CCF94A929101EEA238CCF0FB"/>
    <w:rsid w:val="001A2910"/>
  </w:style>
  <w:style w:type="paragraph" w:customStyle="1" w:styleId="C2A9A079CA1A4DCC83882A1B05A47E7E">
    <w:name w:val="C2A9A079CA1A4DCC83882A1B05A47E7E"/>
    <w:rsid w:val="001A2910"/>
  </w:style>
  <w:style w:type="paragraph" w:customStyle="1" w:styleId="F872A9E8CBA04BFCB2C9034BD844ED69">
    <w:name w:val="F872A9E8CBA04BFCB2C9034BD844ED69"/>
    <w:rsid w:val="001A2910"/>
  </w:style>
  <w:style w:type="paragraph" w:customStyle="1" w:styleId="7722F4A25AA24CA6A30D8383271B8D80">
    <w:name w:val="7722F4A25AA24CA6A30D8383271B8D80"/>
    <w:rsid w:val="001A2910"/>
  </w:style>
  <w:style w:type="paragraph" w:customStyle="1" w:styleId="29D05247FDAB40BB8163B871F9B2AF90">
    <w:name w:val="29D05247FDAB40BB8163B871F9B2AF90"/>
    <w:rsid w:val="001A2910"/>
  </w:style>
  <w:style w:type="paragraph" w:customStyle="1" w:styleId="B900518465AB4988ABFA1D25AEE9AD86">
    <w:name w:val="B900518465AB4988ABFA1D25AEE9AD86"/>
    <w:rsid w:val="001A2910"/>
  </w:style>
  <w:style w:type="paragraph" w:customStyle="1" w:styleId="3D6E10C59A1D479CB55F873EF67090E0">
    <w:name w:val="3D6E10C59A1D479CB55F873EF67090E0"/>
    <w:rsid w:val="001A2910"/>
  </w:style>
  <w:style w:type="paragraph" w:customStyle="1" w:styleId="3B18B37E69CD46839123E0E781AC92E2">
    <w:name w:val="3B18B37E69CD46839123E0E781AC92E2"/>
    <w:rsid w:val="001A2910"/>
  </w:style>
  <w:style w:type="paragraph" w:customStyle="1" w:styleId="AB535E1AD643447EAF18BCAD2332D28A">
    <w:name w:val="AB535E1AD643447EAF18BCAD2332D28A"/>
    <w:rsid w:val="001A2910"/>
  </w:style>
  <w:style w:type="paragraph" w:customStyle="1" w:styleId="4592F994F79C4824B4ED6DC2B47908AF">
    <w:name w:val="4592F994F79C4824B4ED6DC2B47908AF"/>
    <w:rsid w:val="001A2910"/>
  </w:style>
  <w:style w:type="paragraph" w:customStyle="1" w:styleId="5D6A4EA3B4AC477F880DBD6E5AE4F0BB">
    <w:name w:val="5D6A4EA3B4AC477F880DBD6E5AE4F0BB"/>
    <w:rsid w:val="001A2910"/>
  </w:style>
  <w:style w:type="paragraph" w:customStyle="1" w:styleId="A34671F57AEE49F38B5106C7528329B7">
    <w:name w:val="A34671F57AEE49F38B5106C7528329B7"/>
    <w:rsid w:val="001A2910"/>
  </w:style>
  <w:style w:type="paragraph" w:customStyle="1" w:styleId="F1E65C03519445CE8C5D7287F9A4C274">
    <w:name w:val="F1E65C03519445CE8C5D7287F9A4C274"/>
    <w:rsid w:val="001A2910"/>
  </w:style>
  <w:style w:type="paragraph" w:customStyle="1" w:styleId="1191D6D8CA8F48BF974EADD38B26A286">
    <w:name w:val="1191D6D8CA8F48BF974EADD38B26A286"/>
    <w:rsid w:val="001A2910"/>
  </w:style>
  <w:style w:type="paragraph" w:customStyle="1" w:styleId="C47462014A454707BCF7A0B6737E0A51">
    <w:name w:val="C47462014A454707BCF7A0B6737E0A51"/>
    <w:rsid w:val="001A2910"/>
  </w:style>
  <w:style w:type="paragraph" w:customStyle="1" w:styleId="812AC20FC73F465D886706C7995E3508">
    <w:name w:val="812AC20FC73F465D886706C7995E3508"/>
    <w:rsid w:val="001A2910"/>
  </w:style>
  <w:style w:type="paragraph" w:customStyle="1" w:styleId="0D1C6862E834446B9186AB0E43936DFA">
    <w:name w:val="0D1C6862E834446B9186AB0E43936DFA"/>
    <w:rsid w:val="001A2910"/>
  </w:style>
  <w:style w:type="paragraph" w:customStyle="1" w:styleId="E33CB9C7EAFD44FCB02BA84BEAC1AB8C">
    <w:name w:val="E33CB9C7EAFD44FCB02BA84BEAC1AB8C"/>
    <w:rsid w:val="001A2910"/>
  </w:style>
  <w:style w:type="paragraph" w:customStyle="1" w:styleId="53E7C95123EE41E1B56284DA43E0103B">
    <w:name w:val="53E7C95123EE41E1B56284DA43E0103B"/>
    <w:rsid w:val="001A2910"/>
  </w:style>
  <w:style w:type="paragraph" w:customStyle="1" w:styleId="0FC9BC13AF5442CBBCB142DF30B8820F">
    <w:name w:val="0FC9BC13AF5442CBBCB142DF30B8820F"/>
    <w:rsid w:val="001A2910"/>
  </w:style>
  <w:style w:type="paragraph" w:customStyle="1" w:styleId="402B1BF9658244908D3A124E5D6B3B17">
    <w:name w:val="402B1BF9658244908D3A124E5D6B3B17"/>
    <w:rsid w:val="001A2910"/>
  </w:style>
  <w:style w:type="paragraph" w:customStyle="1" w:styleId="1CE3B952F3B140C59C2ADED5F57285B5">
    <w:name w:val="1CE3B952F3B140C59C2ADED5F57285B5"/>
    <w:rsid w:val="001A2910"/>
  </w:style>
  <w:style w:type="paragraph" w:customStyle="1" w:styleId="030FDEFA486C49D1A2AB722CD6E41F11">
    <w:name w:val="030FDEFA486C49D1A2AB722CD6E41F11"/>
    <w:rsid w:val="001A2910"/>
  </w:style>
  <w:style w:type="paragraph" w:customStyle="1" w:styleId="09ADC762206A4F66B8992ACAD2708F0D">
    <w:name w:val="09ADC762206A4F66B8992ACAD2708F0D"/>
    <w:rsid w:val="001A2910"/>
  </w:style>
  <w:style w:type="paragraph" w:customStyle="1" w:styleId="2BA9FF579FAC40DC898F2F6BDFFEE2B5">
    <w:name w:val="2BA9FF579FAC40DC898F2F6BDFFEE2B5"/>
    <w:rsid w:val="001A2910"/>
  </w:style>
  <w:style w:type="paragraph" w:customStyle="1" w:styleId="E98C8DBD0F694BE1AAE98D6E61A34DFD">
    <w:name w:val="E98C8DBD0F694BE1AAE98D6E61A34DFD"/>
    <w:rsid w:val="001A2910"/>
  </w:style>
  <w:style w:type="paragraph" w:customStyle="1" w:styleId="4BAFB8220B2944288C67BEDAB358348D">
    <w:name w:val="4BAFB8220B2944288C67BEDAB358348D"/>
    <w:rsid w:val="001A2910"/>
  </w:style>
  <w:style w:type="paragraph" w:customStyle="1" w:styleId="3D5E4CEBDACC4E7194411541A055C215">
    <w:name w:val="3D5E4CEBDACC4E7194411541A055C215"/>
    <w:rsid w:val="001A2910"/>
  </w:style>
  <w:style w:type="paragraph" w:customStyle="1" w:styleId="3C3454AD68934AE5A1F792C67CA68B66">
    <w:name w:val="3C3454AD68934AE5A1F792C67CA68B66"/>
    <w:rsid w:val="001A2910"/>
  </w:style>
  <w:style w:type="paragraph" w:customStyle="1" w:styleId="B2FF6AF65F37403980404ED8BEB6E369">
    <w:name w:val="B2FF6AF65F37403980404ED8BEB6E369"/>
    <w:rsid w:val="001A2910"/>
  </w:style>
  <w:style w:type="paragraph" w:customStyle="1" w:styleId="339B5B2CDFF94FEE9CB0AB4CD576D77E">
    <w:name w:val="339B5B2CDFF94FEE9CB0AB4CD576D77E"/>
    <w:rsid w:val="001A2910"/>
  </w:style>
  <w:style w:type="paragraph" w:customStyle="1" w:styleId="7FFC9774AAB4469596A8FC26A3135A0B">
    <w:name w:val="7FFC9774AAB4469596A8FC26A3135A0B"/>
    <w:rsid w:val="001A2910"/>
  </w:style>
  <w:style w:type="paragraph" w:customStyle="1" w:styleId="87E193842065434A92DE3A8306FFACD1">
    <w:name w:val="87E193842065434A92DE3A8306FFACD1"/>
    <w:rsid w:val="001A2910"/>
  </w:style>
  <w:style w:type="paragraph" w:customStyle="1" w:styleId="A5282FB2E1DB4584B78D72564898D921">
    <w:name w:val="A5282FB2E1DB4584B78D72564898D921"/>
    <w:rsid w:val="001A2910"/>
  </w:style>
  <w:style w:type="paragraph" w:customStyle="1" w:styleId="1FFF4037202F4B3FB8274E455F65CDDE">
    <w:name w:val="1FFF4037202F4B3FB8274E455F65CDDE"/>
    <w:rsid w:val="001A2910"/>
  </w:style>
  <w:style w:type="paragraph" w:customStyle="1" w:styleId="8611AE49F67048CA9184AC71F62E34392">
    <w:name w:val="8611AE49F67048CA9184AC71F62E34392"/>
    <w:rsid w:val="001A2910"/>
    <w:pPr>
      <w:spacing w:after="0" w:line="240" w:lineRule="auto"/>
    </w:pPr>
    <w:rPr>
      <w:rFonts w:eastAsiaTheme="minorHAnsi"/>
    </w:rPr>
  </w:style>
  <w:style w:type="paragraph" w:customStyle="1" w:styleId="A8FB4E9607104BDA8BFDD4F5D7D21D0A6">
    <w:name w:val="A8FB4E9607104BDA8BFDD4F5D7D21D0A6"/>
    <w:rsid w:val="001A2910"/>
    <w:pPr>
      <w:spacing w:after="0" w:line="240" w:lineRule="auto"/>
    </w:pPr>
    <w:rPr>
      <w:rFonts w:eastAsiaTheme="minorHAnsi"/>
    </w:rPr>
  </w:style>
  <w:style w:type="paragraph" w:customStyle="1" w:styleId="3B4A2AFD21D54F469399A99CBF5310446">
    <w:name w:val="3B4A2AFD21D54F469399A99CBF5310446"/>
    <w:rsid w:val="001A2910"/>
    <w:pPr>
      <w:spacing w:after="0" w:line="240" w:lineRule="auto"/>
    </w:pPr>
    <w:rPr>
      <w:rFonts w:eastAsiaTheme="minorHAnsi"/>
    </w:rPr>
  </w:style>
  <w:style w:type="paragraph" w:customStyle="1" w:styleId="B4845B17F8A54CC48DAF21AB479981D66">
    <w:name w:val="B4845B17F8A54CC48DAF21AB479981D66"/>
    <w:rsid w:val="001A2910"/>
    <w:pPr>
      <w:spacing w:after="0" w:line="240" w:lineRule="auto"/>
    </w:pPr>
    <w:rPr>
      <w:rFonts w:eastAsiaTheme="minorHAnsi"/>
    </w:rPr>
  </w:style>
  <w:style w:type="paragraph" w:customStyle="1" w:styleId="00A0E16D937F448AB600F0938B8A3B9A4">
    <w:name w:val="00A0E16D937F448AB600F0938B8A3B9A4"/>
    <w:rsid w:val="001A2910"/>
    <w:pPr>
      <w:spacing w:after="0" w:line="240" w:lineRule="auto"/>
    </w:pPr>
    <w:rPr>
      <w:rFonts w:eastAsiaTheme="minorHAnsi"/>
    </w:rPr>
  </w:style>
  <w:style w:type="paragraph" w:customStyle="1" w:styleId="EADB8A85A6F84B41ACDD7D7DE8FB3F6C3">
    <w:name w:val="EADB8A85A6F84B41ACDD7D7DE8FB3F6C3"/>
    <w:rsid w:val="001A2910"/>
    <w:pPr>
      <w:spacing w:after="0" w:line="240" w:lineRule="auto"/>
    </w:pPr>
    <w:rPr>
      <w:rFonts w:eastAsiaTheme="minorHAnsi"/>
    </w:rPr>
  </w:style>
  <w:style w:type="paragraph" w:customStyle="1" w:styleId="2BE73EF9CCF548F6B2836C3416CF51BB3">
    <w:name w:val="2BE73EF9CCF548F6B2836C3416CF51BB3"/>
    <w:rsid w:val="001A2910"/>
    <w:pPr>
      <w:spacing w:after="0" w:line="240" w:lineRule="auto"/>
    </w:pPr>
    <w:rPr>
      <w:rFonts w:eastAsiaTheme="minorHAnsi"/>
    </w:rPr>
  </w:style>
  <w:style w:type="paragraph" w:customStyle="1" w:styleId="EBDD9B11F31045BAA083F19FB1BB32AB3">
    <w:name w:val="EBDD9B11F31045BAA083F19FB1BB32AB3"/>
    <w:rsid w:val="001A2910"/>
    <w:pPr>
      <w:spacing w:after="0" w:line="240" w:lineRule="auto"/>
    </w:pPr>
    <w:rPr>
      <w:rFonts w:eastAsiaTheme="minorHAnsi"/>
    </w:rPr>
  </w:style>
  <w:style w:type="paragraph" w:customStyle="1" w:styleId="A2BC81C719A747D4995284545E86DCDA3">
    <w:name w:val="A2BC81C719A747D4995284545E86DCDA3"/>
    <w:rsid w:val="001A2910"/>
    <w:pPr>
      <w:spacing w:after="0" w:line="240" w:lineRule="auto"/>
    </w:pPr>
    <w:rPr>
      <w:rFonts w:eastAsiaTheme="minorHAnsi"/>
    </w:rPr>
  </w:style>
  <w:style w:type="paragraph" w:customStyle="1" w:styleId="898C88FDDCC84EF0B11E66A5A32DE9403">
    <w:name w:val="898C88FDDCC84EF0B11E66A5A32DE9403"/>
    <w:rsid w:val="001A2910"/>
    <w:pPr>
      <w:spacing w:after="0" w:line="240" w:lineRule="auto"/>
    </w:pPr>
    <w:rPr>
      <w:rFonts w:eastAsiaTheme="minorHAnsi"/>
    </w:rPr>
  </w:style>
  <w:style w:type="paragraph" w:customStyle="1" w:styleId="08BD7505D4B84E01B6C725F66D6775B43">
    <w:name w:val="08BD7505D4B84E01B6C725F66D6775B43"/>
    <w:rsid w:val="001A2910"/>
    <w:pPr>
      <w:spacing w:after="0" w:line="240" w:lineRule="auto"/>
    </w:pPr>
    <w:rPr>
      <w:rFonts w:eastAsiaTheme="minorHAnsi"/>
    </w:rPr>
  </w:style>
  <w:style w:type="paragraph" w:customStyle="1" w:styleId="38D67F1E2A524944BEB4C1572699C9A9">
    <w:name w:val="38D67F1E2A524944BEB4C1572699C9A9"/>
    <w:rsid w:val="001A2910"/>
  </w:style>
  <w:style w:type="paragraph" w:customStyle="1" w:styleId="19B8923BF3EF407E915456F78901B5B5">
    <w:name w:val="19B8923BF3EF407E915456F78901B5B5"/>
    <w:rsid w:val="001A2910"/>
  </w:style>
  <w:style w:type="paragraph" w:customStyle="1" w:styleId="75F80D685F92434582484CF0E7F88D4A">
    <w:name w:val="75F80D685F92434582484CF0E7F88D4A"/>
    <w:rsid w:val="001A2910"/>
  </w:style>
  <w:style w:type="paragraph" w:customStyle="1" w:styleId="162503EFF79F42FDAC49BD5127350B7B">
    <w:name w:val="162503EFF79F42FDAC49BD5127350B7B"/>
    <w:rsid w:val="001A2910"/>
  </w:style>
  <w:style w:type="paragraph" w:customStyle="1" w:styleId="B76CF8557C1344E4A714465DF8E6E698">
    <w:name w:val="B76CF8557C1344E4A714465DF8E6E698"/>
    <w:rsid w:val="001A2910"/>
  </w:style>
  <w:style w:type="paragraph" w:customStyle="1" w:styleId="15788054DC1D4639B37254263B860D72">
    <w:name w:val="15788054DC1D4639B37254263B860D72"/>
    <w:rsid w:val="001A2910"/>
  </w:style>
  <w:style w:type="paragraph" w:customStyle="1" w:styleId="42708FACDBA1471C91FF1257AC998189">
    <w:name w:val="42708FACDBA1471C91FF1257AC998189"/>
    <w:rsid w:val="001A2910"/>
  </w:style>
  <w:style w:type="paragraph" w:customStyle="1" w:styleId="9724DBD645B84F78BED7DE662B653729">
    <w:name w:val="9724DBD645B84F78BED7DE662B653729"/>
    <w:rsid w:val="001A2910"/>
  </w:style>
  <w:style w:type="paragraph" w:customStyle="1" w:styleId="175D0663F89B4B08AB20FAC069C47AF1">
    <w:name w:val="175D0663F89B4B08AB20FAC069C47AF1"/>
    <w:rsid w:val="001A2910"/>
  </w:style>
  <w:style w:type="paragraph" w:customStyle="1" w:styleId="78714AF225DD4899836411A8E70DD1C0">
    <w:name w:val="78714AF225DD4899836411A8E70DD1C0"/>
    <w:rsid w:val="001A2910"/>
  </w:style>
  <w:style w:type="paragraph" w:customStyle="1" w:styleId="84B04B925062403D9F304DD65F4A1D6A">
    <w:name w:val="84B04B925062403D9F304DD65F4A1D6A"/>
    <w:rsid w:val="001A2910"/>
  </w:style>
  <w:style w:type="paragraph" w:customStyle="1" w:styleId="1B13785FDC294FE5B9527B42691CD138">
    <w:name w:val="1B13785FDC294FE5B9527B42691CD138"/>
    <w:rsid w:val="001A2910"/>
  </w:style>
  <w:style w:type="paragraph" w:customStyle="1" w:styleId="A2533FD407B54084A3C85B16466F2466">
    <w:name w:val="A2533FD407B54084A3C85B16466F2466"/>
    <w:rsid w:val="001A2910"/>
  </w:style>
  <w:style w:type="paragraph" w:customStyle="1" w:styleId="14C3D988CBD84297B3FA3CBBF36504A4">
    <w:name w:val="14C3D988CBD84297B3FA3CBBF36504A4"/>
    <w:rsid w:val="001A2910"/>
  </w:style>
  <w:style w:type="paragraph" w:customStyle="1" w:styleId="13728854EEF04072860991C9FFDB91C1">
    <w:name w:val="13728854EEF04072860991C9FFDB91C1"/>
    <w:rsid w:val="001A2910"/>
  </w:style>
  <w:style w:type="paragraph" w:customStyle="1" w:styleId="F4C4F37FA20943F09C63D7405B5A1DDA">
    <w:name w:val="F4C4F37FA20943F09C63D7405B5A1DDA"/>
    <w:rsid w:val="001A2910"/>
  </w:style>
  <w:style w:type="paragraph" w:customStyle="1" w:styleId="10BC484F98244BA2B7EB0BD7E98C4206">
    <w:name w:val="10BC484F98244BA2B7EB0BD7E98C4206"/>
    <w:rsid w:val="001A2910"/>
  </w:style>
  <w:style w:type="paragraph" w:customStyle="1" w:styleId="637DE3FE54694D6DAD9ADA48F286847B">
    <w:name w:val="637DE3FE54694D6DAD9ADA48F286847B"/>
    <w:rsid w:val="001A2910"/>
  </w:style>
  <w:style w:type="paragraph" w:customStyle="1" w:styleId="165DC6AC2EB64560A02C61C41BFA8ECE">
    <w:name w:val="165DC6AC2EB64560A02C61C41BFA8ECE"/>
    <w:rsid w:val="001A2910"/>
  </w:style>
  <w:style w:type="paragraph" w:customStyle="1" w:styleId="942D732BBAD64D8B913A1AC48AF8B45C">
    <w:name w:val="942D732BBAD64D8B913A1AC48AF8B45C"/>
    <w:rsid w:val="001A2910"/>
  </w:style>
  <w:style w:type="paragraph" w:customStyle="1" w:styleId="8611AE49F67048CA9184AC71F62E34393">
    <w:name w:val="8611AE49F67048CA9184AC71F62E34393"/>
    <w:rsid w:val="001A2910"/>
    <w:pPr>
      <w:spacing w:after="0" w:line="240" w:lineRule="auto"/>
    </w:pPr>
    <w:rPr>
      <w:rFonts w:eastAsiaTheme="minorHAnsi"/>
    </w:rPr>
  </w:style>
  <w:style w:type="paragraph" w:customStyle="1" w:styleId="A8FB4E9607104BDA8BFDD4F5D7D21D0A7">
    <w:name w:val="A8FB4E9607104BDA8BFDD4F5D7D21D0A7"/>
    <w:rsid w:val="001A2910"/>
    <w:pPr>
      <w:spacing w:after="0" w:line="240" w:lineRule="auto"/>
    </w:pPr>
    <w:rPr>
      <w:rFonts w:eastAsiaTheme="minorHAnsi"/>
    </w:rPr>
  </w:style>
  <w:style w:type="paragraph" w:customStyle="1" w:styleId="3B4A2AFD21D54F469399A99CBF5310447">
    <w:name w:val="3B4A2AFD21D54F469399A99CBF5310447"/>
    <w:rsid w:val="001A2910"/>
    <w:pPr>
      <w:spacing w:after="0" w:line="240" w:lineRule="auto"/>
    </w:pPr>
    <w:rPr>
      <w:rFonts w:eastAsiaTheme="minorHAnsi"/>
    </w:rPr>
  </w:style>
  <w:style w:type="paragraph" w:customStyle="1" w:styleId="B4845B17F8A54CC48DAF21AB479981D67">
    <w:name w:val="B4845B17F8A54CC48DAF21AB479981D67"/>
    <w:rsid w:val="001A2910"/>
    <w:pPr>
      <w:spacing w:after="0" w:line="240" w:lineRule="auto"/>
    </w:pPr>
    <w:rPr>
      <w:rFonts w:eastAsiaTheme="minorHAnsi"/>
    </w:rPr>
  </w:style>
  <w:style w:type="paragraph" w:customStyle="1" w:styleId="78714AF225DD4899836411A8E70DD1C01">
    <w:name w:val="78714AF225DD4899836411A8E70DD1C01"/>
    <w:rsid w:val="001A2910"/>
    <w:pPr>
      <w:spacing w:after="0" w:line="240" w:lineRule="auto"/>
    </w:pPr>
    <w:rPr>
      <w:rFonts w:eastAsiaTheme="minorHAnsi"/>
    </w:rPr>
  </w:style>
  <w:style w:type="paragraph" w:customStyle="1" w:styleId="2BE73EF9CCF548F6B2836C3416CF51BB4">
    <w:name w:val="2BE73EF9CCF548F6B2836C3416CF51BB4"/>
    <w:rsid w:val="001A2910"/>
    <w:pPr>
      <w:spacing w:after="0" w:line="240" w:lineRule="auto"/>
    </w:pPr>
    <w:rPr>
      <w:rFonts w:eastAsiaTheme="minorHAnsi"/>
    </w:rPr>
  </w:style>
  <w:style w:type="paragraph" w:customStyle="1" w:styleId="42708FACDBA1471C91FF1257AC9981891">
    <w:name w:val="42708FACDBA1471C91FF1257AC9981891"/>
    <w:rsid w:val="001A2910"/>
    <w:pPr>
      <w:spacing w:after="0" w:line="240" w:lineRule="auto"/>
    </w:pPr>
    <w:rPr>
      <w:rFonts w:eastAsiaTheme="minorHAnsi"/>
    </w:rPr>
  </w:style>
  <w:style w:type="paragraph" w:customStyle="1" w:styleId="A2BC81C719A747D4995284545E86DCDA4">
    <w:name w:val="A2BC81C719A747D4995284545E86DCDA4"/>
    <w:rsid w:val="001A2910"/>
    <w:pPr>
      <w:spacing w:after="0" w:line="240" w:lineRule="auto"/>
    </w:pPr>
    <w:rPr>
      <w:rFonts w:eastAsiaTheme="minorHAnsi"/>
    </w:rPr>
  </w:style>
  <w:style w:type="paragraph" w:customStyle="1" w:styleId="08BD7505D4B84E01B6C725F66D6775B44">
    <w:name w:val="08BD7505D4B84E01B6C725F66D6775B44"/>
    <w:rsid w:val="001A2910"/>
    <w:pPr>
      <w:spacing w:after="0" w:line="240" w:lineRule="auto"/>
    </w:pPr>
    <w:rPr>
      <w:rFonts w:eastAsiaTheme="minorHAnsi"/>
    </w:rPr>
  </w:style>
  <w:style w:type="paragraph" w:customStyle="1" w:styleId="162503EFF79F42FDAC49BD5127350B7B1">
    <w:name w:val="162503EFF79F42FDAC49BD5127350B7B1"/>
    <w:rsid w:val="001A2910"/>
    <w:pPr>
      <w:spacing w:after="0" w:line="240" w:lineRule="auto"/>
    </w:pPr>
    <w:rPr>
      <w:rFonts w:eastAsiaTheme="minorHAnsi"/>
    </w:rPr>
  </w:style>
  <w:style w:type="paragraph" w:customStyle="1" w:styleId="19B8923BF3EF407E915456F78901B5B51">
    <w:name w:val="19B8923BF3EF407E915456F78901B5B51"/>
    <w:rsid w:val="001A2910"/>
    <w:pPr>
      <w:spacing w:after="0" w:line="240" w:lineRule="auto"/>
    </w:pPr>
    <w:rPr>
      <w:rFonts w:eastAsiaTheme="minorHAnsi"/>
    </w:rPr>
  </w:style>
  <w:style w:type="paragraph" w:customStyle="1" w:styleId="141F96A13D7241D18B731F1BFF6F78CC">
    <w:name w:val="141F96A13D7241D18B731F1BFF6F78CC"/>
    <w:rsid w:val="001A2910"/>
  </w:style>
  <w:style w:type="paragraph" w:customStyle="1" w:styleId="1D35E1FECFD942E18EAD2FEC12E779F0">
    <w:name w:val="1D35E1FECFD942E18EAD2FEC12E779F0"/>
    <w:rsid w:val="001A2910"/>
  </w:style>
  <w:style w:type="paragraph" w:customStyle="1" w:styleId="DE2335AA3D1A496EBC94BE086E4595BF">
    <w:name w:val="DE2335AA3D1A496EBC94BE086E4595BF"/>
    <w:rsid w:val="001A2910"/>
  </w:style>
  <w:style w:type="paragraph" w:customStyle="1" w:styleId="6434EFCF107948E7965ADB53E3FF98B2">
    <w:name w:val="6434EFCF107948E7965ADB53E3FF98B2"/>
    <w:rsid w:val="001A2910"/>
  </w:style>
  <w:style w:type="paragraph" w:customStyle="1" w:styleId="6CE351B5DDF24A6AB9A5B29C744DD1A1">
    <w:name w:val="6CE351B5DDF24A6AB9A5B29C744DD1A1"/>
    <w:rsid w:val="001A2910"/>
  </w:style>
  <w:style w:type="paragraph" w:customStyle="1" w:styleId="CFFF23902B3A406C8BD81825EF3FA721">
    <w:name w:val="CFFF23902B3A406C8BD81825EF3FA721"/>
    <w:rsid w:val="001A2910"/>
  </w:style>
  <w:style w:type="paragraph" w:customStyle="1" w:styleId="002109DB7CB14541A56DA2FC989F7EA7">
    <w:name w:val="002109DB7CB14541A56DA2FC989F7EA7"/>
    <w:rsid w:val="001A2910"/>
  </w:style>
  <w:style w:type="paragraph" w:customStyle="1" w:styleId="A8D8347787EB4E04B1BD462A1A927836">
    <w:name w:val="A8D8347787EB4E04B1BD462A1A927836"/>
    <w:rsid w:val="001A2910"/>
  </w:style>
  <w:style w:type="paragraph" w:customStyle="1" w:styleId="D0379C9F27D64DB49AFE6EAE0B8AE453">
    <w:name w:val="D0379C9F27D64DB49AFE6EAE0B8AE453"/>
    <w:rsid w:val="001A2910"/>
  </w:style>
  <w:style w:type="paragraph" w:customStyle="1" w:styleId="C602A6503E7C4FCEB80A454ED364E705">
    <w:name w:val="C602A6503E7C4FCEB80A454ED364E705"/>
    <w:rsid w:val="001A2910"/>
  </w:style>
  <w:style w:type="paragraph" w:customStyle="1" w:styleId="869B5C23731C4FAAB0B326EA58CD8624">
    <w:name w:val="869B5C23731C4FAAB0B326EA58CD8624"/>
    <w:rsid w:val="001A2910"/>
  </w:style>
  <w:style w:type="paragraph" w:customStyle="1" w:styleId="314B88C69B7D467B92D2A9E40D8DF704">
    <w:name w:val="314B88C69B7D467B92D2A9E40D8DF704"/>
    <w:rsid w:val="001A2910"/>
  </w:style>
  <w:style w:type="paragraph" w:customStyle="1" w:styleId="2EEB770E98E54302BBCE1752FCAEDD09">
    <w:name w:val="2EEB770E98E54302BBCE1752FCAEDD09"/>
    <w:rsid w:val="001A2910"/>
  </w:style>
  <w:style w:type="paragraph" w:customStyle="1" w:styleId="C8CE41126845405DB1EFA73573DDCC17">
    <w:name w:val="C8CE41126845405DB1EFA73573DDCC17"/>
    <w:rsid w:val="001A2910"/>
  </w:style>
  <w:style w:type="paragraph" w:customStyle="1" w:styleId="8AF43C91266B45FA9F519242BE6A66DE">
    <w:name w:val="8AF43C91266B45FA9F519242BE6A66DE"/>
    <w:rsid w:val="001A2910"/>
  </w:style>
  <w:style w:type="paragraph" w:customStyle="1" w:styleId="A363509D16934A80ADBD65A3DB79E684">
    <w:name w:val="A363509D16934A80ADBD65A3DB79E684"/>
    <w:rsid w:val="001A2910"/>
  </w:style>
  <w:style w:type="paragraph" w:customStyle="1" w:styleId="2AAAFC8876554C51BA72FB899B7F8A6E">
    <w:name w:val="2AAAFC8876554C51BA72FB899B7F8A6E"/>
    <w:rsid w:val="001A2910"/>
  </w:style>
  <w:style w:type="paragraph" w:customStyle="1" w:styleId="E2F3EEA60E204687813150B4FAEDC9C6">
    <w:name w:val="E2F3EEA60E204687813150B4FAEDC9C6"/>
    <w:rsid w:val="001A2910"/>
  </w:style>
  <w:style w:type="paragraph" w:customStyle="1" w:styleId="C42784EDDACB487AB6AFB2A7F280CA93">
    <w:name w:val="C42784EDDACB487AB6AFB2A7F280CA93"/>
    <w:rsid w:val="001A2910"/>
  </w:style>
  <w:style w:type="paragraph" w:customStyle="1" w:styleId="06B933912B0D46A9BF67901D2F2C8DEA">
    <w:name w:val="06B933912B0D46A9BF67901D2F2C8DEA"/>
    <w:rsid w:val="001A2910"/>
  </w:style>
  <w:style w:type="paragraph" w:customStyle="1" w:styleId="D539A6CEC2644F1182737C559EB35DE9">
    <w:name w:val="D539A6CEC2644F1182737C559EB35DE9"/>
    <w:rsid w:val="001A2910"/>
  </w:style>
  <w:style w:type="paragraph" w:customStyle="1" w:styleId="0BEEAF24D9284B8CA1F3F6F595BE47A0">
    <w:name w:val="0BEEAF24D9284B8CA1F3F6F595BE47A0"/>
    <w:rsid w:val="001A2910"/>
  </w:style>
  <w:style w:type="paragraph" w:customStyle="1" w:styleId="F1EA25DA33D34CB7B88EF071B8C03261">
    <w:name w:val="F1EA25DA33D34CB7B88EF071B8C03261"/>
    <w:rsid w:val="001A2910"/>
  </w:style>
  <w:style w:type="paragraph" w:customStyle="1" w:styleId="F2CB29544FDF4652B8FD8E2F72C0946D">
    <w:name w:val="F2CB29544FDF4652B8FD8E2F72C0946D"/>
    <w:rsid w:val="001A2910"/>
  </w:style>
  <w:style w:type="paragraph" w:customStyle="1" w:styleId="30878C34458447309B46D52B3E196F53">
    <w:name w:val="30878C34458447309B46D52B3E196F53"/>
    <w:rsid w:val="001A2910"/>
  </w:style>
  <w:style w:type="paragraph" w:customStyle="1" w:styleId="A23662BCF33A4817A9F4605EC0A3E326">
    <w:name w:val="A23662BCF33A4817A9F4605EC0A3E326"/>
    <w:rsid w:val="001A2910"/>
  </w:style>
  <w:style w:type="paragraph" w:customStyle="1" w:styleId="BF170A41147B4DFAA3DD2A3C5254BB80">
    <w:name w:val="BF170A41147B4DFAA3DD2A3C5254BB80"/>
    <w:rsid w:val="001A2910"/>
  </w:style>
  <w:style w:type="paragraph" w:customStyle="1" w:styleId="69E54FD4502D45418271B903450AE2D9">
    <w:name w:val="69E54FD4502D45418271B903450AE2D9"/>
    <w:rsid w:val="001A2910"/>
  </w:style>
  <w:style w:type="paragraph" w:customStyle="1" w:styleId="2A652493E68442ECB07E739DF91384B8">
    <w:name w:val="2A652493E68442ECB07E739DF91384B8"/>
    <w:rsid w:val="001A2910"/>
  </w:style>
  <w:style w:type="paragraph" w:customStyle="1" w:styleId="8C34DD258B2148E29064A34B94E0E0AC">
    <w:name w:val="8C34DD258B2148E29064A34B94E0E0AC"/>
    <w:rsid w:val="001A2910"/>
  </w:style>
  <w:style w:type="paragraph" w:customStyle="1" w:styleId="E805FC251C46450EA0A9B539F3BE7DA0">
    <w:name w:val="E805FC251C46450EA0A9B539F3BE7DA0"/>
    <w:rsid w:val="001A2910"/>
  </w:style>
  <w:style w:type="paragraph" w:customStyle="1" w:styleId="FA5FD3FA9C534BCA958DA2C1E895D343">
    <w:name w:val="FA5FD3FA9C534BCA958DA2C1E895D343"/>
    <w:rsid w:val="001A2910"/>
  </w:style>
  <w:style w:type="paragraph" w:customStyle="1" w:styleId="BCE4977649B04FD2B8EDB2A848D7EEEE">
    <w:name w:val="BCE4977649B04FD2B8EDB2A848D7EEEE"/>
    <w:rsid w:val="001A2910"/>
  </w:style>
  <w:style w:type="paragraph" w:customStyle="1" w:styleId="C3C7858969074A22B946BDBD2FC4A0D8">
    <w:name w:val="C3C7858969074A22B946BDBD2FC4A0D8"/>
    <w:rsid w:val="001A2910"/>
  </w:style>
  <w:style w:type="paragraph" w:customStyle="1" w:styleId="E201511E6033416CA42BF4F9E8D2257D">
    <w:name w:val="E201511E6033416CA42BF4F9E8D2257D"/>
    <w:rsid w:val="001A2910"/>
  </w:style>
  <w:style w:type="paragraph" w:customStyle="1" w:styleId="8B51B39A598C4BBDBE0AAD1E02CC70F1">
    <w:name w:val="8B51B39A598C4BBDBE0AAD1E02CC70F1"/>
    <w:rsid w:val="001A2910"/>
  </w:style>
  <w:style w:type="paragraph" w:customStyle="1" w:styleId="8611AE49F67048CA9184AC71F62E34394">
    <w:name w:val="8611AE49F67048CA9184AC71F62E34394"/>
    <w:rsid w:val="001A2910"/>
    <w:pPr>
      <w:spacing w:after="0" w:line="240" w:lineRule="auto"/>
    </w:pPr>
    <w:rPr>
      <w:rFonts w:eastAsiaTheme="minorHAnsi"/>
    </w:rPr>
  </w:style>
  <w:style w:type="paragraph" w:customStyle="1" w:styleId="A8FB4E9607104BDA8BFDD4F5D7D21D0A8">
    <w:name w:val="A8FB4E9607104BDA8BFDD4F5D7D21D0A8"/>
    <w:rsid w:val="001A2910"/>
    <w:pPr>
      <w:spacing w:after="0" w:line="240" w:lineRule="auto"/>
    </w:pPr>
    <w:rPr>
      <w:rFonts w:eastAsiaTheme="minorHAnsi"/>
    </w:rPr>
  </w:style>
  <w:style w:type="paragraph" w:customStyle="1" w:styleId="3B4A2AFD21D54F469399A99CBF5310448">
    <w:name w:val="3B4A2AFD21D54F469399A99CBF5310448"/>
    <w:rsid w:val="001A2910"/>
    <w:pPr>
      <w:spacing w:after="0" w:line="240" w:lineRule="auto"/>
    </w:pPr>
    <w:rPr>
      <w:rFonts w:eastAsiaTheme="minorHAnsi"/>
    </w:rPr>
  </w:style>
  <w:style w:type="paragraph" w:customStyle="1" w:styleId="B4845B17F8A54CC48DAF21AB479981D68">
    <w:name w:val="B4845B17F8A54CC48DAF21AB479981D68"/>
    <w:rsid w:val="001A2910"/>
    <w:pPr>
      <w:spacing w:after="0" w:line="240" w:lineRule="auto"/>
    </w:pPr>
    <w:rPr>
      <w:rFonts w:eastAsiaTheme="minorHAnsi"/>
    </w:rPr>
  </w:style>
  <w:style w:type="paragraph" w:customStyle="1" w:styleId="78714AF225DD4899836411A8E70DD1C02">
    <w:name w:val="78714AF225DD4899836411A8E70DD1C02"/>
    <w:rsid w:val="001A2910"/>
    <w:pPr>
      <w:spacing w:after="0" w:line="240" w:lineRule="auto"/>
    </w:pPr>
    <w:rPr>
      <w:rFonts w:eastAsiaTheme="minorHAnsi"/>
    </w:rPr>
  </w:style>
  <w:style w:type="paragraph" w:customStyle="1" w:styleId="2BE73EF9CCF548F6B2836C3416CF51BB5">
    <w:name w:val="2BE73EF9CCF548F6B2836C3416CF51BB5"/>
    <w:rsid w:val="001A2910"/>
    <w:pPr>
      <w:spacing w:after="0" w:line="240" w:lineRule="auto"/>
    </w:pPr>
    <w:rPr>
      <w:rFonts w:eastAsiaTheme="minorHAnsi"/>
    </w:rPr>
  </w:style>
  <w:style w:type="paragraph" w:customStyle="1" w:styleId="DE2335AA3D1A496EBC94BE086E4595BF1">
    <w:name w:val="DE2335AA3D1A496EBC94BE086E4595BF1"/>
    <w:rsid w:val="001A2910"/>
    <w:pPr>
      <w:spacing w:after="0" w:line="240" w:lineRule="auto"/>
    </w:pPr>
    <w:rPr>
      <w:rFonts w:eastAsiaTheme="minorHAnsi"/>
    </w:rPr>
  </w:style>
  <w:style w:type="paragraph" w:customStyle="1" w:styleId="A2BC81C719A747D4995284545E86DCDA5">
    <w:name w:val="A2BC81C719A747D4995284545E86DCDA5"/>
    <w:rsid w:val="001A2910"/>
    <w:pPr>
      <w:spacing w:after="0" w:line="240" w:lineRule="auto"/>
    </w:pPr>
    <w:rPr>
      <w:rFonts w:eastAsiaTheme="minorHAnsi"/>
    </w:rPr>
  </w:style>
  <w:style w:type="paragraph" w:customStyle="1" w:styleId="D0379C9F27D64DB49AFE6EAE0B8AE4531">
    <w:name w:val="D0379C9F27D64DB49AFE6EAE0B8AE4531"/>
    <w:rsid w:val="001A2910"/>
    <w:pPr>
      <w:spacing w:after="0" w:line="240" w:lineRule="auto"/>
    </w:pPr>
    <w:rPr>
      <w:rFonts w:eastAsiaTheme="minorHAnsi"/>
    </w:rPr>
  </w:style>
  <w:style w:type="paragraph" w:customStyle="1" w:styleId="8611AE49F67048CA9184AC71F62E34395">
    <w:name w:val="8611AE49F67048CA9184AC71F62E34395"/>
    <w:rsid w:val="001A2910"/>
    <w:pPr>
      <w:spacing w:after="0" w:line="240" w:lineRule="auto"/>
    </w:pPr>
    <w:rPr>
      <w:rFonts w:eastAsiaTheme="minorHAnsi"/>
    </w:rPr>
  </w:style>
  <w:style w:type="paragraph" w:customStyle="1" w:styleId="A8FB4E9607104BDA8BFDD4F5D7D21D0A9">
    <w:name w:val="A8FB4E9607104BDA8BFDD4F5D7D21D0A9"/>
    <w:rsid w:val="001A2910"/>
    <w:pPr>
      <w:spacing w:after="0" w:line="240" w:lineRule="auto"/>
    </w:pPr>
    <w:rPr>
      <w:rFonts w:eastAsiaTheme="minorHAnsi"/>
    </w:rPr>
  </w:style>
  <w:style w:type="paragraph" w:customStyle="1" w:styleId="3B4A2AFD21D54F469399A99CBF5310449">
    <w:name w:val="3B4A2AFD21D54F469399A99CBF5310449"/>
    <w:rsid w:val="001A2910"/>
    <w:pPr>
      <w:spacing w:after="0" w:line="240" w:lineRule="auto"/>
    </w:pPr>
    <w:rPr>
      <w:rFonts w:eastAsiaTheme="minorHAnsi"/>
    </w:rPr>
  </w:style>
  <w:style w:type="paragraph" w:customStyle="1" w:styleId="B4845B17F8A54CC48DAF21AB479981D69">
    <w:name w:val="B4845B17F8A54CC48DAF21AB479981D69"/>
    <w:rsid w:val="001A2910"/>
    <w:pPr>
      <w:spacing w:after="0" w:line="240" w:lineRule="auto"/>
    </w:pPr>
    <w:rPr>
      <w:rFonts w:eastAsiaTheme="minorHAnsi"/>
    </w:rPr>
  </w:style>
  <w:style w:type="paragraph" w:customStyle="1" w:styleId="78714AF225DD4899836411A8E70DD1C03">
    <w:name w:val="78714AF225DD4899836411A8E70DD1C03"/>
    <w:rsid w:val="001A2910"/>
    <w:pPr>
      <w:spacing w:after="0" w:line="240" w:lineRule="auto"/>
    </w:pPr>
    <w:rPr>
      <w:rFonts w:eastAsiaTheme="minorHAnsi"/>
    </w:rPr>
  </w:style>
  <w:style w:type="paragraph" w:customStyle="1" w:styleId="2BE73EF9CCF548F6B2836C3416CF51BB6">
    <w:name w:val="2BE73EF9CCF548F6B2836C3416CF51BB6"/>
    <w:rsid w:val="001A2910"/>
    <w:pPr>
      <w:spacing w:after="0" w:line="240" w:lineRule="auto"/>
    </w:pPr>
    <w:rPr>
      <w:rFonts w:eastAsiaTheme="minorHAnsi"/>
    </w:rPr>
  </w:style>
  <w:style w:type="paragraph" w:customStyle="1" w:styleId="DE2335AA3D1A496EBC94BE086E4595BF2">
    <w:name w:val="DE2335AA3D1A496EBC94BE086E4595BF2"/>
    <w:rsid w:val="001A2910"/>
    <w:pPr>
      <w:spacing w:after="0" w:line="240" w:lineRule="auto"/>
    </w:pPr>
    <w:rPr>
      <w:rFonts w:eastAsiaTheme="minorHAnsi"/>
    </w:rPr>
  </w:style>
  <w:style w:type="paragraph" w:customStyle="1" w:styleId="A2BC81C719A747D4995284545E86DCDA6">
    <w:name w:val="A2BC81C719A747D4995284545E86DCDA6"/>
    <w:rsid w:val="001A2910"/>
    <w:pPr>
      <w:spacing w:after="0" w:line="240" w:lineRule="auto"/>
    </w:pPr>
    <w:rPr>
      <w:rFonts w:eastAsiaTheme="minorHAnsi"/>
    </w:rPr>
  </w:style>
  <w:style w:type="paragraph" w:customStyle="1" w:styleId="D0379C9F27D64DB49AFE6EAE0B8AE4532">
    <w:name w:val="D0379C9F27D64DB49AFE6EAE0B8AE4532"/>
    <w:rsid w:val="001A2910"/>
    <w:pPr>
      <w:spacing w:after="0" w:line="240" w:lineRule="auto"/>
    </w:pPr>
    <w:rPr>
      <w:rFonts w:eastAsiaTheme="minorHAnsi"/>
    </w:rPr>
  </w:style>
  <w:style w:type="paragraph" w:customStyle="1" w:styleId="8611AE49F67048CA9184AC71F62E34396">
    <w:name w:val="8611AE49F67048CA9184AC71F62E34396"/>
    <w:rsid w:val="001A2910"/>
    <w:pPr>
      <w:spacing w:after="0" w:line="240" w:lineRule="auto"/>
    </w:pPr>
    <w:rPr>
      <w:rFonts w:eastAsiaTheme="minorHAnsi"/>
    </w:rPr>
  </w:style>
  <w:style w:type="paragraph" w:customStyle="1" w:styleId="A8FB4E9607104BDA8BFDD4F5D7D21D0A10">
    <w:name w:val="A8FB4E9607104BDA8BFDD4F5D7D21D0A10"/>
    <w:rsid w:val="001A2910"/>
    <w:pPr>
      <w:spacing w:after="0" w:line="240" w:lineRule="auto"/>
    </w:pPr>
    <w:rPr>
      <w:rFonts w:eastAsiaTheme="minorHAnsi"/>
    </w:rPr>
  </w:style>
  <w:style w:type="paragraph" w:customStyle="1" w:styleId="3B4A2AFD21D54F469399A99CBF53104410">
    <w:name w:val="3B4A2AFD21D54F469399A99CBF53104410"/>
    <w:rsid w:val="001A2910"/>
    <w:pPr>
      <w:spacing w:after="0" w:line="240" w:lineRule="auto"/>
    </w:pPr>
    <w:rPr>
      <w:rFonts w:eastAsiaTheme="minorHAnsi"/>
    </w:rPr>
  </w:style>
  <w:style w:type="paragraph" w:customStyle="1" w:styleId="B4845B17F8A54CC48DAF21AB479981D610">
    <w:name w:val="B4845B17F8A54CC48DAF21AB479981D610"/>
    <w:rsid w:val="001A2910"/>
    <w:pPr>
      <w:spacing w:after="0" w:line="240" w:lineRule="auto"/>
    </w:pPr>
    <w:rPr>
      <w:rFonts w:eastAsiaTheme="minorHAnsi"/>
    </w:rPr>
  </w:style>
  <w:style w:type="paragraph" w:customStyle="1" w:styleId="78714AF225DD4899836411A8E70DD1C04">
    <w:name w:val="78714AF225DD4899836411A8E70DD1C04"/>
    <w:rsid w:val="001A2910"/>
    <w:pPr>
      <w:spacing w:after="0" w:line="240" w:lineRule="auto"/>
    </w:pPr>
    <w:rPr>
      <w:rFonts w:eastAsiaTheme="minorHAnsi"/>
    </w:rPr>
  </w:style>
  <w:style w:type="paragraph" w:customStyle="1" w:styleId="2BE73EF9CCF548F6B2836C3416CF51BB7">
    <w:name w:val="2BE73EF9CCF548F6B2836C3416CF51BB7"/>
    <w:rsid w:val="001A2910"/>
    <w:pPr>
      <w:spacing w:after="0" w:line="240" w:lineRule="auto"/>
    </w:pPr>
    <w:rPr>
      <w:rFonts w:eastAsiaTheme="minorHAnsi"/>
    </w:rPr>
  </w:style>
  <w:style w:type="paragraph" w:customStyle="1" w:styleId="DE2335AA3D1A496EBC94BE086E4595BF3">
    <w:name w:val="DE2335AA3D1A496EBC94BE086E4595BF3"/>
    <w:rsid w:val="001A2910"/>
    <w:pPr>
      <w:spacing w:after="0" w:line="240" w:lineRule="auto"/>
    </w:pPr>
    <w:rPr>
      <w:rFonts w:eastAsiaTheme="minorHAnsi"/>
    </w:rPr>
  </w:style>
  <w:style w:type="paragraph" w:customStyle="1" w:styleId="A2BC81C719A747D4995284545E86DCDA7">
    <w:name w:val="A2BC81C719A747D4995284545E86DCDA7"/>
    <w:rsid w:val="001A2910"/>
    <w:pPr>
      <w:spacing w:after="0" w:line="240" w:lineRule="auto"/>
    </w:pPr>
    <w:rPr>
      <w:rFonts w:eastAsiaTheme="minorHAnsi"/>
    </w:rPr>
  </w:style>
  <w:style w:type="paragraph" w:customStyle="1" w:styleId="D0379C9F27D64DB49AFE6EAE0B8AE4533">
    <w:name w:val="D0379C9F27D64DB49AFE6EAE0B8AE4533"/>
    <w:rsid w:val="001A2910"/>
    <w:pPr>
      <w:spacing w:after="0" w:line="240" w:lineRule="auto"/>
    </w:pPr>
    <w:rPr>
      <w:rFonts w:eastAsiaTheme="minorHAnsi"/>
    </w:rPr>
  </w:style>
  <w:style w:type="paragraph" w:customStyle="1" w:styleId="0BE9FDE074F2465E81BFD56D1B7C5E64">
    <w:name w:val="0BE9FDE074F2465E81BFD56D1B7C5E64"/>
    <w:rsid w:val="001A2910"/>
    <w:pPr>
      <w:spacing w:after="0" w:line="240" w:lineRule="auto"/>
    </w:pPr>
    <w:rPr>
      <w:rFonts w:eastAsiaTheme="minorHAnsi"/>
    </w:rPr>
  </w:style>
  <w:style w:type="paragraph" w:customStyle="1" w:styleId="D539A6CEC2644F1182737C559EB35DE91">
    <w:name w:val="D539A6CEC2644F1182737C559EB35DE91"/>
    <w:rsid w:val="001A2910"/>
    <w:pPr>
      <w:spacing w:after="0" w:line="240" w:lineRule="auto"/>
    </w:pPr>
    <w:rPr>
      <w:rFonts w:eastAsiaTheme="minorHAnsi"/>
    </w:rPr>
  </w:style>
  <w:style w:type="paragraph" w:customStyle="1" w:styleId="0BEEAF24D9284B8CA1F3F6F595BE47A01">
    <w:name w:val="0BEEAF24D9284B8CA1F3F6F595BE47A01"/>
    <w:rsid w:val="001A2910"/>
    <w:pPr>
      <w:spacing w:after="0" w:line="240" w:lineRule="auto"/>
    </w:pPr>
    <w:rPr>
      <w:rFonts w:eastAsiaTheme="minorHAnsi"/>
    </w:rPr>
  </w:style>
  <w:style w:type="paragraph" w:customStyle="1" w:styleId="8611AE49F67048CA9184AC71F62E34397">
    <w:name w:val="8611AE49F67048CA9184AC71F62E34397"/>
    <w:rsid w:val="001A2910"/>
    <w:pPr>
      <w:spacing w:after="0" w:line="240" w:lineRule="auto"/>
    </w:pPr>
    <w:rPr>
      <w:rFonts w:eastAsiaTheme="minorHAnsi"/>
    </w:rPr>
  </w:style>
  <w:style w:type="paragraph" w:customStyle="1" w:styleId="A8FB4E9607104BDA8BFDD4F5D7D21D0A11">
    <w:name w:val="A8FB4E9607104BDA8BFDD4F5D7D21D0A11"/>
    <w:rsid w:val="001A2910"/>
    <w:pPr>
      <w:spacing w:after="0" w:line="240" w:lineRule="auto"/>
    </w:pPr>
    <w:rPr>
      <w:rFonts w:eastAsiaTheme="minorHAnsi"/>
    </w:rPr>
  </w:style>
  <w:style w:type="paragraph" w:customStyle="1" w:styleId="3B4A2AFD21D54F469399A99CBF53104411">
    <w:name w:val="3B4A2AFD21D54F469399A99CBF53104411"/>
    <w:rsid w:val="001A2910"/>
    <w:pPr>
      <w:spacing w:after="0" w:line="240" w:lineRule="auto"/>
    </w:pPr>
    <w:rPr>
      <w:rFonts w:eastAsiaTheme="minorHAnsi"/>
    </w:rPr>
  </w:style>
  <w:style w:type="paragraph" w:customStyle="1" w:styleId="B4845B17F8A54CC48DAF21AB479981D611">
    <w:name w:val="B4845B17F8A54CC48DAF21AB479981D611"/>
    <w:rsid w:val="001A2910"/>
    <w:pPr>
      <w:spacing w:after="0" w:line="240" w:lineRule="auto"/>
    </w:pPr>
    <w:rPr>
      <w:rFonts w:eastAsiaTheme="minorHAnsi"/>
    </w:rPr>
  </w:style>
  <w:style w:type="paragraph" w:customStyle="1" w:styleId="78714AF225DD4899836411A8E70DD1C05">
    <w:name w:val="78714AF225DD4899836411A8E70DD1C05"/>
    <w:rsid w:val="001A2910"/>
    <w:pPr>
      <w:spacing w:after="0" w:line="240" w:lineRule="auto"/>
    </w:pPr>
    <w:rPr>
      <w:rFonts w:eastAsiaTheme="minorHAnsi"/>
    </w:rPr>
  </w:style>
  <w:style w:type="paragraph" w:customStyle="1" w:styleId="2BE73EF9CCF548F6B2836C3416CF51BB8">
    <w:name w:val="2BE73EF9CCF548F6B2836C3416CF51BB8"/>
    <w:rsid w:val="001A2910"/>
    <w:pPr>
      <w:spacing w:after="0" w:line="240" w:lineRule="auto"/>
    </w:pPr>
    <w:rPr>
      <w:rFonts w:eastAsiaTheme="minorHAnsi"/>
    </w:rPr>
  </w:style>
  <w:style w:type="paragraph" w:customStyle="1" w:styleId="DE2335AA3D1A496EBC94BE086E4595BF4">
    <w:name w:val="DE2335AA3D1A496EBC94BE086E4595BF4"/>
    <w:rsid w:val="001A2910"/>
    <w:pPr>
      <w:spacing w:after="0" w:line="240" w:lineRule="auto"/>
    </w:pPr>
    <w:rPr>
      <w:rFonts w:eastAsiaTheme="minorHAnsi"/>
    </w:rPr>
  </w:style>
  <w:style w:type="paragraph" w:customStyle="1" w:styleId="A2BC81C719A747D4995284545E86DCDA8">
    <w:name w:val="A2BC81C719A747D4995284545E86DCDA8"/>
    <w:rsid w:val="001A2910"/>
    <w:pPr>
      <w:spacing w:after="0" w:line="240" w:lineRule="auto"/>
    </w:pPr>
    <w:rPr>
      <w:rFonts w:eastAsiaTheme="minorHAnsi"/>
    </w:rPr>
  </w:style>
  <w:style w:type="paragraph" w:customStyle="1" w:styleId="D0379C9F27D64DB49AFE6EAE0B8AE4534">
    <w:name w:val="D0379C9F27D64DB49AFE6EAE0B8AE4534"/>
    <w:rsid w:val="001A2910"/>
    <w:pPr>
      <w:spacing w:after="0" w:line="240" w:lineRule="auto"/>
    </w:pPr>
    <w:rPr>
      <w:rFonts w:eastAsiaTheme="minorHAnsi"/>
    </w:rPr>
  </w:style>
  <w:style w:type="paragraph" w:customStyle="1" w:styleId="0BE9FDE074F2465E81BFD56D1B7C5E641">
    <w:name w:val="0BE9FDE074F2465E81BFD56D1B7C5E641"/>
    <w:rsid w:val="001A2910"/>
    <w:pPr>
      <w:spacing w:after="0" w:line="240" w:lineRule="auto"/>
    </w:pPr>
    <w:rPr>
      <w:rFonts w:eastAsiaTheme="minorHAnsi"/>
    </w:rPr>
  </w:style>
  <w:style w:type="paragraph" w:customStyle="1" w:styleId="D539A6CEC2644F1182737C559EB35DE92">
    <w:name w:val="D539A6CEC2644F1182737C559EB35DE92"/>
    <w:rsid w:val="001A2910"/>
    <w:pPr>
      <w:spacing w:after="0" w:line="240" w:lineRule="auto"/>
    </w:pPr>
    <w:rPr>
      <w:rFonts w:eastAsiaTheme="minorHAnsi"/>
    </w:rPr>
  </w:style>
  <w:style w:type="paragraph" w:customStyle="1" w:styleId="0BEEAF24D9284B8CA1F3F6F595BE47A02">
    <w:name w:val="0BEEAF24D9284B8CA1F3F6F595BE47A02"/>
    <w:rsid w:val="001A2910"/>
    <w:pPr>
      <w:spacing w:after="0" w:line="240" w:lineRule="auto"/>
    </w:pPr>
    <w:rPr>
      <w:rFonts w:eastAsiaTheme="minorHAnsi"/>
    </w:rPr>
  </w:style>
  <w:style w:type="paragraph" w:customStyle="1" w:styleId="8AF43C91266B45FA9F519242BE6A66DE1">
    <w:name w:val="8AF43C91266B45FA9F519242BE6A66DE1"/>
    <w:rsid w:val="001A2910"/>
    <w:pPr>
      <w:spacing w:after="0" w:line="240" w:lineRule="auto"/>
    </w:pPr>
    <w:rPr>
      <w:rFonts w:eastAsiaTheme="minorHAnsi"/>
    </w:rPr>
  </w:style>
  <w:style w:type="paragraph" w:customStyle="1" w:styleId="30878C34458447309B46D52B3E196F531">
    <w:name w:val="30878C34458447309B46D52B3E196F531"/>
    <w:rsid w:val="001A2910"/>
    <w:pPr>
      <w:spacing w:after="0" w:line="240" w:lineRule="auto"/>
    </w:pPr>
    <w:rPr>
      <w:rFonts w:eastAsiaTheme="minorHAnsi"/>
    </w:rPr>
  </w:style>
  <w:style w:type="paragraph" w:customStyle="1" w:styleId="A23662BCF33A4817A9F4605EC0A3E3261">
    <w:name w:val="A23662BCF33A4817A9F4605EC0A3E3261"/>
    <w:rsid w:val="001A2910"/>
    <w:pPr>
      <w:spacing w:after="0" w:line="240" w:lineRule="auto"/>
    </w:pPr>
    <w:rPr>
      <w:rFonts w:eastAsiaTheme="minorHAnsi"/>
    </w:rPr>
  </w:style>
  <w:style w:type="paragraph" w:customStyle="1" w:styleId="8611AE49F67048CA9184AC71F62E34398">
    <w:name w:val="8611AE49F67048CA9184AC71F62E34398"/>
    <w:rsid w:val="001A2910"/>
    <w:pPr>
      <w:spacing w:after="0" w:line="240" w:lineRule="auto"/>
    </w:pPr>
    <w:rPr>
      <w:rFonts w:eastAsiaTheme="minorHAnsi"/>
    </w:rPr>
  </w:style>
  <w:style w:type="paragraph" w:customStyle="1" w:styleId="A8FB4E9607104BDA8BFDD4F5D7D21D0A12">
    <w:name w:val="A8FB4E9607104BDA8BFDD4F5D7D21D0A12"/>
    <w:rsid w:val="001A2910"/>
    <w:pPr>
      <w:spacing w:after="0" w:line="240" w:lineRule="auto"/>
    </w:pPr>
    <w:rPr>
      <w:rFonts w:eastAsiaTheme="minorHAnsi"/>
    </w:rPr>
  </w:style>
  <w:style w:type="paragraph" w:customStyle="1" w:styleId="3B4A2AFD21D54F469399A99CBF53104412">
    <w:name w:val="3B4A2AFD21D54F469399A99CBF53104412"/>
    <w:rsid w:val="001A2910"/>
    <w:pPr>
      <w:spacing w:after="0" w:line="240" w:lineRule="auto"/>
    </w:pPr>
    <w:rPr>
      <w:rFonts w:eastAsiaTheme="minorHAnsi"/>
    </w:rPr>
  </w:style>
  <w:style w:type="paragraph" w:customStyle="1" w:styleId="B4845B17F8A54CC48DAF21AB479981D612">
    <w:name w:val="B4845B17F8A54CC48DAF21AB479981D612"/>
    <w:rsid w:val="001A2910"/>
    <w:pPr>
      <w:spacing w:after="0" w:line="240" w:lineRule="auto"/>
    </w:pPr>
    <w:rPr>
      <w:rFonts w:eastAsiaTheme="minorHAnsi"/>
    </w:rPr>
  </w:style>
  <w:style w:type="paragraph" w:customStyle="1" w:styleId="78714AF225DD4899836411A8E70DD1C06">
    <w:name w:val="78714AF225DD4899836411A8E70DD1C06"/>
    <w:rsid w:val="001A2910"/>
    <w:pPr>
      <w:spacing w:after="0" w:line="240" w:lineRule="auto"/>
    </w:pPr>
    <w:rPr>
      <w:rFonts w:eastAsiaTheme="minorHAnsi"/>
    </w:rPr>
  </w:style>
  <w:style w:type="paragraph" w:customStyle="1" w:styleId="2BE73EF9CCF548F6B2836C3416CF51BB9">
    <w:name w:val="2BE73EF9CCF548F6B2836C3416CF51BB9"/>
    <w:rsid w:val="001A2910"/>
    <w:pPr>
      <w:spacing w:after="0" w:line="240" w:lineRule="auto"/>
    </w:pPr>
    <w:rPr>
      <w:rFonts w:eastAsiaTheme="minorHAnsi"/>
    </w:rPr>
  </w:style>
  <w:style w:type="paragraph" w:customStyle="1" w:styleId="DE2335AA3D1A496EBC94BE086E4595BF5">
    <w:name w:val="DE2335AA3D1A496EBC94BE086E4595BF5"/>
    <w:rsid w:val="001A2910"/>
    <w:pPr>
      <w:spacing w:after="0" w:line="240" w:lineRule="auto"/>
    </w:pPr>
    <w:rPr>
      <w:rFonts w:eastAsiaTheme="minorHAnsi"/>
    </w:rPr>
  </w:style>
  <w:style w:type="paragraph" w:customStyle="1" w:styleId="A2BC81C719A747D4995284545E86DCDA9">
    <w:name w:val="A2BC81C719A747D4995284545E86DCDA9"/>
    <w:rsid w:val="001A2910"/>
    <w:pPr>
      <w:spacing w:after="0" w:line="240" w:lineRule="auto"/>
    </w:pPr>
    <w:rPr>
      <w:rFonts w:eastAsiaTheme="minorHAnsi"/>
    </w:rPr>
  </w:style>
  <w:style w:type="paragraph" w:customStyle="1" w:styleId="D0379C9F27D64DB49AFE6EAE0B8AE4535">
    <w:name w:val="D0379C9F27D64DB49AFE6EAE0B8AE4535"/>
    <w:rsid w:val="001A2910"/>
    <w:pPr>
      <w:spacing w:after="0" w:line="240" w:lineRule="auto"/>
    </w:pPr>
    <w:rPr>
      <w:rFonts w:eastAsiaTheme="minorHAnsi"/>
    </w:rPr>
  </w:style>
  <w:style w:type="paragraph" w:customStyle="1" w:styleId="8611AE49F67048CA9184AC71F62E34399">
    <w:name w:val="8611AE49F67048CA9184AC71F62E34399"/>
    <w:rsid w:val="001A2910"/>
    <w:pPr>
      <w:spacing w:after="0" w:line="240" w:lineRule="auto"/>
    </w:pPr>
    <w:rPr>
      <w:rFonts w:eastAsiaTheme="minorHAnsi"/>
    </w:rPr>
  </w:style>
  <w:style w:type="paragraph" w:customStyle="1" w:styleId="A8FB4E9607104BDA8BFDD4F5D7D21D0A13">
    <w:name w:val="A8FB4E9607104BDA8BFDD4F5D7D21D0A13"/>
    <w:rsid w:val="001A2910"/>
    <w:pPr>
      <w:spacing w:after="0" w:line="240" w:lineRule="auto"/>
    </w:pPr>
    <w:rPr>
      <w:rFonts w:eastAsiaTheme="minorHAnsi"/>
    </w:rPr>
  </w:style>
  <w:style w:type="paragraph" w:customStyle="1" w:styleId="3B4A2AFD21D54F469399A99CBF53104413">
    <w:name w:val="3B4A2AFD21D54F469399A99CBF53104413"/>
    <w:rsid w:val="001A2910"/>
    <w:pPr>
      <w:spacing w:after="0" w:line="240" w:lineRule="auto"/>
    </w:pPr>
    <w:rPr>
      <w:rFonts w:eastAsiaTheme="minorHAnsi"/>
    </w:rPr>
  </w:style>
  <w:style w:type="paragraph" w:customStyle="1" w:styleId="B4845B17F8A54CC48DAF21AB479981D613">
    <w:name w:val="B4845B17F8A54CC48DAF21AB479981D613"/>
    <w:rsid w:val="001A2910"/>
    <w:pPr>
      <w:spacing w:after="0" w:line="240" w:lineRule="auto"/>
    </w:pPr>
    <w:rPr>
      <w:rFonts w:eastAsiaTheme="minorHAnsi"/>
    </w:rPr>
  </w:style>
  <w:style w:type="paragraph" w:customStyle="1" w:styleId="78714AF225DD4899836411A8E70DD1C07">
    <w:name w:val="78714AF225DD4899836411A8E70DD1C07"/>
    <w:rsid w:val="001A2910"/>
    <w:pPr>
      <w:spacing w:after="0" w:line="240" w:lineRule="auto"/>
    </w:pPr>
    <w:rPr>
      <w:rFonts w:eastAsiaTheme="minorHAnsi"/>
    </w:rPr>
  </w:style>
  <w:style w:type="paragraph" w:customStyle="1" w:styleId="2BE73EF9CCF548F6B2836C3416CF51BB10">
    <w:name w:val="2BE73EF9CCF548F6B2836C3416CF51BB10"/>
    <w:rsid w:val="001A2910"/>
    <w:pPr>
      <w:spacing w:after="0" w:line="240" w:lineRule="auto"/>
    </w:pPr>
    <w:rPr>
      <w:rFonts w:eastAsiaTheme="minorHAnsi"/>
    </w:rPr>
  </w:style>
  <w:style w:type="paragraph" w:customStyle="1" w:styleId="DE2335AA3D1A496EBC94BE086E4595BF6">
    <w:name w:val="DE2335AA3D1A496EBC94BE086E4595BF6"/>
    <w:rsid w:val="001A2910"/>
    <w:pPr>
      <w:spacing w:after="0" w:line="240" w:lineRule="auto"/>
    </w:pPr>
    <w:rPr>
      <w:rFonts w:eastAsiaTheme="minorHAnsi"/>
    </w:rPr>
  </w:style>
  <w:style w:type="paragraph" w:customStyle="1" w:styleId="A2BC81C719A747D4995284545E86DCDA10">
    <w:name w:val="A2BC81C719A747D4995284545E86DCDA10"/>
    <w:rsid w:val="001A2910"/>
    <w:pPr>
      <w:spacing w:after="0" w:line="240" w:lineRule="auto"/>
    </w:pPr>
    <w:rPr>
      <w:rFonts w:eastAsiaTheme="minorHAnsi"/>
    </w:rPr>
  </w:style>
  <w:style w:type="paragraph" w:customStyle="1" w:styleId="D0379C9F27D64DB49AFE6EAE0B8AE4536">
    <w:name w:val="D0379C9F27D64DB49AFE6EAE0B8AE4536"/>
    <w:rsid w:val="001A2910"/>
    <w:pPr>
      <w:spacing w:after="0" w:line="240" w:lineRule="auto"/>
    </w:pPr>
    <w:rPr>
      <w:rFonts w:eastAsiaTheme="minorHAnsi"/>
    </w:rPr>
  </w:style>
  <w:style w:type="paragraph" w:customStyle="1" w:styleId="0BE9FDE074F2465E81BFD56D1B7C5E642">
    <w:name w:val="0BE9FDE074F2465E81BFD56D1B7C5E642"/>
    <w:rsid w:val="001A2910"/>
    <w:pPr>
      <w:spacing w:after="0" w:line="240" w:lineRule="auto"/>
    </w:pPr>
    <w:rPr>
      <w:rFonts w:eastAsiaTheme="minorHAnsi"/>
    </w:rPr>
  </w:style>
  <w:style w:type="paragraph" w:customStyle="1" w:styleId="D539A6CEC2644F1182737C559EB35DE93">
    <w:name w:val="D539A6CEC2644F1182737C559EB35DE93"/>
    <w:rsid w:val="001A2910"/>
    <w:pPr>
      <w:spacing w:after="0" w:line="240" w:lineRule="auto"/>
    </w:pPr>
    <w:rPr>
      <w:rFonts w:eastAsiaTheme="minorHAnsi"/>
    </w:rPr>
  </w:style>
  <w:style w:type="paragraph" w:customStyle="1" w:styleId="0BEEAF24D9284B8CA1F3F6F595BE47A03">
    <w:name w:val="0BEEAF24D9284B8CA1F3F6F595BE47A03"/>
    <w:rsid w:val="001A2910"/>
    <w:pPr>
      <w:spacing w:after="0" w:line="240" w:lineRule="auto"/>
    </w:pPr>
    <w:rPr>
      <w:rFonts w:eastAsiaTheme="minorHAnsi"/>
    </w:rPr>
  </w:style>
  <w:style w:type="paragraph" w:customStyle="1" w:styleId="8AF43C91266B45FA9F519242BE6A66DE2">
    <w:name w:val="8AF43C91266B45FA9F519242BE6A66DE2"/>
    <w:rsid w:val="001A2910"/>
    <w:pPr>
      <w:spacing w:after="0" w:line="240" w:lineRule="auto"/>
    </w:pPr>
    <w:rPr>
      <w:rFonts w:eastAsiaTheme="minorHAnsi"/>
    </w:rPr>
  </w:style>
  <w:style w:type="paragraph" w:customStyle="1" w:styleId="30878C34458447309B46D52B3E196F532">
    <w:name w:val="30878C34458447309B46D52B3E196F532"/>
    <w:rsid w:val="001A2910"/>
    <w:pPr>
      <w:spacing w:after="0" w:line="240" w:lineRule="auto"/>
    </w:pPr>
    <w:rPr>
      <w:rFonts w:eastAsiaTheme="minorHAnsi"/>
    </w:rPr>
  </w:style>
  <w:style w:type="paragraph" w:customStyle="1" w:styleId="A23662BCF33A4817A9F4605EC0A3E3262">
    <w:name w:val="A23662BCF33A4817A9F4605EC0A3E3262"/>
    <w:rsid w:val="001A2910"/>
    <w:pPr>
      <w:spacing w:after="0" w:line="240" w:lineRule="auto"/>
    </w:pPr>
    <w:rPr>
      <w:rFonts w:eastAsiaTheme="minorHAnsi"/>
    </w:rPr>
  </w:style>
  <w:style w:type="paragraph" w:customStyle="1" w:styleId="8611AE49F67048CA9184AC71F62E343910">
    <w:name w:val="8611AE49F67048CA9184AC71F62E343910"/>
    <w:rsid w:val="001A2910"/>
    <w:pPr>
      <w:spacing w:after="0" w:line="240" w:lineRule="auto"/>
    </w:pPr>
    <w:rPr>
      <w:rFonts w:eastAsiaTheme="minorHAnsi"/>
    </w:rPr>
  </w:style>
  <w:style w:type="paragraph" w:customStyle="1" w:styleId="A8FB4E9607104BDA8BFDD4F5D7D21D0A14">
    <w:name w:val="A8FB4E9607104BDA8BFDD4F5D7D21D0A14"/>
    <w:rsid w:val="001A2910"/>
    <w:pPr>
      <w:spacing w:after="0" w:line="240" w:lineRule="auto"/>
    </w:pPr>
    <w:rPr>
      <w:rFonts w:eastAsiaTheme="minorHAnsi"/>
    </w:rPr>
  </w:style>
  <w:style w:type="paragraph" w:customStyle="1" w:styleId="3B4A2AFD21D54F469399A99CBF53104414">
    <w:name w:val="3B4A2AFD21D54F469399A99CBF53104414"/>
    <w:rsid w:val="001A2910"/>
    <w:pPr>
      <w:spacing w:after="0" w:line="240" w:lineRule="auto"/>
    </w:pPr>
    <w:rPr>
      <w:rFonts w:eastAsiaTheme="minorHAnsi"/>
    </w:rPr>
  </w:style>
  <w:style w:type="paragraph" w:customStyle="1" w:styleId="B4845B17F8A54CC48DAF21AB479981D614">
    <w:name w:val="B4845B17F8A54CC48DAF21AB479981D614"/>
    <w:rsid w:val="001A2910"/>
    <w:pPr>
      <w:spacing w:after="0" w:line="240" w:lineRule="auto"/>
    </w:pPr>
    <w:rPr>
      <w:rFonts w:eastAsiaTheme="minorHAnsi"/>
    </w:rPr>
  </w:style>
  <w:style w:type="paragraph" w:customStyle="1" w:styleId="78714AF225DD4899836411A8E70DD1C08">
    <w:name w:val="78714AF225DD4899836411A8E70DD1C08"/>
    <w:rsid w:val="001A2910"/>
    <w:pPr>
      <w:spacing w:after="0" w:line="240" w:lineRule="auto"/>
    </w:pPr>
    <w:rPr>
      <w:rFonts w:eastAsiaTheme="minorHAnsi"/>
    </w:rPr>
  </w:style>
  <w:style w:type="paragraph" w:customStyle="1" w:styleId="2BE73EF9CCF548F6B2836C3416CF51BB11">
    <w:name w:val="2BE73EF9CCF548F6B2836C3416CF51BB11"/>
    <w:rsid w:val="001A2910"/>
    <w:pPr>
      <w:spacing w:after="0" w:line="240" w:lineRule="auto"/>
    </w:pPr>
    <w:rPr>
      <w:rFonts w:eastAsiaTheme="minorHAnsi"/>
    </w:rPr>
  </w:style>
  <w:style w:type="paragraph" w:customStyle="1" w:styleId="DE2335AA3D1A496EBC94BE086E4595BF7">
    <w:name w:val="DE2335AA3D1A496EBC94BE086E4595BF7"/>
    <w:rsid w:val="001A2910"/>
    <w:pPr>
      <w:spacing w:after="0" w:line="240" w:lineRule="auto"/>
    </w:pPr>
    <w:rPr>
      <w:rFonts w:eastAsiaTheme="minorHAnsi"/>
    </w:rPr>
  </w:style>
  <w:style w:type="paragraph" w:customStyle="1" w:styleId="A2BC81C719A747D4995284545E86DCDA11">
    <w:name w:val="A2BC81C719A747D4995284545E86DCDA11"/>
    <w:rsid w:val="001A2910"/>
    <w:pPr>
      <w:spacing w:after="0" w:line="240" w:lineRule="auto"/>
    </w:pPr>
    <w:rPr>
      <w:rFonts w:eastAsiaTheme="minorHAnsi"/>
    </w:rPr>
  </w:style>
  <w:style w:type="paragraph" w:customStyle="1" w:styleId="D0379C9F27D64DB49AFE6EAE0B8AE4537">
    <w:name w:val="D0379C9F27D64DB49AFE6EAE0B8AE4537"/>
    <w:rsid w:val="001A2910"/>
    <w:pPr>
      <w:spacing w:after="0" w:line="240" w:lineRule="auto"/>
    </w:pPr>
    <w:rPr>
      <w:rFonts w:eastAsiaTheme="minorHAnsi"/>
    </w:rPr>
  </w:style>
  <w:style w:type="paragraph" w:customStyle="1" w:styleId="8AF43C91266B45FA9F519242BE6A66DE3">
    <w:name w:val="8AF43C91266B45FA9F519242BE6A66DE3"/>
    <w:rsid w:val="001A2910"/>
    <w:pPr>
      <w:spacing w:after="0" w:line="240" w:lineRule="auto"/>
    </w:pPr>
    <w:rPr>
      <w:rFonts w:eastAsiaTheme="minorHAnsi"/>
    </w:rPr>
  </w:style>
  <w:style w:type="paragraph" w:customStyle="1" w:styleId="30878C34458447309B46D52B3E196F533">
    <w:name w:val="30878C34458447309B46D52B3E196F533"/>
    <w:rsid w:val="001A2910"/>
    <w:pPr>
      <w:spacing w:after="0" w:line="240" w:lineRule="auto"/>
    </w:pPr>
    <w:rPr>
      <w:rFonts w:eastAsiaTheme="minorHAnsi"/>
    </w:rPr>
  </w:style>
  <w:style w:type="paragraph" w:customStyle="1" w:styleId="A23662BCF33A4817A9F4605EC0A3E3263">
    <w:name w:val="A23662BCF33A4817A9F4605EC0A3E3263"/>
    <w:rsid w:val="001A2910"/>
    <w:pPr>
      <w:spacing w:after="0" w:line="240" w:lineRule="auto"/>
    </w:pPr>
    <w:rPr>
      <w:rFonts w:eastAsiaTheme="minorHAnsi"/>
    </w:rPr>
  </w:style>
  <w:style w:type="paragraph" w:customStyle="1" w:styleId="C9D8CD3E58FD464CBEA5B3CC83F5EB48">
    <w:name w:val="C9D8CD3E58FD464CBEA5B3CC83F5EB48"/>
    <w:rsid w:val="001A2910"/>
  </w:style>
  <w:style w:type="paragraph" w:customStyle="1" w:styleId="8611AE49F67048CA9184AC71F62E343911">
    <w:name w:val="8611AE49F67048CA9184AC71F62E343911"/>
    <w:rsid w:val="001A2910"/>
    <w:pPr>
      <w:spacing w:after="0" w:line="240" w:lineRule="auto"/>
    </w:pPr>
    <w:rPr>
      <w:rFonts w:eastAsiaTheme="minorHAnsi"/>
    </w:rPr>
  </w:style>
  <w:style w:type="paragraph" w:customStyle="1" w:styleId="A8FB4E9607104BDA8BFDD4F5D7D21D0A15">
    <w:name w:val="A8FB4E9607104BDA8BFDD4F5D7D21D0A15"/>
    <w:rsid w:val="001A2910"/>
    <w:pPr>
      <w:spacing w:after="0" w:line="240" w:lineRule="auto"/>
    </w:pPr>
    <w:rPr>
      <w:rFonts w:eastAsiaTheme="minorHAnsi"/>
    </w:rPr>
  </w:style>
  <w:style w:type="paragraph" w:customStyle="1" w:styleId="3B4A2AFD21D54F469399A99CBF53104415">
    <w:name w:val="3B4A2AFD21D54F469399A99CBF53104415"/>
    <w:rsid w:val="001A2910"/>
    <w:pPr>
      <w:spacing w:after="0" w:line="240" w:lineRule="auto"/>
    </w:pPr>
    <w:rPr>
      <w:rFonts w:eastAsiaTheme="minorHAnsi"/>
    </w:rPr>
  </w:style>
  <w:style w:type="paragraph" w:customStyle="1" w:styleId="B4845B17F8A54CC48DAF21AB479981D615">
    <w:name w:val="B4845B17F8A54CC48DAF21AB479981D615"/>
    <w:rsid w:val="001A2910"/>
    <w:pPr>
      <w:spacing w:after="0" w:line="240" w:lineRule="auto"/>
    </w:pPr>
    <w:rPr>
      <w:rFonts w:eastAsiaTheme="minorHAnsi"/>
    </w:rPr>
  </w:style>
  <w:style w:type="paragraph" w:customStyle="1" w:styleId="78714AF225DD4899836411A8E70DD1C09">
    <w:name w:val="78714AF225DD4899836411A8E70DD1C09"/>
    <w:rsid w:val="001A2910"/>
    <w:pPr>
      <w:spacing w:after="0" w:line="240" w:lineRule="auto"/>
    </w:pPr>
    <w:rPr>
      <w:rFonts w:eastAsiaTheme="minorHAnsi"/>
    </w:rPr>
  </w:style>
  <w:style w:type="paragraph" w:customStyle="1" w:styleId="C9D8CD3E58FD464CBEA5B3CC83F5EB481">
    <w:name w:val="C9D8CD3E58FD464CBEA5B3CC83F5EB481"/>
    <w:rsid w:val="001A2910"/>
    <w:pPr>
      <w:spacing w:after="0" w:line="240" w:lineRule="auto"/>
    </w:pPr>
    <w:rPr>
      <w:rFonts w:eastAsiaTheme="minorHAnsi"/>
    </w:rPr>
  </w:style>
  <w:style w:type="paragraph" w:customStyle="1" w:styleId="2BE73EF9CCF548F6B2836C3416CF51BB12">
    <w:name w:val="2BE73EF9CCF548F6B2836C3416CF51BB12"/>
    <w:rsid w:val="001A2910"/>
    <w:pPr>
      <w:spacing w:after="0" w:line="240" w:lineRule="auto"/>
    </w:pPr>
    <w:rPr>
      <w:rFonts w:eastAsiaTheme="minorHAnsi"/>
    </w:rPr>
  </w:style>
  <w:style w:type="paragraph" w:customStyle="1" w:styleId="DE2335AA3D1A496EBC94BE086E4595BF8">
    <w:name w:val="DE2335AA3D1A496EBC94BE086E4595BF8"/>
    <w:rsid w:val="001A2910"/>
    <w:pPr>
      <w:spacing w:after="0" w:line="240" w:lineRule="auto"/>
    </w:pPr>
    <w:rPr>
      <w:rFonts w:eastAsiaTheme="minorHAnsi"/>
    </w:rPr>
  </w:style>
  <w:style w:type="paragraph" w:customStyle="1" w:styleId="A2BC81C719A747D4995284545E86DCDA12">
    <w:name w:val="A2BC81C719A747D4995284545E86DCDA12"/>
    <w:rsid w:val="001A2910"/>
    <w:pPr>
      <w:spacing w:after="0" w:line="240" w:lineRule="auto"/>
    </w:pPr>
    <w:rPr>
      <w:rFonts w:eastAsiaTheme="minorHAnsi"/>
    </w:rPr>
  </w:style>
  <w:style w:type="paragraph" w:customStyle="1" w:styleId="D0379C9F27D64DB49AFE6EAE0B8AE4538">
    <w:name w:val="D0379C9F27D64DB49AFE6EAE0B8AE4538"/>
    <w:rsid w:val="001A2910"/>
    <w:pPr>
      <w:spacing w:after="0" w:line="240" w:lineRule="auto"/>
    </w:pPr>
    <w:rPr>
      <w:rFonts w:eastAsiaTheme="minorHAnsi"/>
    </w:rPr>
  </w:style>
  <w:style w:type="paragraph" w:customStyle="1" w:styleId="8AF43C91266B45FA9F519242BE6A66DE4">
    <w:name w:val="8AF43C91266B45FA9F519242BE6A66DE4"/>
    <w:rsid w:val="001A2910"/>
    <w:pPr>
      <w:spacing w:after="0" w:line="240" w:lineRule="auto"/>
    </w:pPr>
    <w:rPr>
      <w:rFonts w:eastAsiaTheme="minorHAnsi"/>
    </w:rPr>
  </w:style>
  <w:style w:type="paragraph" w:customStyle="1" w:styleId="30878C34458447309B46D52B3E196F534">
    <w:name w:val="30878C34458447309B46D52B3E196F534"/>
    <w:rsid w:val="001A2910"/>
    <w:pPr>
      <w:spacing w:after="0" w:line="240" w:lineRule="auto"/>
    </w:pPr>
    <w:rPr>
      <w:rFonts w:eastAsiaTheme="minorHAnsi"/>
    </w:rPr>
  </w:style>
  <w:style w:type="paragraph" w:customStyle="1" w:styleId="A23662BCF33A4817A9F4605EC0A3E3264">
    <w:name w:val="A23662BCF33A4817A9F4605EC0A3E3264"/>
    <w:rsid w:val="001A2910"/>
    <w:pPr>
      <w:spacing w:after="0" w:line="240" w:lineRule="auto"/>
    </w:pPr>
    <w:rPr>
      <w:rFonts w:eastAsiaTheme="minorHAnsi"/>
    </w:rPr>
  </w:style>
  <w:style w:type="paragraph" w:customStyle="1" w:styleId="8611AE49F67048CA9184AC71F62E343912">
    <w:name w:val="8611AE49F67048CA9184AC71F62E343912"/>
    <w:rsid w:val="001A2910"/>
    <w:pPr>
      <w:spacing w:after="0" w:line="240" w:lineRule="auto"/>
    </w:pPr>
    <w:rPr>
      <w:rFonts w:eastAsiaTheme="minorHAnsi"/>
    </w:rPr>
  </w:style>
  <w:style w:type="paragraph" w:customStyle="1" w:styleId="A8FB4E9607104BDA8BFDD4F5D7D21D0A16">
    <w:name w:val="A8FB4E9607104BDA8BFDD4F5D7D21D0A16"/>
    <w:rsid w:val="001A2910"/>
    <w:pPr>
      <w:spacing w:after="0" w:line="240" w:lineRule="auto"/>
    </w:pPr>
    <w:rPr>
      <w:rFonts w:eastAsiaTheme="minorHAnsi"/>
    </w:rPr>
  </w:style>
  <w:style w:type="paragraph" w:customStyle="1" w:styleId="3B4A2AFD21D54F469399A99CBF53104416">
    <w:name w:val="3B4A2AFD21D54F469399A99CBF53104416"/>
    <w:rsid w:val="001A2910"/>
    <w:pPr>
      <w:spacing w:after="0" w:line="240" w:lineRule="auto"/>
    </w:pPr>
    <w:rPr>
      <w:rFonts w:eastAsiaTheme="minorHAnsi"/>
    </w:rPr>
  </w:style>
  <w:style w:type="paragraph" w:customStyle="1" w:styleId="B4845B17F8A54CC48DAF21AB479981D616">
    <w:name w:val="B4845B17F8A54CC48DAF21AB479981D616"/>
    <w:rsid w:val="001A2910"/>
    <w:pPr>
      <w:spacing w:after="0" w:line="240" w:lineRule="auto"/>
    </w:pPr>
    <w:rPr>
      <w:rFonts w:eastAsiaTheme="minorHAnsi"/>
    </w:rPr>
  </w:style>
  <w:style w:type="paragraph" w:customStyle="1" w:styleId="78714AF225DD4899836411A8E70DD1C010">
    <w:name w:val="78714AF225DD4899836411A8E70DD1C010"/>
    <w:rsid w:val="001A2910"/>
    <w:pPr>
      <w:spacing w:after="0" w:line="240" w:lineRule="auto"/>
    </w:pPr>
    <w:rPr>
      <w:rFonts w:eastAsiaTheme="minorHAnsi"/>
    </w:rPr>
  </w:style>
  <w:style w:type="paragraph" w:customStyle="1" w:styleId="C9D8CD3E58FD464CBEA5B3CC83F5EB482">
    <w:name w:val="C9D8CD3E58FD464CBEA5B3CC83F5EB482"/>
    <w:rsid w:val="001A2910"/>
    <w:pPr>
      <w:spacing w:after="0" w:line="240" w:lineRule="auto"/>
    </w:pPr>
    <w:rPr>
      <w:rFonts w:eastAsiaTheme="minorHAnsi"/>
    </w:rPr>
  </w:style>
  <w:style w:type="paragraph" w:customStyle="1" w:styleId="2BE73EF9CCF548F6B2836C3416CF51BB13">
    <w:name w:val="2BE73EF9CCF548F6B2836C3416CF51BB13"/>
    <w:rsid w:val="001A2910"/>
    <w:pPr>
      <w:spacing w:after="0" w:line="240" w:lineRule="auto"/>
    </w:pPr>
    <w:rPr>
      <w:rFonts w:eastAsiaTheme="minorHAnsi"/>
    </w:rPr>
  </w:style>
  <w:style w:type="paragraph" w:customStyle="1" w:styleId="DE2335AA3D1A496EBC94BE086E4595BF9">
    <w:name w:val="DE2335AA3D1A496EBC94BE086E4595BF9"/>
    <w:rsid w:val="001A2910"/>
    <w:pPr>
      <w:spacing w:after="0" w:line="240" w:lineRule="auto"/>
    </w:pPr>
    <w:rPr>
      <w:rFonts w:eastAsiaTheme="minorHAnsi"/>
    </w:rPr>
  </w:style>
  <w:style w:type="paragraph" w:customStyle="1" w:styleId="A2BC81C719A747D4995284545E86DCDA13">
    <w:name w:val="A2BC81C719A747D4995284545E86DCDA13"/>
    <w:rsid w:val="001A2910"/>
    <w:pPr>
      <w:spacing w:after="0" w:line="240" w:lineRule="auto"/>
    </w:pPr>
    <w:rPr>
      <w:rFonts w:eastAsiaTheme="minorHAnsi"/>
    </w:rPr>
  </w:style>
  <w:style w:type="paragraph" w:customStyle="1" w:styleId="D0379C9F27D64DB49AFE6EAE0B8AE4539">
    <w:name w:val="D0379C9F27D64DB49AFE6EAE0B8AE4539"/>
    <w:rsid w:val="001A2910"/>
    <w:pPr>
      <w:spacing w:after="0" w:line="240" w:lineRule="auto"/>
    </w:pPr>
    <w:rPr>
      <w:rFonts w:eastAsiaTheme="minorHAnsi"/>
    </w:rPr>
  </w:style>
  <w:style w:type="paragraph" w:customStyle="1" w:styleId="8AF43C91266B45FA9F519242BE6A66DE5">
    <w:name w:val="8AF43C91266B45FA9F519242BE6A66DE5"/>
    <w:rsid w:val="001A2910"/>
    <w:pPr>
      <w:spacing w:after="0" w:line="240" w:lineRule="auto"/>
    </w:pPr>
    <w:rPr>
      <w:rFonts w:eastAsiaTheme="minorHAnsi"/>
    </w:rPr>
  </w:style>
  <w:style w:type="paragraph" w:customStyle="1" w:styleId="30878C34458447309B46D52B3E196F535">
    <w:name w:val="30878C34458447309B46D52B3E196F535"/>
    <w:rsid w:val="001A2910"/>
    <w:pPr>
      <w:spacing w:after="0" w:line="240" w:lineRule="auto"/>
    </w:pPr>
    <w:rPr>
      <w:rFonts w:eastAsiaTheme="minorHAnsi"/>
    </w:rPr>
  </w:style>
  <w:style w:type="paragraph" w:customStyle="1" w:styleId="A23662BCF33A4817A9F4605EC0A3E3265">
    <w:name w:val="A23662BCF33A4817A9F4605EC0A3E3265"/>
    <w:rsid w:val="001A2910"/>
    <w:pPr>
      <w:spacing w:after="0" w:line="240" w:lineRule="auto"/>
    </w:pPr>
    <w:rPr>
      <w:rFonts w:eastAsiaTheme="minorHAnsi"/>
    </w:rPr>
  </w:style>
  <w:style w:type="paragraph" w:customStyle="1" w:styleId="8611AE49F67048CA9184AC71F62E343913">
    <w:name w:val="8611AE49F67048CA9184AC71F62E343913"/>
    <w:rsid w:val="001A2910"/>
    <w:pPr>
      <w:spacing w:after="0" w:line="240" w:lineRule="auto"/>
    </w:pPr>
    <w:rPr>
      <w:rFonts w:eastAsiaTheme="minorHAnsi"/>
    </w:rPr>
  </w:style>
  <w:style w:type="paragraph" w:customStyle="1" w:styleId="A8FB4E9607104BDA8BFDD4F5D7D21D0A17">
    <w:name w:val="A8FB4E9607104BDA8BFDD4F5D7D21D0A17"/>
    <w:rsid w:val="001A2910"/>
    <w:pPr>
      <w:spacing w:after="0" w:line="240" w:lineRule="auto"/>
    </w:pPr>
    <w:rPr>
      <w:rFonts w:eastAsiaTheme="minorHAnsi"/>
    </w:rPr>
  </w:style>
  <w:style w:type="paragraph" w:customStyle="1" w:styleId="3B4A2AFD21D54F469399A99CBF53104417">
    <w:name w:val="3B4A2AFD21D54F469399A99CBF53104417"/>
    <w:rsid w:val="001A2910"/>
    <w:pPr>
      <w:spacing w:after="0" w:line="240" w:lineRule="auto"/>
    </w:pPr>
    <w:rPr>
      <w:rFonts w:eastAsiaTheme="minorHAnsi"/>
    </w:rPr>
  </w:style>
  <w:style w:type="paragraph" w:customStyle="1" w:styleId="B4845B17F8A54CC48DAF21AB479981D617">
    <w:name w:val="B4845B17F8A54CC48DAF21AB479981D617"/>
    <w:rsid w:val="001A2910"/>
    <w:pPr>
      <w:spacing w:after="0" w:line="240" w:lineRule="auto"/>
    </w:pPr>
    <w:rPr>
      <w:rFonts w:eastAsiaTheme="minorHAnsi"/>
    </w:rPr>
  </w:style>
  <w:style w:type="paragraph" w:customStyle="1" w:styleId="78714AF225DD4899836411A8E70DD1C011">
    <w:name w:val="78714AF225DD4899836411A8E70DD1C011"/>
    <w:rsid w:val="001A2910"/>
    <w:pPr>
      <w:spacing w:after="0" w:line="240" w:lineRule="auto"/>
    </w:pPr>
    <w:rPr>
      <w:rFonts w:eastAsiaTheme="minorHAnsi"/>
    </w:rPr>
  </w:style>
  <w:style w:type="paragraph" w:customStyle="1" w:styleId="C9D8CD3E58FD464CBEA5B3CC83F5EB483">
    <w:name w:val="C9D8CD3E58FD464CBEA5B3CC83F5EB483"/>
    <w:rsid w:val="001A2910"/>
    <w:pPr>
      <w:spacing w:after="0" w:line="240" w:lineRule="auto"/>
    </w:pPr>
    <w:rPr>
      <w:rFonts w:eastAsiaTheme="minorHAnsi"/>
    </w:rPr>
  </w:style>
  <w:style w:type="paragraph" w:customStyle="1" w:styleId="2BE73EF9CCF548F6B2836C3416CF51BB14">
    <w:name w:val="2BE73EF9CCF548F6B2836C3416CF51BB14"/>
    <w:rsid w:val="001A2910"/>
    <w:pPr>
      <w:spacing w:after="0" w:line="240" w:lineRule="auto"/>
    </w:pPr>
    <w:rPr>
      <w:rFonts w:eastAsiaTheme="minorHAnsi"/>
    </w:rPr>
  </w:style>
  <w:style w:type="paragraph" w:customStyle="1" w:styleId="DE2335AA3D1A496EBC94BE086E4595BF10">
    <w:name w:val="DE2335AA3D1A496EBC94BE086E4595BF10"/>
    <w:rsid w:val="001A2910"/>
    <w:pPr>
      <w:spacing w:after="0" w:line="240" w:lineRule="auto"/>
    </w:pPr>
    <w:rPr>
      <w:rFonts w:eastAsiaTheme="minorHAnsi"/>
    </w:rPr>
  </w:style>
  <w:style w:type="paragraph" w:customStyle="1" w:styleId="A2BC81C719A747D4995284545E86DCDA14">
    <w:name w:val="A2BC81C719A747D4995284545E86DCDA14"/>
    <w:rsid w:val="001A2910"/>
    <w:pPr>
      <w:spacing w:after="0" w:line="240" w:lineRule="auto"/>
    </w:pPr>
    <w:rPr>
      <w:rFonts w:eastAsiaTheme="minorHAnsi"/>
    </w:rPr>
  </w:style>
  <w:style w:type="paragraph" w:customStyle="1" w:styleId="D0379C9F27D64DB49AFE6EAE0B8AE45310">
    <w:name w:val="D0379C9F27D64DB49AFE6EAE0B8AE45310"/>
    <w:rsid w:val="001A2910"/>
    <w:pPr>
      <w:spacing w:after="0" w:line="240" w:lineRule="auto"/>
    </w:pPr>
    <w:rPr>
      <w:rFonts w:eastAsiaTheme="minorHAnsi"/>
    </w:rPr>
  </w:style>
  <w:style w:type="paragraph" w:customStyle="1" w:styleId="8AF43C91266B45FA9F519242BE6A66DE6">
    <w:name w:val="8AF43C91266B45FA9F519242BE6A66DE6"/>
    <w:rsid w:val="001A2910"/>
    <w:pPr>
      <w:spacing w:after="0" w:line="240" w:lineRule="auto"/>
    </w:pPr>
    <w:rPr>
      <w:rFonts w:eastAsiaTheme="minorHAnsi"/>
    </w:rPr>
  </w:style>
  <w:style w:type="paragraph" w:customStyle="1" w:styleId="30878C34458447309B46D52B3E196F536">
    <w:name w:val="30878C34458447309B46D52B3E196F536"/>
    <w:rsid w:val="001A2910"/>
    <w:pPr>
      <w:spacing w:after="0" w:line="240" w:lineRule="auto"/>
    </w:pPr>
    <w:rPr>
      <w:rFonts w:eastAsiaTheme="minorHAnsi"/>
    </w:rPr>
  </w:style>
  <w:style w:type="paragraph" w:customStyle="1" w:styleId="A23662BCF33A4817A9F4605EC0A3E3266">
    <w:name w:val="A23662BCF33A4817A9F4605EC0A3E3266"/>
    <w:rsid w:val="001A2910"/>
    <w:pPr>
      <w:spacing w:after="0" w:line="240" w:lineRule="auto"/>
    </w:pPr>
    <w:rPr>
      <w:rFonts w:eastAsiaTheme="minorHAnsi"/>
    </w:rPr>
  </w:style>
  <w:style w:type="paragraph" w:customStyle="1" w:styleId="0E34402980BA4408BC178F788A005641">
    <w:name w:val="0E34402980BA4408BC178F788A005641"/>
    <w:rsid w:val="001A2910"/>
  </w:style>
  <w:style w:type="paragraph" w:customStyle="1" w:styleId="123CAE2C902E43219C2DC3085B5D6E77">
    <w:name w:val="123CAE2C902E43219C2DC3085B5D6E77"/>
    <w:rsid w:val="001A2910"/>
  </w:style>
  <w:style w:type="paragraph" w:customStyle="1" w:styleId="5C0302AFA159455DA2654C02FE53C79E">
    <w:name w:val="5C0302AFA159455DA2654C02FE53C79E"/>
    <w:rsid w:val="001A2910"/>
  </w:style>
  <w:style w:type="paragraph" w:customStyle="1" w:styleId="8611AE49F67048CA9184AC71F62E343914">
    <w:name w:val="8611AE49F67048CA9184AC71F62E343914"/>
    <w:rsid w:val="001A2910"/>
    <w:pPr>
      <w:spacing w:after="0" w:line="240" w:lineRule="auto"/>
    </w:pPr>
    <w:rPr>
      <w:rFonts w:eastAsiaTheme="minorHAnsi"/>
    </w:rPr>
  </w:style>
  <w:style w:type="paragraph" w:customStyle="1" w:styleId="A8FB4E9607104BDA8BFDD4F5D7D21D0A18">
    <w:name w:val="A8FB4E9607104BDA8BFDD4F5D7D21D0A18"/>
    <w:rsid w:val="001A2910"/>
    <w:pPr>
      <w:spacing w:after="0" w:line="240" w:lineRule="auto"/>
    </w:pPr>
    <w:rPr>
      <w:rFonts w:eastAsiaTheme="minorHAnsi"/>
    </w:rPr>
  </w:style>
  <w:style w:type="paragraph" w:customStyle="1" w:styleId="3B4A2AFD21D54F469399A99CBF53104418">
    <w:name w:val="3B4A2AFD21D54F469399A99CBF53104418"/>
    <w:rsid w:val="001A2910"/>
    <w:pPr>
      <w:spacing w:after="0" w:line="240" w:lineRule="auto"/>
    </w:pPr>
    <w:rPr>
      <w:rFonts w:eastAsiaTheme="minorHAnsi"/>
    </w:rPr>
  </w:style>
  <w:style w:type="paragraph" w:customStyle="1" w:styleId="B4845B17F8A54CC48DAF21AB479981D618">
    <w:name w:val="B4845B17F8A54CC48DAF21AB479981D618"/>
    <w:rsid w:val="001A2910"/>
    <w:pPr>
      <w:spacing w:after="0" w:line="240" w:lineRule="auto"/>
    </w:pPr>
    <w:rPr>
      <w:rFonts w:eastAsiaTheme="minorHAnsi"/>
    </w:rPr>
  </w:style>
  <w:style w:type="paragraph" w:customStyle="1" w:styleId="78714AF225DD4899836411A8E70DD1C012">
    <w:name w:val="78714AF225DD4899836411A8E70DD1C012"/>
    <w:rsid w:val="001A2910"/>
    <w:pPr>
      <w:spacing w:after="0" w:line="240" w:lineRule="auto"/>
    </w:pPr>
    <w:rPr>
      <w:rFonts w:eastAsiaTheme="minorHAnsi"/>
    </w:rPr>
  </w:style>
  <w:style w:type="paragraph" w:customStyle="1" w:styleId="C9D8CD3E58FD464CBEA5B3CC83F5EB484">
    <w:name w:val="C9D8CD3E58FD464CBEA5B3CC83F5EB484"/>
    <w:rsid w:val="001A2910"/>
    <w:pPr>
      <w:spacing w:after="0" w:line="240" w:lineRule="auto"/>
    </w:pPr>
    <w:rPr>
      <w:rFonts w:eastAsiaTheme="minorHAnsi"/>
    </w:rPr>
  </w:style>
  <w:style w:type="paragraph" w:customStyle="1" w:styleId="2BE73EF9CCF548F6B2836C3416CF51BB15">
    <w:name w:val="2BE73EF9CCF548F6B2836C3416CF51BB15"/>
    <w:rsid w:val="001A2910"/>
    <w:pPr>
      <w:spacing w:after="0" w:line="240" w:lineRule="auto"/>
    </w:pPr>
    <w:rPr>
      <w:rFonts w:eastAsiaTheme="minorHAnsi"/>
    </w:rPr>
  </w:style>
  <w:style w:type="paragraph" w:customStyle="1" w:styleId="DE2335AA3D1A496EBC94BE086E4595BF11">
    <w:name w:val="DE2335AA3D1A496EBC94BE086E4595BF11"/>
    <w:rsid w:val="001A2910"/>
    <w:pPr>
      <w:spacing w:after="0" w:line="240" w:lineRule="auto"/>
    </w:pPr>
    <w:rPr>
      <w:rFonts w:eastAsiaTheme="minorHAnsi"/>
    </w:rPr>
  </w:style>
  <w:style w:type="paragraph" w:customStyle="1" w:styleId="A2BC81C719A747D4995284545E86DCDA15">
    <w:name w:val="A2BC81C719A747D4995284545E86DCDA15"/>
    <w:rsid w:val="001A2910"/>
    <w:pPr>
      <w:spacing w:after="0" w:line="240" w:lineRule="auto"/>
    </w:pPr>
    <w:rPr>
      <w:rFonts w:eastAsiaTheme="minorHAnsi"/>
    </w:rPr>
  </w:style>
  <w:style w:type="paragraph" w:customStyle="1" w:styleId="D0379C9F27D64DB49AFE6EAE0B8AE45311">
    <w:name w:val="D0379C9F27D64DB49AFE6EAE0B8AE45311"/>
    <w:rsid w:val="001A2910"/>
    <w:pPr>
      <w:spacing w:after="0" w:line="240" w:lineRule="auto"/>
    </w:pPr>
    <w:rPr>
      <w:rFonts w:eastAsiaTheme="minorHAnsi"/>
    </w:rPr>
  </w:style>
  <w:style w:type="paragraph" w:customStyle="1" w:styleId="8AF43C91266B45FA9F519242BE6A66DE7">
    <w:name w:val="8AF43C91266B45FA9F519242BE6A66DE7"/>
    <w:rsid w:val="001A2910"/>
    <w:pPr>
      <w:spacing w:after="0" w:line="240" w:lineRule="auto"/>
    </w:pPr>
    <w:rPr>
      <w:rFonts w:eastAsiaTheme="minorHAnsi"/>
    </w:rPr>
  </w:style>
  <w:style w:type="paragraph" w:customStyle="1" w:styleId="30878C34458447309B46D52B3E196F537">
    <w:name w:val="30878C34458447309B46D52B3E196F537"/>
    <w:rsid w:val="001A2910"/>
    <w:pPr>
      <w:spacing w:after="0" w:line="240" w:lineRule="auto"/>
    </w:pPr>
    <w:rPr>
      <w:rFonts w:eastAsiaTheme="minorHAnsi"/>
    </w:rPr>
  </w:style>
  <w:style w:type="paragraph" w:customStyle="1" w:styleId="A23662BCF33A4817A9F4605EC0A3E3267">
    <w:name w:val="A23662BCF33A4817A9F4605EC0A3E3267"/>
    <w:rsid w:val="001A2910"/>
    <w:pPr>
      <w:spacing w:after="0" w:line="240" w:lineRule="auto"/>
    </w:pPr>
    <w:rPr>
      <w:rFonts w:eastAsiaTheme="minorHAnsi"/>
    </w:rPr>
  </w:style>
  <w:style w:type="paragraph" w:customStyle="1" w:styleId="0E34402980BA4408BC178F788A0056411">
    <w:name w:val="0E34402980BA4408BC178F788A0056411"/>
    <w:rsid w:val="001A2910"/>
    <w:pPr>
      <w:spacing w:after="0" w:line="240" w:lineRule="auto"/>
    </w:pPr>
    <w:rPr>
      <w:rFonts w:eastAsiaTheme="minorHAnsi"/>
    </w:rPr>
  </w:style>
  <w:style w:type="paragraph" w:customStyle="1" w:styleId="5C0302AFA159455DA2654C02FE53C79E1">
    <w:name w:val="5C0302AFA159455DA2654C02FE53C79E1"/>
    <w:rsid w:val="001A2910"/>
    <w:pPr>
      <w:spacing w:after="0" w:line="240" w:lineRule="auto"/>
    </w:pPr>
    <w:rPr>
      <w:rFonts w:eastAsiaTheme="minorHAnsi"/>
    </w:rPr>
  </w:style>
  <w:style w:type="paragraph" w:customStyle="1" w:styleId="CF5348DDBD0B459F9A48D284A6AA5D0C">
    <w:name w:val="CF5348DDBD0B459F9A48D284A6AA5D0C"/>
    <w:rsid w:val="001A2910"/>
  </w:style>
  <w:style w:type="paragraph" w:customStyle="1" w:styleId="93E9A99C52EF46358C134612FABFEE2D">
    <w:name w:val="93E9A99C52EF46358C134612FABFEE2D"/>
    <w:rsid w:val="001A2910"/>
  </w:style>
  <w:style w:type="paragraph" w:customStyle="1" w:styleId="221B9FAE11824C3394938F0760836BB1">
    <w:name w:val="221B9FAE11824C3394938F0760836BB1"/>
    <w:rsid w:val="001A2910"/>
  </w:style>
  <w:style w:type="paragraph" w:customStyle="1" w:styleId="B0321B5691A64FB2916C99B8420EA59B">
    <w:name w:val="B0321B5691A64FB2916C99B8420EA59B"/>
    <w:rsid w:val="001A2910"/>
  </w:style>
  <w:style w:type="paragraph" w:customStyle="1" w:styleId="1AECA89D614A4D639A0EB57C4095FAD2">
    <w:name w:val="1AECA89D614A4D639A0EB57C4095FAD2"/>
    <w:rsid w:val="001A2910"/>
  </w:style>
  <w:style w:type="paragraph" w:customStyle="1" w:styleId="F1F4816768E94DAC9E0369E2225B6FC2">
    <w:name w:val="F1F4816768E94DAC9E0369E2225B6FC2"/>
    <w:rsid w:val="001A2910"/>
  </w:style>
  <w:style w:type="paragraph" w:customStyle="1" w:styleId="EEB57DAD717A467E8C1C3E1725BA7613">
    <w:name w:val="EEB57DAD717A467E8C1C3E1725BA7613"/>
    <w:rsid w:val="001A2910"/>
  </w:style>
  <w:style w:type="paragraph" w:customStyle="1" w:styleId="167CBE56EDD8444E82E484E3620D481D">
    <w:name w:val="167CBE56EDD8444E82E484E3620D481D"/>
    <w:rsid w:val="001A2910"/>
  </w:style>
  <w:style w:type="paragraph" w:customStyle="1" w:styleId="B464E394AAB84572ADEE94E7A5CDB18E">
    <w:name w:val="B464E394AAB84572ADEE94E7A5CDB18E"/>
    <w:rsid w:val="001A2910"/>
  </w:style>
  <w:style w:type="paragraph" w:customStyle="1" w:styleId="B2B08CBD574E4D8696AC2EA3DB724290">
    <w:name w:val="B2B08CBD574E4D8696AC2EA3DB724290"/>
    <w:rsid w:val="001A2910"/>
  </w:style>
  <w:style w:type="paragraph" w:customStyle="1" w:styleId="23A16A64B2F64FD7BA1F0B5D75484533">
    <w:name w:val="23A16A64B2F64FD7BA1F0B5D75484533"/>
    <w:rsid w:val="001A2910"/>
  </w:style>
  <w:style w:type="paragraph" w:customStyle="1" w:styleId="CEED1B3AA50B48BEB0039B9EF3FD35DC">
    <w:name w:val="CEED1B3AA50B48BEB0039B9EF3FD35DC"/>
    <w:rsid w:val="001A2910"/>
  </w:style>
  <w:style w:type="paragraph" w:customStyle="1" w:styleId="E2B271047C164B8CA7C364BAD32D93EE">
    <w:name w:val="E2B271047C164B8CA7C364BAD32D93EE"/>
    <w:rsid w:val="001A2910"/>
  </w:style>
  <w:style w:type="paragraph" w:customStyle="1" w:styleId="E9E616AE101945A8B1FD77EB946C49F3">
    <w:name w:val="E9E616AE101945A8B1FD77EB946C49F3"/>
    <w:rsid w:val="001A2910"/>
  </w:style>
  <w:style w:type="paragraph" w:customStyle="1" w:styleId="C163087A499C4DE8925DE7C1E255BEED">
    <w:name w:val="C163087A499C4DE8925DE7C1E255BEED"/>
    <w:rsid w:val="001A2910"/>
  </w:style>
  <w:style w:type="paragraph" w:customStyle="1" w:styleId="86FE6CE48C644CC3A3EA6FB7FF6D6676">
    <w:name w:val="86FE6CE48C644CC3A3EA6FB7FF6D6676"/>
    <w:rsid w:val="001A2910"/>
  </w:style>
  <w:style w:type="paragraph" w:customStyle="1" w:styleId="4D6033D3DE7C4465B866E19C984E865B">
    <w:name w:val="4D6033D3DE7C4465B866E19C984E865B"/>
    <w:rsid w:val="001A2910"/>
  </w:style>
  <w:style w:type="paragraph" w:customStyle="1" w:styleId="8611AE49F67048CA9184AC71F62E343915">
    <w:name w:val="8611AE49F67048CA9184AC71F62E343915"/>
    <w:rsid w:val="001A2910"/>
    <w:pPr>
      <w:spacing w:after="0" w:line="240" w:lineRule="auto"/>
    </w:pPr>
    <w:rPr>
      <w:rFonts w:eastAsiaTheme="minorHAnsi"/>
    </w:rPr>
  </w:style>
  <w:style w:type="paragraph" w:customStyle="1" w:styleId="A8FB4E9607104BDA8BFDD4F5D7D21D0A19">
    <w:name w:val="A8FB4E9607104BDA8BFDD4F5D7D21D0A19"/>
    <w:rsid w:val="001A2910"/>
    <w:pPr>
      <w:spacing w:after="0" w:line="240" w:lineRule="auto"/>
    </w:pPr>
    <w:rPr>
      <w:rFonts w:eastAsiaTheme="minorHAnsi"/>
    </w:rPr>
  </w:style>
  <w:style w:type="paragraph" w:customStyle="1" w:styleId="3B4A2AFD21D54F469399A99CBF53104419">
    <w:name w:val="3B4A2AFD21D54F469399A99CBF53104419"/>
    <w:rsid w:val="001A2910"/>
    <w:pPr>
      <w:spacing w:after="0" w:line="240" w:lineRule="auto"/>
    </w:pPr>
    <w:rPr>
      <w:rFonts w:eastAsiaTheme="minorHAnsi"/>
    </w:rPr>
  </w:style>
  <w:style w:type="paragraph" w:customStyle="1" w:styleId="B4845B17F8A54CC48DAF21AB479981D619">
    <w:name w:val="B4845B17F8A54CC48DAF21AB479981D619"/>
    <w:rsid w:val="001A2910"/>
    <w:pPr>
      <w:spacing w:after="0" w:line="240" w:lineRule="auto"/>
    </w:pPr>
    <w:rPr>
      <w:rFonts w:eastAsiaTheme="minorHAnsi"/>
    </w:rPr>
  </w:style>
  <w:style w:type="paragraph" w:customStyle="1" w:styleId="78714AF225DD4899836411A8E70DD1C013">
    <w:name w:val="78714AF225DD4899836411A8E70DD1C013"/>
    <w:rsid w:val="001A2910"/>
    <w:pPr>
      <w:spacing w:after="0" w:line="240" w:lineRule="auto"/>
    </w:pPr>
    <w:rPr>
      <w:rFonts w:eastAsiaTheme="minorHAnsi"/>
    </w:rPr>
  </w:style>
  <w:style w:type="paragraph" w:customStyle="1" w:styleId="C9D8CD3E58FD464CBEA5B3CC83F5EB485">
    <w:name w:val="C9D8CD3E58FD464CBEA5B3CC83F5EB485"/>
    <w:rsid w:val="001A2910"/>
    <w:pPr>
      <w:spacing w:after="0" w:line="240" w:lineRule="auto"/>
    </w:pPr>
    <w:rPr>
      <w:rFonts w:eastAsiaTheme="minorHAnsi"/>
    </w:rPr>
  </w:style>
  <w:style w:type="paragraph" w:customStyle="1" w:styleId="2BE73EF9CCF548F6B2836C3416CF51BB16">
    <w:name w:val="2BE73EF9CCF548F6B2836C3416CF51BB16"/>
    <w:rsid w:val="001A2910"/>
    <w:pPr>
      <w:spacing w:after="0" w:line="240" w:lineRule="auto"/>
    </w:pPr>
    <w:rPr>
      <w:rFonts w:eastAsiaTheme="minorHAnsi"/>
    </w:rPr>
  </w:style>
  <w:style w:type="paragraph" w:customStyle="1" w:styleId="DE2335AA3D1A496EBC94BE086E4595BF12">
    <w:name w:val="DE2335AA3D1A496EBC94BE086E4595BF12"/>
    <w:rsid w:val="001A2910"/>
    <w:pPr>
      <w:spacing w:after="0" w:line="240" w:lineRule="auto"/>
    </w:pPr>
    <w:rPr>
      <w:rFonts w:eastAsiaTheme="minorHAnsi"/>
    </w:rPr>
  </w:style>
  <w:style w:type="paragraph" w:customStyle="1" w:styleId="A2BC81C719A747D4995284545E86DCDA16">
    <w:name w:val="A2BC81C719A747D4995284545E86DCDA16"/>
    <w:rsid w:val="001A2910"/>
    <w:pPr>
      <w:spacing w:after="0" w:line="240" w:lineRule="auto"/>
    </w:pPr>
    <w:rPr>
      <w:rFonts w:eastAsiaTheme="minorHAnsi"/>
    </w:rPr>
  </w:style>
  <w:style w:type="paragraph" w:customStyle="1" w:styleId="D0379C9F27D64DB49AFE6EAE0B8AE45312">
    <w:name w:val="D0379C9F27D64DB49AFE6EAE0B8AE45312"/>
    <w:rsid w:val="001A2910"/>
    <w:pPr>
      <w:spacing w:after="0" w:line="240" w:lineRule="auto"/>
    </w:pPr>
    <w:rPr>
      <w:rFonts w:eastAsiaTheme="minorHAnsi"/>
    </w:rPr>
  </w:style>
  <w:style w:type="paragraph" w:customStyle="1" w:styleId="8AF43C91266B45FA9F519242BE6A66DE8">
    <w:name w:val="8AF43C91266B45FA9F519242BE6A66DE8"/>
    <w:rsid w:val="001A2910"/>
    <w:pPr>
      <w:spacing w:after="0" w:line="240" w:lineRule="auto"/>
    </w:pPr>
    <w:rPr>
      <w:rFonts w:eastAsiaTheme="minorHAnsi"/>
    </w:rPr>
  </w:style>
  <w:style w:type="paragraph" w:customStyle="1" w:styleId="30878C34458447309B46D52B3E196F538">
    <w:name w:val="30878C34458447309B46D52B3E196F538"/>
    <w:rsid w:val="001A2910"/>
    <w:pPr>
      <w:spacing w:after="0" w:line="240" w:lineRule="auto"/>
    </w:pPr>
    <w:rPr>
      <w:rFonts w:eastAsiaTheme="minorHAnsi"/>
    </w:rPr>
  </w:style>
  <w:style w:type="paragraph" w:customStyle="1" w:styleId="A23662BCF33A4817A9F4605EC0A3E3268">
    <w:name w:val="A23662BCF33A4817A9F4605EC0A3E3268"/>
    <w:rsid w:val="001A2910"/>
    <w:pPr>
      <w:spacing w:after="0" w:line="240" w:lineRule="auto"/>
    </w:pPr>
    <w:rPr>
      <w:rFonts w:eastAsiaTheme="minorHAnsi"/>
    </w:rPr>
  </w:style>
  <w:style w:type="paragraph" w:customStyle="1" w:styleId="0E34402980BA4408BC178F788A0056412">
    <w:name w:val="0E34402980BA4408BC178F788A0056412"/>
    <w:rsid w:val="001A2910"/>
    <w:pPr>
      <w:spacing w:after="0" w:line="240" w:lineRule="auto"/>
    </w:pPr>
    <w:rPr>
      <w:rFonts w:eastAsiaTheme="minorHAnsi"/>
    </w:rPr>
  </w:style>
  <w:style w:type="paragraph" w:customStyle="1" w:styleId="5C0302AFA159455DA2654C02FE53C79E2">
    <w:name w:val="5C0302AFA159455DA2654C02FE53C79E2"/>
    <w:rsid w:val="001A2910"/>
    <w:pPr>
      <w:spacing w:after="0" w:line="240" w:lineRule="auto"/>
    </w:pPr>
    <w:rPr>
      <w:rFonts w:eastAsiaTheme="minorHAnsi"/>
    </w:rPr>
  </w:style>
  <w:style w:type="paragraph" w:customStyle="1" w:styleId="221B9FAE11824C3394938F0760836BB11">
    <w:name w:val="221B9FAE11824C3394938F0760836BB11"/>
    <w:rsid w:val="001A2910"/>
    <w:pPr>
      <w:spacing w:after="0" w:line="240" w:lineRule="auto"/>
    </w:pPr>
    <w:rPr>
      <w:rFonts w:eastAsiaTheme="minorHAnsi"/>
    </w:rPr>
  </w:style>
  <w:style w:type="paragraph" w:customStyle="1" w:styleId="1AECA89D614A4D639A0EB57C4095FAD21">
    <w:name w:val="1AECA89D614A4D639A0EB57C4095FAD21"/>
    <w:rsid w:val="001A2910"/>
    <w:pPr>
      <w:spacing w:after="0" w:line="240" w:lineRule="auto"/>
    </w:pPr>
    <w:rPr>
      <w:rFonts w:eastAsiaTheme="minorHAnsi"/>
    </w:rPr>
  </w:style>
  <w:style w:type="paragraph" w:customStyle="1" w:styleId="8611AE49F67048CA9184AC71F62E343916">
    <w:name w:val="8611AE49F67048CA9184AC71F62E343916"/>
    <w:rsid w:val="001A2910"/>
    <w:pPr>
      <w:spacing w:after="0" w:line="240" w:lineRule="auto"/>
    </w:pPr>
    <w:rPr>
      <w:rFonts w:eastAsiaTheme="minorHAnsi"/>
    </w:rPr>
  </w:style>
  <w:style w:type="paragraph" w:customStyle="1" w:styleId="A8FB4E9607104BDA8BFDD4F5D7D21D0A20">
    <w:name w:val="A8FB4E9607104BDA8BFDD4F5D7D21D0A20"/>
    <w:rsid w:val="001A2910"/>
    <w:pPr>
      <w:spacing w:after="0" w:line="240" w:lineRule="auto"/>
    </w:pPr>
    <w:rPr>
      <w:rFonts w:eastAsiaTheme="minorHAnsi"/>
    </w:rPr>
  </w:style>
  <w:style w:type="paragraph" w:customStyle="1" w:styleId="3B4A2AFD21D54F469399A99CBF53104420">
    <w:name w:val="3B4A2AFD21D54F469399A99CBF53104420"/>
    <w:rsid w:val="001A2910"/>
    <w:pPr>
      <w:spacing w:after="0" w:line="240" w:lineRule="auto"/>
    </w:pPr>
    <w:rPr>
      <w:rFonts w:eastAsiaTheme="minorHAnsi"/>
    </w:rPr>
  </w:style>
  <w:style w:type="paragraph" w:customStyle="1" w:styleId="B4845B17F8A54CC48DAF21AB479981D620">
    <w:name w:val="B4845B17F8A54CC48DAF21AB479981D620"/>
    <w:rsid w:val="001A2910"/>
    <w:pPr>
      <w:spacing w:after="0" w:line="240" w:lineRule="auto"/>
    </w:pPr>
    <w:rPr>
      <w:rFonts w:eastAsiaTheme="minorHAnsi"/>
    </w:rPr>
  </w:style>
  <w:style w:type="paragraph" w:customStyle="1" w:styleId="78714AF225DD4899836411A8E70DD1C014">
    <w:name w:val="78714AF225DD4899836411A8E70DD1C014"/>
    <w:rsid w:val="001A2910"/>
    <w:pPr>
      <w:spacing w:after="0" w:line="240" w:lineRule="auto"/>
    </w:pPr>
    <w:rPr>
      <w:rFonts w:eastAsiaTheme="minorHAnsi"/>
    </w:rPr>
  </w:style>
  <w:style w:type="paragraph" w:customStyle="1" w:styleId="C9D8CD3E58FD464CBEA5B3CC83F5EB486">
    <w:name w:val="C9D8CD3E58FD464CBEA5B3CC83F5EB486"/>
    <w:rsid w:val="001A2910"/>
    <w:pPr>
      <w:spacing w:after="0" w:line="240" w:lineRule="auto"/>
    </w:pPr>
    <w:rPr>
      <w:rFonts w:eastAsiaTheme="minorHAnsi"/>
    </w:rPr>
  </w:style>
  <w:style w:type="paragraph" w:customStyle="1" w:styleId="2BE73EF9CCF548F6B2836C3416CF51BB17">
    <w:name w:val="2BE73EF9CCF548F6B2836C3416CF51BB17"/>
    <w:rsid w:val="001A2910"/>
    <w:pPr>
      <w:spacing w:after="0" w:line="240" w:lineRule="auto"/>
    </w:pPr>
    <w:rPr>
      <w:rFonts w:eastAsiaTheme="minorHAnsi"/>
    </w:rPr>
  </w:style>
  <w:style w:type="paragraph" w:customStyle="1" w:styleId="DE2335AA3D1A496EBC94BE086E4595BF13">
    <w:name w:val="DE2335AA3D1A496EBC94BE086E4595BF13"/>
    <w:rsid w:val="001A2910"/>
    <w:pPr>
      <w:spacing w:after="0" w:line="240" w:lineRule="auto"/>
    </w:pPr>
    <w:rPr>
      <w:rFonts w:eastAsiaTheme="minorHAnsi"/>
    </w:rPr>
  </w:style>
  <w:style w:type="paragraph" w:customStyle="1" w:styleId="A2BC81C719A747D4995284545E86DCDA17">
    <w:name w:val="A2BC81C719A747D4995284545E86DCDA17"/>
    <w:rsid w:val="001A2910"/>
    <w:pPr>
      <w:spacing w:after="0" w:line="240" w:lineRule="auto"/>
    </w:pPr>
    <w:rPr>
      <w:rFonts w:eastAsiaTheme="minorHAnsi"/>
    </w:rPr>
  </w:style>
  <w:style w:type="paragraph" w:customStyle="1" w:styleId="D0379C9F27D64DB49AFE6EAE0B8AE45313">
    <w:name w:val="D0379C9F27D64DB49AFE6EAE0B8AE45313"/>
    <w:rsid w:val="001A2910"/>
    <w:pPr>
      <w:spacing w:after="0" w:line="240" w:lineRule="auto"/>
    </w:pPr>
    <w:rPr>
      <w:rFonts w:eastAsiaTheme="minorHAnsi"/>
    </w:rPr>
  </w:style>
  <w:style w:type="paragraph" w:customStyle="1" w:styleId="8AF43C91266B45FA9F519242BE6A66DE9">
    <w:name w:val="8AF43C91266B45FA9F519242BE6A66DE9"/>
    <w:rsid w:val="001A2910"/>
    <w:pPr>
      <w:spacing w:after="0" w:line="240" w:lineRule="auto"/>
    </w:pPr>
    <w:rPr>
      <w:rFonts w:eastAsiaTheme="minorHAnsi"/>
    </w:rPr>
  </w:style>
  <w:style w:type="paragraph" w:customStyle="1" w:styleId="30878C34458447309B46D52B3E196F539">
    <w:name w:val="30878C34458447309B46D52B3E196F539"/>
    <w:rsid w:val="001A2910"/>
    <w:pPr>
      <w:spacing w:after="0" w:line="240" w:lineRule="auto"/>
    </w:pPr>
    <w:rPr>
      <w:rFonts w:eastAsiaTheme="minorHAnsi"/>
    </w:rPr>
  </w:style>
  <w:style w:type="paragraph" w:customStyle="1" w:styleId="A23662BCF33A4817A9F4605EC0A3E3269">
    <w:name w:val="A23662BCF33A4817A9F4605EC0A3E3269"/>
    <w:rsid w:val="001A2910"/>
    <w:pPr>
      <w:spacing w:after="0" w:line="240" w:lineRule="auto"/>
    </w:pPr>
    <w:rPr>
      <w:rFonts w:eastAsiaTheme="minorHAnsi"/>
    </w:rPr>
  </w:style>
  <w:style w:type="paragraph" w:customStyle="1" w:styleId="0E34402980BA4408BC178F788A0056413">
    <w:name w:val="0E34402980BA4408BC178F788A0056413"/>
    <w:rsid w:val="001A2910"/>
    <w:pPr>
      <w:spacing w:after="0" w:line="240" w:lineRule="auto"/>
    </w:pPr>
    <w:rPr>
      <w:rFonts w:eastAsiaTheme="minorHAnsi"/>
    </w:rPr>
  </w:style>
  <w:style w:type="paragraph" w:customStyle="1" w:styleId="5C0302AFA159455DA2654C02FE53C79E3">
    <w:name w:val="5C0302AFA159455DA2654C02FE53C79E3"/>
    <w:rsid w:val="001A2910"/>
    <w:pPr>
      <w:spacing w:after="0" w:line="240" w:lineRule="auto"/>
    </w:pPr>
    <w:rPr>
      <w:rFonts w:eastAsiaTheme="minorHAnsi"/>
    </w:rPr>
  </w:style>
  <w:style w:type="paragraph" w:customStyle="1" w:styleId="221B9FAE11824C3394938F0760836BB12">
    <w:name w:val="221B9FAE11824C3394938F0760836BB12"/>
    <w:rsid w:val="001A2910"/>
    <w:pPr>
      <w:spacing w:after="0" w:line="240" w:lineRule="auto"/>
    </w:pPr>
    <w:rPr>
      <w:rFonts w:eastAsiaTheme="minorHAnsi"/>
    </w:rPr>
  </w:style>
  <w:style w:type="paragraph" w:customStyle="1" w:styleId="1AECA89D614A4D639A0EB57C4095FAD22">
    <w:name w:val="1AECA89D614A4D639A0EB57C4095FAD22"/>
    <w:rsid w:val="001A2910"/>
    <w:pPr>
      <w:spacing w:after="0" w:line="240" w:lineRule="auto"/>
    </w:pPr>
    <w:rPr>
      <w:rFonts w:eastAsiaTheme="minorHAnsi"/>
    </w:rPr>
  </w:style>
  <w:style w:type="paragraph" w:customStyle="1" w:styleId="8611AE49F67048CA9184AC71F62E343917">
    <w:name w:val="8611AE49F67048CA9184AC71F62E343917"/>
    <w:rsid w:val="001A2910"/>
    <w:pPr>
      <w:spacing w:after="0" w:line="240" w:lineRule="auto"/>
    </w:pPr>
    <w:rPr>
      <w:rFonts w:eastAsiaTheme="minorHAnsi"/>
    </w:rPr>
  </w:style>
  <w:style w:type="paragraph" w:customStyle="1" w:styleId="A8FB4E9607104BDA8BFDD4F5D7D21D0A21">
    <w:name w:val="A8FB4E9607104BDA8BFDD4F5D7D21D0A21"/>
    <w:rsid w:val="001A2910"/>
    <w:pPr>
      <w:spacing w:after="0" w:line="240" w:lineRule="auto"/>
    </w:pPr>
    <w:rPr>
      <w:rFonts w:eastAsiaTheme="minorHAnsi"/>
    </w:rPr>
  </w:style>
  <w:style w:type="paragraph" w:customStyle="1" w:styleId="3B4A2AFD21D54F469399A99CBF53104421">
    <w:name w:val="3B4A2AFD21D54F469399A99CBF53104421"/>
    <w:rsid w:val="001A2910"/>
    <w:pPr>
      <w:spacing w:after="0" w:line="240" w:lineRule="auto"/>
    </w:pPr>
    <w:rPr>
      <w:rFonts w:eastAsiaTheme="minorHAnsi"/>
    </w:rPr>
  </w:style>
  <w:style w:type="paragraph" w:customStyle="1" w:styleId="B4845B17F8A54CC48DAF21AB479981D621">
    <w:name w:val="B4845B17F8A54CC48DAF21AB479981D621"/>
    <w:rsid w:val="001A2910"/>
    <w:pPr>
      <w:spacing w:after="0" w:line="240" w:lineRule="auto"/>
    </w:pPr>
    <w:rPr>
      <w:rFonts w:eastAsiaTheme="minorHAnsi"/>
    </w:rPr>
  </w:style>
  <w:style w:type="paragraph" w:customStyle="1" w:styleId="78714AF225DD4899836411A8E70DD1C015">
    <w:name w:val="78714AF225DD4899836411A8E70DD1C015"/>
    <w:rsid w:val="001A2910"/>
    <w:pPr>
      <w:spacing w:after="0" w:line="240" w:lineRule="auto"/>
    </w:pPr>
    <w:rPr>
      <w:rFonts w:eastAsiaTheme="minorHAnsi"/>
    </w:rPr>
  </w:style>
  <w:style w:type="paragraph" w:customStyle="1" w:styleId="C9D8CD3E58FD464CBEA5B3CC83F5EB487">
    <w:name w:val="C9D8CD3E58FD464CBEA5B3CC83F5EB487"/>
    <w:rsid w:val="001A2910"/>
    <w:pPr>
      <w:spacing w:after="0" w:line="240" w:lineRule="auto"/>
    </w:pPr>
    <w:rPr>
      <w:rFonts w:eastAsiaTheme="minorHAnsi"/>
    </w:rPr>
  </w:style>
  <w:style w:type="paragraph" w:customStyle="1" w:styleId="2BE73EF9CCF548F6B2836C3416CF51BB18">
    <w:name w:val="2BE73EF9CCF548F6B2836C3416CF51BB18"/>
    <w:rsid w:val="001A2910"/>
    <w:pPr>
      <w:spacing w:after="0" w:line="240" w:lineRule="auto"/>
    </w:pPr>
    <w:rPr>
      <w:rFonts w:eastAsiaTheme="minorHAnsi"/>
    </w:rPr>
  </w:style>
  <w:style w:type="paragraph" w:customStyle="1" w:styleId="DE2335AA3D1A496EBC94BE086E4595BF14">
    <w:name w:val="DE2335AA3D1A496EBC94BE086E4595BF14"/>
    <w:rsid w:val="001A2910"/>
    <w:pPr>
      <w:spacing w:after="0" w:line="240" w:lineRule="auto"/>
    </w:pPr>
    <w:rPr>
      <w:rFonts w:eastAsiaTheme="minorHAnsi"/>
    </w:rPr>
  </w:style>
  <w:style w:type="paragraph" w:customStyle="1" w:styleId="A2BC81C719A747D4995284545E86DCDA18">
    <w:name w:val="A2BC81C719A747D4995284545E86DCDA18"/>
    <w:rsid w:val="001A2910"/>
    <w:pPr>
      <w:spacing w:after="0" w:line="240" w:lineRule="auto"/>
    </w:pPr>
    <w:rPr>
      <w:rFonts w:eastAsiaTheme="minorHAnsi"/>
    </w:rPr>
  </w:style>
  <w:style w:type="paragraph" w:customStyle="1" w:styleId="D0379C9F27D64DB49AFE6EAE0B8AE45314">
    <w:name w:val="D0379C9F27D64DB49AFE6EAE0B8AE45314"/>
    <w:rsid w:val="001A2910"/>
    <w:pPr>
      <w:spacing w:after="0" w:line="240" w:lineRule="auto"/>
    </w:pPr>
    <w:rPr>
      <w:rFonts w:eastAsiaTheme="minorHAnsi"/>
    </w:rPr>
  </w:style>
  <w:style w:type="paragraph" w:customStyle="1" w:styleId="8AF43C91266B45FA9F519242BE6A66DE10">
    <w:name w:val="8AF43C91266B45FA9F519242BE6A66DE10"/>
    <w:rsid w:val="001A2910"/>
    <w:pPr>
      <w:spacing w:after="0" w:line="240" w:lineRule="auto"/>
    </w:pPr>
    <w:rPr>
      <w:rFonts w:eastAsiaTheme="minorHAnsi"/>
    </w:rPr>
  </w:style>
  <w:style w:type="paragraph" w:customStyle="1" w:styleId="30878C34458447309B46D52B3E196F5310">
    <w:name w:val="30878C34458447309B46D52B3E196F5310"/>
    <w:rsid w:val="001A2910"/>
    <w:pPr>
      <w:spacing w:after="0" w:line="240" w:lineRule="auto"/>
    </w:pPr>
    <w:rPr>
      <w:rFonts w:eastAsiaTheme="minorHAnsi"/>
    </w:rPr>
  </w:style>
  <w:style w:type="paragraph" w:customStyle="1" w:styleId="A23662BCF33A4817A9F4605EC0A3E32610">
    <w:name w:val="A23662BCF33A4817A9F4605EC0A3E32610"/>
    <w:rsid w:val="001A2910"/>
    <w:pPr>
      <w:spacing w:after="0" w:line="240" w:lineRule="auto"/>
    </w:pPr>
    <w:rPr>
      <w:rFonts w:eastAsiaTheme="minorHAnsi"/>
    </w:rPr>
  </w:style>
  <w:style w:type="paragraph" w:customStyle="1" w:styleId="0E34402980BA4408BC178F788A0056414">
    <w:name w:val="0E34402980BA4408BC178F788A0056414"/>
    <w:rsid w:val="001A2910"/>
    <w:pPr>
      <w:spacing w:after="0" w:line="240" w:lineRule="auto"/>
    </w:pPr>
    <w:rPr>
      <w:rFonts w:eastAsiaTheme="minorHAnsi"/>
    </w:rPr>
  </w:style>
  <w:style w:type="paragraph" w:customStyle="1" w:styleId="5C0302AFA159455DA2654C02FE53C79E4">
    <w:name w:val="5C0302AFA159455DA2654C02FE53C79E4"/>
    <w:rsid w:val="001A2910"/>
    <w:pPr>
      <w:spacing w:after="0" w:line="240" w:lineRule="auto"/>
    </w:pPr>
    <w:rPr>
      <w:rFonts w:eastAsiaTheme="minorHAnsi"/>
    </w:rPr>
  </w:style>
  <w:style w:type="paragraph" w:customStyle="1" w:styleId="221B9FAE11824C3394938F0760836BB13">
    <w:name w:val="221B9FAE11824C3394938F0760836BB13"/>
    <w:rsid w:val="001A2910"/>
    <w:pPr>
      <w:spacing w:after="0" w:line="240" w:lineRule="auto"/>
    </w:pPr>
    <w:rPr>
      <w:rFonts w:eastAsiaTheme="minorHAnsi"/>
    </w:rPr>
  </w:style>
  <w:style w:type="paragraph" w:customStyle="1" w:styleId="1AECA89D614A4D639A0EB57C4095FAD23">
    <w:name w:val="1AECA89D614A4D639A0EB57C4095FAD23"/>
    <w:rsid w:val="001A2910"/>
    <w:pPr>
      <w:spacing w:after="0" w:line="240" w:lineRule="auto"/>
    </w:pPr>
    <w:rPr>
      <w:rFonts w:eastAsiaTheme="minorHAnsi"/>
    </w:rPr>
  </w:style>
  <w:style w:type="paragraph" w:customStyle="1" w:styleId="8611AE49F67048CA9184AC71F62E343918">
    <w:name w:val="8611AE49F67048CA9184AC71F62E343918"/>
    <w:rsid w:val="001A2910"/>
    <w:pPr>
      <w:spacing w:after="0" w:line="240" w:lineRule="auto"/>
    </w:pPr>
    <w:rPr>
      <w:rFonts w:eastAsiaTheme="minorHAnsi"/>
    </w:rPr>
  </w:style>
  <w:style w:type="paragraph" w:customStyle="1" w:styleId="A8FB4E9607104BDA8BFDD4F5D7D21D0A22">
    <w:name w:val="A8FB4E9607104BDA8BFDD4F5D7D21D0A22"/>
    <w:rsid w:val="001A2910"/>
    <w:pPr>
      <w:spacing w:after="0" w:line="240" w:lineRule="auto"/>
    </w:pPr>
    <w:rPr>
      <w:rFonts w:eastAsiaTheme="minorHAnsi"/>
    </w:rPr>
  </w:style>
  <w:style w:type="paragraph" w:customStyle="1" w:styleId="3B4A2AFD21D54F469399A99CBF53104422">
    <w:name w:val="3B4A2AFD21D54F469399A99CBF53104422"/>
    <w:rsid w:val="001A2910"/>
    <w:pPr>
      <w:spacing w:after="0" w:line="240" w:lineRule="auto"/>
    </w:pPr>
    <w:rPr>
      <w:rFonts w:eastAsiaTheme="minorHAnsi"/>
    </w:rPr>
  </w:style>
  <w:style w:type="paragraph" w:customStyle="1" w:styleId="B4845B17F8A54CC48DAF21AB479981D622">
    <w:name w:val="B4845B17F8A54CC48DAF21AB479981D622"/>
    <w:rsid w:val="001A2910"/>
    <w:pPr>
      <w:spacing w:after="0" w:line="240" w:lineRule="auto"/>
    </w:pPr>
    <w:rPr>
      <w:rFonts w:eastAsiaTheme="minorHAnsi"/>
    </w:rPr>
  </w:style>
  <w:style w:type="paragraph" w:customStyle="1" w:styleId="78714AF225DD4899836411A8E70DD1C016">
    <w:name w:val="78714AF225DD4899836411A8E70DD1C016"/>
    <w:rsid w:val="001A2910"/>
    <w:pPr>
      <w:spacing w:after="0" w:line="240" w:lineRule="auto"/>
    </w:pPr>
    <w:rPr>
      <w:rFonts w:eastAsiaTheme="minorHAnsi"/>
    </w:rPr>
  </w:style>
  <w:style w:type="paragraph" w:customStyle="1" w:styleId="C9D8CD3E58FD464CBEA5B3CC83F5EB488">
    <w:name w:val="C9D8CD3E58FD464CBEA5B3CC83F5EB488"/>
    <w:rsid w:val="001A2910"/>
    <w:pPr>
      <w:spacing w:after="0" w:line="240" w:lineRule="auto"/>
    </w:pPr>
    <w:rPr>
      <w:rFonts w:eastAsiaTheme="minorHAnsi"/>
    </w:rPr>
  </w:style>
  <w:style w:type="paragraph" w:customStyle="1" w:styleId="2BE73EF9CCF548F6B2836C3416CF51BB19">
    <w:name w:val="2BE73EF9CCF548F6B2836C3416CF51BB19"/>
    <w:rsid w:val="001A2910"/>
    <w:pPr>
      <w:spacing w:after="0" w:line="240" w:lineRule="auto"/>
    </w:pPr>
    <w:rPr>
      <w:rFonts w:eastAsiaTheme="minorHAnsi"/>
    </w:rPr>
  </w:style>
  <w:style w:type="paragraph" w:customStyle="1" w:styleId="DE2335AA3D1A496EBC94BE086E4595BF15">
    <w:name w:val="DE2335AA3D1A496EBC94BE086E4595BF15"/>
    <w:rsid w:val="001A2910"/>
    <w:pPr>
      <w:spacing w:after="0" w:line="240" w:lineRule="auto"/>
    </w:pPr>
    <w:rPr>
      <w:rFonts w:eastAsiaTheme="minorHAnsi"/>
    </w:rPr>
  </w:style>
  <w:style w:type="paragraph" w:customStyle="1" w:styleId="A2BC81C719A747D4995284545E86DCDA19">
    <w:name w:val="A2BC81C719A747D4995284545E86DCDA19"/>
    <w:rsid w:val="001A2910"/>
    <w:pPr>
      <w:spacing w:after="0" w:line="240" w:lineRule="auto"/>
    </w:pPr>
    <w:rPr>
      <w:rFonts w:eastAsiaTheme="minorHAnsi"/>
    </w:rPr>
  </w:style>
  <w:style w:type="paragraph" w:customStyle="1" w:styleId="D0379C9F27D64DB49AFE6EAE0B8AE45315">
    <w:name w:val="D0379C9F27D64DB49AFE6EAE0B8AE45315"/>
    <w:rsid w:val="001A2910"/>
    <w:pPr>
      <w:spacing w:after="0" w:line="240" w:lineRule="auto"/>
    </w:pPr>
    <w:rPr>
      <w:rFonts w:eastAsiaTheme="minorHAnsi"/>
    </w:rPr>
  </w:style>
  <w:style w:type="paragraph" w:customStyle="1" w:styleId="8AF43C91266B45FA9F519242BE6A66DE11">
    <w:name w:val="8AF43C91266B45FA9F519242BE6A66DE11"/>
    <w:rsid w:val="001A2910"/>
    <w:pPr>
      <w:spacing w:after="0" w:line="240" w:lineRule="auto"/>
    </w:pPr>
    <w:rPr>
      <w:rFonts w:eastAsiaTheme="minorHAnsi"/>
    </w:rPr>
  </w:style>
  <w:style w:type="paragraph" w:customStyle="1" w:styleId="30878C34458447309B46D52B3E196F5311">
    <w:name w:val="30878C34458447309B46D52B3E196F5311"/>
    <w:rsid w:val="001A2910"/>
    <w:pPr>
      <w:spacing w:after="0" w:line="240" w:lineRule="auto"/>
    </w:pPr>
    <w:rPr>
      <w:rFonts w:eastAsiaTheme="minorHAnsi"/>
    </w:rPr>
  </w:style>
  <w:style w:type="paragraph" w:customStyle="1" w:styleId="A23662BCF33A4817A9F4605EC0A3E32611">
    <w:name w:val="A23662BCF33A4817A9F4605EC0A3E32611"/>
    <w:rsid w:val="001A2910"/>
    <w:pPr>
      <w:spacing w:after="0" w:line="240" w:lineRule="auto"/>
    </w:pPr>
    <w:rPr>
      <w:rFonts w:eastAsiaTheme="minorHAnsi"/>
    </w:rPr>
  </w:style>
  <w:style w:type="paragraph" w:customStyle="1" w:styleId="0E34402980BA4408BC178F788A0056415">
    <w:name w:val="0E34402980BA4408BC178F788A0056415"/>
    <w:rsid w:val="001A2910"/>
    <w:pPr>
      <w:spacing w:after="0" w:line="240" w:lineRule="auto"/>
    </w:pPr>
    <w:rPr>
      <w:rFonts w:eastAsiaTheme="minorHAnsi"/>
    </w:rPr>
  </w:style>
  <w:style w:type="paragraph" w:customStyle="1" w:styleId="5C0302AFA159455DA2654C02FE53C79E5">
    <w:name w:val="5C0302AFA159455DA2654C02FE53C79E5"/>
    <w:rsid w:val="001A2910"/>
    <w:pPr>
      <w:spacing w:after="0" w:line="240" w:lineRule="auto"/>
    </w:pPr>
    <w:rPr>
      <w:rFonts w:eastAsiaTheme="minorHAnsi"/>
    </w:rPr>
  </w:style>
  <w:style w:type="paragraph" w:customStyle="1" w:styleId="221B9FAE11824C3394938F0760836BB14">
    <w:name w:val="221B9FAE11824C3394938F0760836BB14"/>
    <w:rsid w:val="001A2910"/>
    <w:pPr>
      <w:spacing w:after="0" w:line="240" w:lineRule="auto"/>
    </w:pPr>
    <w:rPr>
      <w:rFonts w:eastAsiaTheme="minorHAnsi"/>
    </w:rPr>
  </w:style>
  <w:style w:type="paragraph" w:customStyle="1" w:styleId="1AECA89D614A4D639A0EB57C4095FAD24">
    <w:name w:val="1AECA89D614A4D639A0EB57C4095FAD24"/>
    <w:rsid w:val="001A2910"/>
    <w:pPr>
      <w:spacing w:after="0" w:line="240" w:lineRule="auto"/>
    </w:pPr>
    <w:rPr>
      <w:rFonts w:eastAsiaTheme="minorHAnsi"/>
    </w:rPr>
  </w:style>
  <w:style w:type="paragraph" w:customStyle="1" w:styleId="8611AE49F67048CA9184AC71F62E343919">
    <w:name w:val="8611AE49F67048CA9184AC71F62E343919"/>
    <w:rsid w:val="001A2910"/>
    <w:pPr>
      <w:spacing w:after="0" w:line="240" w:lineRule="auto"/>
    </w:pPr>
    <w:rPr>
      <w:rFonts w:eastAsiaTheme="minorHAnsi"/>
    </w:rPr>
  </w:style>
  <w:style w:type="paragraph" w:customStyle="1" w:styleId="A8FB4E9607104BDA8BFDD4F5D7D21D0A23">
    <w:name w:val="A8FB4E9607104BDA8BFDD4F5D7D21D0A23"/>
    <w:rsid w:val="001A2910"/>
    <w:pPr>
      <w:spacing w:after="0" w:line="240" w:lineRule="auto"/>
    </w:pPr>
    <w:rPr>
      <w:rFonts w:eastAsiaTheme="minorHAnsi"/>
    </w:rPr>
  </w:style>
  <w:style w:type="paragraph" w:customStyle="1" w:styleId="3B4A2AFD21D54F469399A99CBF53104423">
    <w:name w:val="3B4A2AFD21D54F469399A99CBF53104423"/>
    <w:rsid w:val="001A2910"/>
    <w:pPr>
      <w:spacing w:after="0" w:line="240" w:lineRule="auto"/>
    </w:pPr>
    <w:rPr>
      <w:rFonts w:eastAsiaTheme="minorHAnsi"/>
    </w:rPr>
  </w:style>
  <w:style w:type="paragraph" w:customStyle="1" w:styleId="B4845B17F8A54CC48DAF21AB479981D623">
    <w:name w:val="B4845B17F8A54CC48DAF21AB479981D623"/>
    <w:rsid w:val="001A2910"/>
    <w:pPr>
      <w:spacing w:after="0" w:line="240" w:lineRule="auto"/>
    </w:pPr>
    <w:rPr>
      <w:rFonts w:eastAsiaTheme="minorHAnsi"/>
    </w:rPr>
  </w:style>
  <w:style w:type="paragraph" w:customStyle="1" w:styleId="78714AF225DD4899836411A8E70DD1C017">
    <w:name w:val="78714AF225DD4899836411A8E70DD1C017"/>
    <w:rsid w:val="001A2910"/>
    <w:pPr>
      <w:spacing w:after="0" w:line="240" w:lineRule="auto"/>
    </w:pPr>
    <w:rPr>
      <w:rFonts w:eastAsiaTheme="minorHAnsi"/>
    </w:rPr>
  </w:style>
  <w:style w:type="paragraph" w:customStyle="1" w:styleId="C9D8CD3E58FD464CBEA5B3CC83F5EB489">
    <w:name w:val="C9D8CD3E58FD464CBEA5B3CC83F5EB489"/>
    <w:rsid w:val="001A2910"/>
    <w:pPr>
      <w:spacing w:after="0" w:line="240" w:lineRule="auto"/>
    </w:pPr>
    <w:rPr>
      <w:rFonts w:eastAsiaTheme="minorHAnsi"/>
    </w:rPr>
  </w:style>
  <w:style w:type="paragraph" w:customStyle="1" w:styleId="2BE73EF9CCF548F6B2836C3416CF51BB20">
    <w:name w:val="2BE73EF9CCF548F6B2836C3416CF51BB20"/>
    <w:rsid w:val="001A2910"/>
    <w:pPr>
      <w:spacing w:after="0" w:line="240" w:lineRule="auto"/>
    </w:pPr>
    <w:rPr>
      <w:rFonts w:eastAsiaTheme="minorHAnsi"/>
    </w:rPr>
  </w:style>
  <w:style w:type="paragraph" w:customStyle="1" w:styleId="DE2335AA3D1A496EBC94BE086E4595BF16">
    <w:name w:val="DE2335AA3D1A496EBC94BE086E4595BF16"/>
    <w:rsid w:val="001A2910"/>
    <w:pPr>
      <w:spacing w:after="0" w:line="240" w:lineRule="auto"/>
    </w:pPr>
    <w:rPr>
      <w:rFonts w:eastAsiaTheme="minorHAnsi"/>
    </w:rPr>
  </w:style>
  <w:style w:type="paragraph" w:customStyle="1" w:styleId="A2BC81C719A747D4995284545E86DCDA20">
    <w:name w:val="A2BC81C719A747D4995284545E86DCDA20"/>
    <w:rsid w:val="001A2910"/>
    <w:pPr>
      <w:spacing w:after="0" w:line="240" w:lineRule="auto"/>
    </w:pPr>
    <w:rPr>
      <w:rFonts w:eastAsiaTheme="minorHAnsi"/>
    </w:rPr>
  </w:style>
  <w:style w:type="paragraph" w:customStyle="1" w:styleId="D0379C9F27D64DB49AFE6EAE0B8AE45316">
    <w:name w:val="D0379C9F27D64DB49AFE6EAE0B8AE45316"/>
    <w:rsid w:val="001A2910"/>
    <w:pPr>
      <w:spacing w:after="0" w:line="240" w:lineRule="auto"/>
    </w:pPr>
    <w:rPr>
      <w:rFonts w:eastAsiaTheme="minorHAnsi"/>
    </w:rPr>
  </w:style>
  <w:style w:type="paragraph" w:customStyle="1" w:styleId="8AF43C91266B45FA9F519242BE6A66DE12">
    <w:name w:val="8AF43C91266B45FA9F519242BE6A66DE12"/>
    <w:rsid w:val="001A2910"/>
    <w:pPr>
      <w:spacing w:after="0" w:line="240" w:lineRule="auto"/>
    </w:pPr>
    <w:rPr>
      <w:rFonts w:eastAsiaTheme="minorHAnsi"/>
    </w:rPr>
  </w:style>
  <w:style w:type="paragraph" w:customStyle="1" w:styleId="30878C34458447309B46D52B3E196F5312">
    <w:name w:val="30878C34458447309B46D52B3E196F5312"/>
    <w:rsid w:val="001A2910"/>
    <w:pPr>
      <w:spacing w:after="0" w:line="240" w:lineRule="auto"/>
    </w:pPr>
    <w:rPr>
      <w:rFonts w:eastAsiaTheme="minorHAnsi"/>
    </w:rPr>
  </w:style>
  <w:style w:type="paragraph" w:customStyle="1" w:styleId="A23662BCF33A4817A9F4605EC0A3E32612">
    <w:name w:val="A23662BCF33A4817A9F4605EC0A3E32612"/>
    <w:rsid w:val="001A2910"/>
    <w:pPr>
      <w:spacing w:after="0" w:line="240" w:lineRule="auto"/>
    </w:pPr>
    <w:rPr>
      <w:rFonts w:eastAsiaTheme="minorHAnsi"/>
    </w:rPr>
  </w:style>
  <w:style w:type="paragraph" w:customStyle="1" w:styleId="0E34402980BA4408BC178F788A0056416">
    <w:name w:val="0E34402980BA4408BC178F788A0056416"/>
    <w:rsid w:val="001A2910"/>
    <w:pPr>
      <w:spacing w:after="0" w:line="240" w:lineRule="auto"/>
    </w:pPr>
    <w:rPr>
      <w:rFonts w:eastAsiaTheme="minorHAnsi"/>
    </w:rPr>
  </w:style>
  <w:style w:type="paragraph" w:customStyle="1" w:styleId="5C0302AFA159455DA2654C02FE53C79E6">
    <w:name w:val="5C0302AFA159455DA2654C02FE53C79E6"/>
    <w:rsid w:val="001A2910"/>
    <w:pPr>
      <w:spacing w:after="0" w:line="240" w:lineRule="auto"/>
    </w:pPr>
    <w:rPr>
      <w:rFonts w:eastAsiaTheme="minorHAnsi"/>
    </w:rPr>
  </w:style>
  <w:style w:type="paragraph" w:customStyle="1" w:styleId="221B9FAE11824C3394938F0760836BB15">
    <w:name w:val="221B9FAE11824C3394938F0760836BB15"/>
    <w:rsid w:val="001A2910"/>
    <w:pPr>
      <w:spacing w:after="0" w:line="240" w:lineRule="auto"/>
    </w:pPr>
    <w:rPr>
      <w:rFonts w:eastAsiaTheme="minorHAnsi"/>
    </w:rPr>
  </w:style>
  <w:style w:type="paragraph" w:customStyle="1" w:styleId="1AECA89D614A4D639A0EB57C4095FAD25">
    <w:name w:val="1AECA89D614A4D639A0EB57C4095FAD25"/>
    <w:rsid w:val="001A2910"/>
    <w:pPr>
      <w:spacing w:after="0" w:line="240" w:lineRule="auto"/>
    </w:pPr>
    <w:rPr>
      <w:rFonts w:eastAsiaTheme="minorHAnsi"/>
    </w:rPr>
  </w:style>
  <w:style w:type="paragraph" w:customStyle="1" w:styleId="38231B232B4641D6A856F1B5181CE4F3">
    <w:name w:val="38231B232B4641D6A856F1B5181CE4F3"/>
    <w:rsid w:val="001A2910"/>
  </w:style>
  <w:style w:type="paragraph" w:customStyle="1" w:styleId="E405E33759FF4CD1AEFB20E4C3C41C70">
    <w:name w:val="E405E33759FF4CD1AEFB20E4C3C41C70"/>
    <w:rsid w:val="001A2910"/>
  </w:style>
  <w:style w:type="paragraph" w:customStyle="1" w:styleId="85C76FE980904AE08AFD4B141CF497B6">
    <w:name w:val="85C76FE980904AE08AFD4B141CF497B6"/>
    <w:rsid w:val="001A2910"/>
  </w:style>
  <w:style w:type="paragraph" w:customStyle="1" w:styleId="2EBC75904D094F1895405C428E829D6A">
    <w:name w:val="2EBC75904D094F1895405C428E829D6A"/>
    <w:rsid w:val="001A2910"/>
  </w:style>
  <w:style w:type="paragraph" w:customStyle="1" w:styleId="209F9A4056C14E55B7FEDD349F693036">
    <w:name w:val="209F9A4056C14E55B7FEDD349F693036"/>
    <w:rsid w:val="001A2910"/>
  </w:style>
  <w:style w:type="paragraph" w:customStyle="1" w:styleId="62D13FE610F841D89C21E7353A9FFA2D">
    <w:name w:val="62D13FE610F841D89C21E7353A9FFA2D"/>
    <w:rsid w:val="001A2910"/>
  </w:style>
  <w:style w:type="paragraph" w:customStyle="1" w:styleId="B6D01FF5DE6B4110AFC761B7D5A80DD3">
    <w:name w:val="B6D01FF5DE6B4110AFC761B7D5A80DD3"/>
    <w:rsid w:val="001A2910"/>
  </w:style>
  <w:style w:type="paragraph" w:customStyle="1" w:styleId="DCF40A5BAC054198876EA635DFB68B64">
    <w:name w:val="DCF40A5BAC054198876EA635DFB68B64"/>
    <w:rsid w:val="001A2910"/>
  </w:style>
  <w:style w:type="paragraph" w:customStyle="1" w:styleId="D5C48061CB654D9682C92B9818887164">
    <w:name w:val="D5C48061CB654D9682C92B9818887164"/>
    <w:rsid w:val="001A2910"/>
  </w:style>
  <w:style w:type="paragraph" w:customStyle="1" w:styleId="892D3FD507F449A2B52971DC8C14E8A9">
    <w:name w:val="892D3FD507F449A2B52971DC8C14E8A9"/>
    <w:rsid w:val="001A2910"/>
  </w:style>
  <w:style w:type="paragraph" w:customStyle="1" w:styleId="B150E1FC66A34B8FB67D571D5700D1C6">
    <w:name w:val="B150E1FC66A34B8FB67D571D5700D1C6"/>
    <w:rsid w:val="001A2910"/>
  </w:style>
  <w:style w:type="paragraph" w:customStyle="1" w:styleId="E3E5ADBBB1C9486E86B5FFB4830359C3">
    <w:name w:val="E3E5ADBBB1C9486E86B5FFB4830359C3"/>
    <w:rsid w:val="001A2910"/>
  </w:style>
  <w:style w:type="paragraph" w:customStyle="1" w:styleId="3CA825ACF20E483C838D638B5E6254E0">
    <w:name w:val="3CA825ACF20E483C838D638B5E6254E0"/>
    <w:rsid w:val="001A2910"/>
  </w:style>
  <w:style w:type="paragraph" w:customStyle="1" w:styleId="99E96BE2464F458B9D9DBADC3CD8C30B">
    <w:name w:val="99E96BE2464F458B9D9DBADC3CD8C30B"/>
    <w:rsid w:val="001A2910"/>
  </w:style>
  <w:style w:type="paragraph" w:customStyle="1" w:styleId="C89B401A842741AF8861539D127A04BC">
    <w:name w:val="C89B401A842741AF8861539D127A04BC"/>
    <w:rsid w:val="001A2910"/>
  </w:style>
  <w:style w:type="paragraph" w:customStyle="1" w:styleId="EA8EFFF3BC25478E960053F4D499C2EE">
    <w:name w:val="EA8EFFF3BC25478E960053F4D499C2EE"/>
    <w:rsid w:val="001A2910"/>
  </w:style>
  <w:style w:type="paragraph" w:customStyle="1" w:styleId="990EF58309AB4007B9E6DFDFAD583459">
    <w:name w:val="990EF58309AB4007B9E6DFDFAD583459"/>
    <w:rsid w:val="001A2910"/>
  </w:style>
  <w:style w:type="paragraph" w:customStyle="1" w:styleId="9938458320FE4AA19FDD69E35093C497">
    <w:name w:val="9938458320FE4AA19FDD69E35093C497"/>
    <w:rsid w:val="001A2910"/>
  </w:style>
  <w:style w:type="paragraph" w:customStyle="1" w:styleId="2EB0D83875C44ED0919FBF209B44E005">
    <w:name w:val="2EB0D83875C44ED0919FBF209B44E005"/>
    <w:rsid w:val="001A2910"/>
  </w:style>
  <w:style w:type="paragraph" w:customStyle="1" w:styleId="98BF05B6B57F43488B5B338148108A35">
    <w:name w:val="98BF05B6B57F43488B5B338148108A35"/>
    <w:rsid w:val="001A2910"/>
  </w:style>
  <w:style w:type="paragraph" w:customStyle="1" w:styleId="A6CC586355304213B18B9C36610CB430">
    <w:name w:val="A6CC586355304213B18B9C36610CB430"/>
    <w:rsid w:val="001A2910"/>
  </w:style>
  <w:style w:type="paragraph" w:customStyle="1" w:styleId="8611AE49F67048CA9184AC71F62E343920">
    <w:name w:val="8611AE49F67048CA9184AC71F62E343920"/>
    <w:rsid w:val="001A2910"/>
    <w:pPr>
      <w:spacing w:after="0" w:line="240" w:lineRule="auto"/>
    </w:pPr>
    <w:rPr>
      <w:rFonts w:eastAsiaTheme="minorHAnsi"/>
    </w:rPr>
  </w:style>
  <w:style w:type="paragraph" w:customStyle="1" w:styleId="A8FB4E9607104BDA8BFDD4F5D7D21D0A24">
    <w:name w:val="A8FB4E9607104BDA8BFDD4F5D7D21D0A24"/>
    <w:rsid w:val="001A2910"/>
    <w:pPr>
      <w:spacing w:after="0" w:line="240" w:lineRule="auto"/>
    </w:pPr>
    <w:rPr>
      <w:rFonts w:eastAsiaTheme="minorHAnsi"/>
    </w:rPr>
  </w:style>
  <w:style w:type="paragraph" w:customStyle="1" w:styleId="3B4A2AFD21D54F469399A99CBF53104424">
    <w:name w:val="3B4A2AFD21D54F469399A99CBF53104424"/>
    <w:rsid w:val="001A2910"/>
    <w:pPr>
      <w:spacing w:after="0" w:line="240" w:lineRule="auto"/>
    </w:pPr>
    <w:rPr>
      <w:rFonts w:eastAsiaTheme="minorHAnsi"/>
    </w:rPr>
  </w:style>
  <w:style w:type="paragraph" w:customStyle="1" w:styleId="B4845B17F8A54CC48DAF21AB479981D624">
    <w:name w:val="B4845B17F8A54CC48DAF21AB479981D624"/>
    <w:rsid w:val="001A2910"/>
    <w:pPr>
      <w:spacing w:after="0" w:line="240" w:lineRule="auto"/>
    </w:pPr>
    <w:rPr>
      <w:rFonts w:eastAsiaTheme="minorHAnsi"/>
    </w:rPr>
  </w:style>
  <w:style w:type="paragraph" w:customStyle="1" w:styleId="A6CC586355304213B18B9C36610CB4301">
    <w:name w:val="A6CC586355304213B18B9C36610CB4301"/>
    <w:rsid w:val="001A2910"/>
    <w:pPr>
      <w:spacing w:after="0" w:line="240" w:lineRule="auto"/>
    </w:pPr>
    <w:rPr>
      <w:rFonts w:eastAsiaTheme="minorHAnsi"/>
    </w:rPr>
  </w:style>
  <w:style w:type="paragraph" w:customStyle="1" w:styleId="78714AF225DD4899836411A8E70DD1C018">
    <w:name w:val="78714AF225DD4899836411A8E70DD1C018"/>
    <w:rsid w:val="001A2910"/>
    <w:pPr>
      <w:spacing w:after="0" w:line="240" w:lineRule="auto"/>
    </w:pPr>
    <w:rPr>
      <w:rFonts w:eastAsiaTheme="minorHAnsi"/>
    </w:rPr>
  </w:style>
  <w:style w:type="paragraph" w:customStyle="1" w:styleId="2BE73EF9CCF548F6B2836C3416CF51BB21">
    <w:name w:val="2BE73EF9CCF548F6B2836C3416CF51BB21"/>
    <w:rsid w:val="001A2910"/>
    <w:pPr>
      <w:spacing w:after="0" w:line="240" w:lineRule="auto"/>
    </w:pPr>
    <w:rPr>
      <w:rFonts w:eastAsiaTheme="minorHAnsi"/>
    </w:rPr>
  </w:style>
  <w:style w:type="paragraph" w:customStyle="1" w:styleId="DE2335AA3D1A496EBC94BE086E4595BF17">
    <w:name w:val="DE2335AA3D1A496EBC94BE086E4595BF17"/>
    <w:rsid w:val="001A2910"/>
    <w:pPr>
      <w:spacing w:after="0" w:line="240" w:lineRule="auto"/>
    </w:pPr>
    <w:rPr>
      <w:rFonts w:eastAsiaTheme="minorHAnsi"/>
    </w:rPr>
  </w:style>
  <w:style w:type="paragraph" w:customStyle="1" w:styleId="A2BC81C719A747D4995284545E86DCDA21">
    <w:name w:val="A2BC81C719A747D4995284545E86DCDA21"/>
    <w:rsid w:val="001A2910"/>
    <w:pPr>
      <w:spacing w:after="0" w:line="240" w:lineRule="auto"/>
    </w:pPr>
    <w:rPr>
      <w:rFonts w:eastAsiaTheme="minorHAnsi"/>
    </w:rPr>
  </w:style>
  <w:style w:type="paragraph" w:customStyle="1" w:styleId="D0379C9F27D64DB49AFE6EAE0B8AE45317">
    <w:name w:val="D0379C9F27D64DB49AFE6EAE0B8AE45317"/>
    <w:rsid w:val="001A2910"/>
    <w:pPr>
      <w:spacing w:after="0" w:line="240" w:lineRule="auto"/>
    </w:pPr>
    <w:rPr>
      <w:rFonts w:eastAsiaTheme="minorHAnsi"/>
    </w:rPr>
  </w:style>
  <w:style w:type="paragraph" w:customStyle="1" w:styleId="8AF43C91266B45FA9F519242BE6A66DE13">
    <w:name w:val="8AF43C91266B45FA9F519242BE6A66DE13"/>
    <w:rsid w:val="001A2910"/>
    <w:pPr>
      <w:spacing w:after="0" w:line="240" w:lineRule="auto"/>
    </w:pPr>
    <w:rPr>
      <w:rFonts w:eastAsiaTheme="minorHAnsi"/>
    </w:rPr>
  </w:style>
  <w:style w:type="paragraph" w:customStyle="1" w:styleId="30878C34458447309B46D52B3E196F5313">
    <w:name w:val="30878C34458447309B46D52B3E196F5313"/>
    <w:rsid w:val="001A2910"/>
    <w:pPr>
      <w:spacing w:after="0" w:line="240" w:lineRule="auto"/>
    </w:pPr>
    <w:rPr>
      <w:rFonts w:eastAsiaTheme="minorHAnsi"/>
    </w:rPr>
  </w:style>
  <w:style w:type="paragraph" w:customStyle="1" w:styleId="A23662BCF33A4817A9F4605EC0A3E32613">
    <w:name w:val="A23662BCF33A4817A9F4605EC0A3E32613"/>
    <w:rsid w:val="001A2910"/>
    <w:pPr>
      <w:spacing w:after="0" w:line="240" w:lineRule="auto"/>
    </w:pPr>
    <w:rPr>
      <w:rFonts w:eastAsiaTheme="minorHAnsi"/>
    </w:rPr>
  </w:style>
  <w:style w:type="paragraph" w:customStyle="1" w:styleId="0E34402980BA4408BC178F788A0056417">
    <w:name w:val="0E34402980BA4408BC178F788A0056417"/>
    <w:rsid w:val="001A2910"/>
    <w:pPr>
      <w:spacing w:after="0" w:line="240" w:lineRule="auto"/>
    </w:pPr>
    <w:rPr>
      <w:rFonts w:eastAsiaTheme="minorHAnsi"/>
    </w:rPr>
  </w:style>
  <w:style w:type="paragraph" w:customStyle="1" w:styleId="5C0302AFA159455DA2654C02FE53C79E7">
    <w:name w:val="5C0302AFA159455DA2654C02FE53C79E7"/>
    <w:rsid w:val="001A2910"/>
    <w:pPr>
      <w:spacing w:after="0" w:line="240" w:lineRule="auto"/>
    </w:pPr>
    <w:rPr>
      <w:rFonts w:eastAsiaTheme="minorHAnsi"/>
    </w:rPr>
  </w:style>
  <w:style w:type="paragraph" w:customStyle="1" w:styleId="221B9FAE11824C3394938F0760836BB16">
    <w:name w:val="221B9FAE11824C3394938F0760836BB16"/>
    <w:rsid w:val="001A2910"/>
    <w:pPr>
      <w:spacing w:after="0" w:line="240" w:lineRule="auto"/>
    </w:pPr>
    <w:rPr>
      <w:rFonts w:eastAsiaTheme="minorHAnsi"/>
    </w:rPr>
  </w:style>
  <w:style w:type="paragraph" w:customStyle="1" w:styleId="1AECA89D614A4D639A0EB57C4095FAD26">
    <w:name w:val="1AECA89D614A4D639A0EB57C4095FAD26"/>
    <w:rsid w:val="001A2910"/>
    <w:pPr>
      <w:spacing w:after="0" w:line="240" w:lineRule="auto"/>
    </w:pPr>
    <w:rPr>
      <w:rFonts w:eastAsiaTheme="minorHAnsi"/>
    </w:rPr>
  </w:style>
  <w:style w:type="paragraph" w:customStyle="1" w:styleId="2EB0D83875C44ED0919FBF209B44E0051">
    <w:name w:val="2EB0D83875C44ED0919FBF209B44E0051"/>
    <w:rsid w:val="001A2910"/>
    <w:pPr>
      <w:spacing w:after="0" w:line="240" w:lineRule="auto"/>
    </w:pPr>
    <w:rPr>
      <w:rFonts w:eastAsiaTheme="minorHAnsi"/>
    </w:rPr>
  </w:style>
  <w:style w:type="paragraph" w:customStyle="1" w:styleId="FC1E6BDAABAA412F847B9C396E38D89E">
    <w:name w:val="FC1E6BDAABAA412F847B9C396E38D89E"/>
    <w:rsid w:val="001A2910"/>
  </w:style>
  <w:style w:type="paragraph" w:customStyle="1" w:styleId="B6CBDA24C9D745A5AD047B6C61D07B5D">
    <w:name w:val="B6CBDA24C9D745A5AD047B6C61D07B5D"/>
    <w:rsid w:val="001A2910"/>
  </w:style>
  <w:style w:type="paragraph" w:customStyle="1" w:styleId="7C017B1CE577434DA208CFD9B704A35B">
    <w:name w:val="7C017B1CE577434DA208CFD9B704A35B"/>
    <w:rsid w:val="001A2910"/>
  </w:style>
  <w:style w:type="paragraph" w:customStyle="1" w:styleId="8611AE49F67048CA9184AC71F62E343921">
    <w:name w:val="8611AE49F67048CA9184AC71F62E343921"/>
    <w:rsid w:val="001A2910"/>
    <w:pPr>
      <w:spacing w:after="0" w:line="240" w:lineRule="auto"/>
    </w:pPr>
    <w:rPr>
      <w:rFonts w:eastAsiaTheme="minorHAnsi"/>
    </w:rPr>
  </w:style>
  <w:style w:type="paragraph" w:customStyle="1" w:styleId="A8FB4E9607104BDA8BFDD4F5D7D21D0A25">
    <w:name w:val="A8FB4E9607104BDA8BFDD4F5D7D21D0A25"/>
    <w:rsid w:val="001A2910"/>
    <w:pPr>
      <w:spacing w:after="0" w:line="240" w:lineRule="auto"/>
    </w:pPr>
    <w:rPr>
      <w:rFonts w:eastAsiaTheme="minorHAnsi"/>
    </w:rPr>
  </w:style>
  <w:style w:type="paragraph" w:customStyle="1" w:styleId="3B4A2AFD21D54F469399A99CBF53104425">
    <w:name w:val="3B4A2AFD21D54F469399A99CBF53104425"/>
    <w:rsid w:val="001A2910"/>
    <w:pPr>
      <w:spacing w:after="0" w:line="240" w:lineRule="auto"/>
    </w:pPr>
    <w:rPr>
      <w:rFonts w:eastAsiaTheme="minorHAnsi"/>
    </w:rPr>
  </w:style>
  <w:style w:type="paragraph" w:customStyle="1" w:styleId="B4845B17F8A54CC48DAF21AB479981D625">
    <w:name w:val="B4845B17F8A54CC48DAF21AB479981D625"/>
    <w:rsid w:val="001A2910"/>
    <w:pPr>
      <w:spacing w:after="0" w:line="240" w:lineRule="auto"/>
    </w:pPr>
    <w:rPr>
      <w:rFonts w:eastAsiaTheme="minorHAnsi"/>
    </w:rPr>
  </w:style>
  <w:style w:type="paragraph" w:customStyle="1" w:styleId="A6CC586355304213B18B9C36610CB4302">
    <w:name w:val="A6CC586355304213B18B9C36610CB4302"/>
    <w:rsid w:val="001A2910"/>
    <w:pPr>
      <w:spacing w:after="0" w:line="240" w:lineRule="auto"/>
    </w:pPr>
    <w:rPr>
      <w:rFonts w:eastAsiaTheme="minorHAnsi"/>
    </w:rPr>
  </w:style>
  <w:style w:type="paragraph" w:customStyle="1" w:styleId="78714AF225DD4899836411A8E70DD1C019">
    <w:name w:val="78714AF225DD4899836411A8E70DD1C019"/>
    <w:rsid w:val="001A2910"/>
    <w:pPr>
      <w:spacing w:after="0" w:line="240" w:lineRule="auto"/>
    </w:pPr>
    <w:rPr>
      <w:rFonts w:eastAsiaTheme="minorHAnsi"/>
    </w:rPr>
  </w:style>
  <w:style w:type="paragraph" w:customStyle="1" w:styleId="FC1E6BDAABAA412F847B9C396E38D89E1">
    <w:name w:val="FC1E6BDAABAA412F847B9C396E38D89E1"/>
    <w:rsid w:val="001A2910"/>
    <w:pPr>
      <w:spacing w:after="0" w:line="240" w:lineRule="auto"/>
    </w:pPr>
    <w:rPr>
      <w:rFonts w:eastAsiaTheme="minorHAnsi"/>
    </w:rPr>
  </w:style>
  <w:style w:type="paragraph" w:customStyle="1" w:styleId="2BE73EF9CCF548F6B2836C3416CF51BB22">
    <w:name w:val="2BE73EF9CCF548F6B2836C3416CF51BB22"/>
    <w:rsid w:val="001A2910"/>
    <w:pPr>
      <w:spacing w:after="0" w:line="240" w:lineRule="auto"/>
    </w:pPr>
    <w:rPr>
      <w:rFonts w:eastAsiaTheme="minorHAnsi"/>
    </w:rPr>
  </w:style>
  <w:style w:type="paragraph" w:customStyle="1" w:styleId="DE2335AA3D1A496EBC94BE086E4595BF18">
    <w:name w:val="DE2335AA3D1A496EBC94BE086E4595BF18"/>
    <w:rsid w:val="001A2910"/>
    <w:pPr>
      <w:spacing w:after="0" w:line="240" w:lineRule="auto"/>
    </w:pPr>
    <w:rPr>
      <w:rFonts w:eastAsiaTheme="minorHAnsi"/>
    </w:rPr>
  </w:style>
  <w:style w:type="paragraph" w:customStyle="1" w:styleId="A2BC81C719A747D4995284545E86DCDA22">
    <w:name w:val="A2BC81C719A747D4995284545E86DCDA22"/>
    <w:rsid w:val="001A2910"/>
    <w:pPr>
      <w:spacing w:after="0" w:line="240" w:lineRule="auto"/>
    </w:pPr>
    <w:rPr>
      <w:rFonts w:eastAsiaTheme="minorHAnsi"/>
    </w:rPr>
  </w:style>
  <w:style w:type="paragraph" w:customStyle="1" w:styleId="D0379C9F27D64DB49AFE6EAE0B8AE45318">
    <w:name w:val="D0379C9F27D64DB49AFE6EAE0B8AE45318"/>
    <w:rsid w:val="001A2910"/>
    <w:pPr>
      <w:spacing w:after="0" w:line="240" w:lineRule="auto"/>
    </w:pPr>
    <w:rPr>
      <w:rFonts w:eastAsiaTheme="minorHAnsi"/>
    </w:rPr>
  </w:style>
  <w:style w:type="paragraph" w:customStyle="1" w:styleId="B6CBDA24C9D745A5AD047B6C61D07B5D1">
    <w:name w:val="B6CBDA24C9D745A5AD047B6C61D07B5D1"/>
    <w:rsid w:val="001A2910"/>
    <w:pPr>
      <w:spacing w:after="0" w:line="240" w:lineRule="auto"/>
    </w:pPr>
    <w:rPr>
      <w:rFonts w:eastAsiaTheme="minorHAnsi"/>
    </w:rPr>
  </w:style>
  <w:style w:type="paragraph" w:customStyle="1" w:styleId="8AF43C91266B45FA9F519242BE6A66DE14">
    <w:name w:val="8AF43C91266B45FA9F519242BE6A66DE14"/>
    <w:rsid w:val="001A2910"/>
    <w:pPr>
      <w:spacing w:after="0" w:line="240" w:lineRule="auto"/>
    </w:pPr>
    <w:rPr>
      <w:rFonts w:eastAsiaTheme="minorHAnsi"/>
    </w:rPr>
  </w:style>
  <w:style w:type="paragraph" w:customStyle="1" w:styleId="30878C34458447309B46D52B3E196F5314">
    <w:name w:val="30878C34458447309B46D52B3E196F5314"/>
    <w:rsid w:val="001A2910"/>
    <w:pPr>
      <w:spacing w:after="0" w:line="240" w:lineRule="auto"/>
    </w:pPr>
    <w:rPr>
      <w:rFonts w:eastAsiaTheme="minorHAnsi"/>
    </w:rPr>
  </w:style>
  <w:style w:type="paragraph" w:customStyle="1" w:styleId="A23662BCF33A4817A9F4605EC0A3E32614">
    <w:name w:val="A23662BCF33A4817A9F4605EC0A3E32614"/>
    <w:rsid w:val="001A2910"/>
    <w:pPr>
      <w:spacing w:after="0" w:line="240" w:lineRule="auto"/>
    </w:pPr>
    <w:rPr>
      <w:rFonts w:eastAsiaTheme="minorHAnsi"/>
    </w:rPr>
  </w:style>
  <w:style w:type="paragraph" w:customStyle="1" w:styleId="0E34402980BA4408BC178F788A0056418">
    <w:name w:val="0E34402980BA4408BC178F788A0056418"/>
    <w:rsid w:val="001A2910"/>
    <w:pPr>
      <w:spacing w:after="0" w:line="240" w:lineRule="auto"/>
    </w:pPr>
    <w:rPr>
      <w:rFonts w:eastAsiaTheme="minorHAnsi"/>
    </w:rPr>
  </w:style>
  <w:style w:type="paragraph" w:customStyle="1" w:styleId="5C0302AFA159455DA2654C02FE53C79E8">
    <w:name w:val="5C0302AFA159455DA2654C02FE53C79E8"/>
    <w:rsid w:val="001A2910"/>
    <w:pPr>
      <w:spacing w:after="0" w:line="240" w:lineRule="auto"/>
    </w:pPr>
    <w:rPr>
      <w:rFonts w:eastAsiaTheme="minorHAnsi"/>
    </w:rPr>
  </w:style>
  <w:style w:type="paragraph" w:customStyle="1" w:styleId="221B9FAE11824C3394938F0760836BB17">
    <w:name w:val="221B9FAE11824C3394938F0760836BB17"/>
    <w:rsid w:val="001A2910"/>
    <w:pPr>
      <w:spacing w:after="0" w:line="240" w:lineRule="auto"/>
    </w:pPr>
    <w:rPr>
      <w:rFonts w:eastAsiaTheme="minorHAnsi"/>
    </w:rPr>
  </w:style>
  <w:style w:type="paragraph" w:customStyle="1" w:styleId="1AECA89D614A4D639A0EB57C4095FAD27">
    <w:name w:val="1AECA89D614A4D639A0EB57C4095FAD27"/>
    <w:rsid w:val="001A2910"/>
    <w:pPr>
      <w:spacing w:after="0" w:line="240" w:lineRule="auto"/>
    </w:pPr>
    <w:rPr>
      <w:rFonts w:eastAsiaTheme="minorHAnsi"/>
    </w:rPr>
  </w:style>
  <w:style w:type="paragraph" w:customStyle="1" w:styleId="2EB0D83875C44ED0919FBF209B44E0052">
    <w:name w:val="2EB0D83875C44ED0919FBF209B44E0052"/>
    <w:rsid w:val="001A2910"/>
    <w:pPr>
      <w:spacing w:after="0" w:line="240" w:lineRule="auto"/>
    </w:pPr>
    <w:rPr>
      <w:rFonts w:eastAsiaTheme="minorHAnsi"/>
    </w:rPr>
  </w:style>
  <w:style w:type="paragraph" w:customStyle="1" w:styleId="14773381843E4BA4A3A76CF2BC7FA05C">
    <w:name w:val="14773381843E4BA4A3A76CF2BC7FA05C"/>
    <w:rsid w:val="001A2910"/>
  </w:style>
  <w:style w:type="paragraph" w:customStyle="1" w:styleId="7FEB79E11AD945A8BD52446D5287A629">
    <w:name w:val="7FEB79E11AD945A8BD52446D5287A629"/>
    <w:rsid w:val="001A2910"/>
  </w:style>
  <w:style w:type="paragraph" w:customStyle="1" w:styleId="A192137B6DB74D2AB464A345513FF6BE">
    <w:name w:val="A192137B6DB74D2AB464A345513FF6BE"/>
    <w:rsid w:val="001A2910"/>
  </w:style>
  <w:style w:type="paragraph" w:customStyle="1" w:styleId="B4D7D4F27BF047F8A31C29A71965137C">
    <w:name w:val="B4D7D4F27BF047F8A31C29A71965137C"/>
    <w:rsid w:val="001A2910"/>
  </w:style>
  <w:style w:type="paragraph" w:customStyle="1" w:styleId="DEEBC8EC5F324880A5332F879954A15B">
    <w:name w:val="DEEBC8EC5F324880A5332F879954A15B"/>
    <w:rsid w:val="001A2910"/>
  </w:style>
  <w:style w:type="paragraph" w:customStyle="1" w:styleId="45D51A343D7848109606F350240C1DB9">
    <w:name w:val="45D51A343D7848109606F350240C1DB9"/>
    <w:rsid w:val="001A2910"/>
  </w:style>
  <w:style w:type="paragraph" w:customStyle="1" w:styleId="AB8BAD39B6DA4384BFA4FB2B8E4288EB">
    <w:name w:val="AB8BAD39B6DA4384BFA4FB2B8E4288EB"/>
    <w:rsid w:val="001A2910"/>
  </w:style>
  <w:style w:type="paragraph" w:customStyle="1" w:styleId="9E44DADE69204B17AFEE10A6C8F23D58">
    <w:name w:val="9E44DADE69204B17AFEE10A6C8F23D58"/>
    <w:rsid w:val="001A2910"/>
  </w:style>
  <w:style w:type="paragraph" w:customStyle="1" w:styleId="0F754DB336314A0CAC62A3F5537083A7">
    <w:name w:val="0F754DB336314A0CAC62A3F5537083A7"/>
    <w:rsid w:val="001A2910"/>
  </w:style>
  <w:style w:type="paragraph" w:customStyle="1" w:styleId="5DF13AD7496F4040B3C10D012B807389">
    <w:name w:val="5DF13AD7496F4040B3C10D012B807389"/>
    <w:rsid w:val="001A2910"/>
  </w:style>
  <w:style w:type="paragraph" w:customStyle="1" w:styleId="61CA845C5CC54477BF54684E39852C7B">
    <w:name w:val="61CA845C5CC54477BF54684E39852C7B"/>
    <w:rsid w:val="001A2910"/>
  </w:style>
  <w:style w:type="paragraph" w:customStyle="1" w:styleId="AEF44E46E8184D2D8873DA5803BCA66C">
    <w:name w:val="AEF44E46E8184D2D8873DA5803BCA66C"/>
    <w:rsid w:val="001A2910"/>
  </w:style>
  <w:style w:type="paragraph" w:customStyle="1" w:styleId="EE83FBE33F51438C8E999F601733B2A6">
    <w:name w:val="EE83FBE33F51438C8E999F601733B2A6"/>
    <w:rsid w:val="001A2910"/>
  </w:style>
  <w:style w:type="paragraph" w:customStyle="1" w:styleId="1AAB0EA1213C45E0A3C2BE526C0EAF28">
    <w:name w:val="1AAB0EA1213C45E0A3C2BE526C0EAF28"/>
    <w:rsid w:val="001A2910"/>
  </w:style>
  <w:style w:type="paragraph" w:customStyle="1" w:styleId="45FBA97CA64C47AD8B2A8DA9FCAE08FA">
    <w:name w:val="45FBA97CA64C47AD8B2A8DA9FCAE08FA"/>
    <w:rsid w:val="001A2910"/>
  </w:style>
  <w:style w:type="paragraph" w:customStyle="1" w:styleId="49EE0472B034491E97D53492C1506533">
    <w:name w:val="49EE0472B034491E97D53492C1506533"/>
    <w:rsid w:val="001A2910"/>
  </w:style>
  <w:style w:type="paragraph" w:customStyle="1" w:styleId="006E77F663F44B378DD909B80B4CD053">
    <w:name w:val="006E77F663F44B378DD909B80B4CD053"/>
    <w:rsid w:val="001A2910"/>
  </w:style>
  <w:style w:type="paragraph" w:customStyle="1" w:styleId="E1B3BE55F68B4B7A94A250A7495CB652">
    <w:name w:val="E1B3BE55F68B4B7A94A250A7495CB652"/>
    <w:rsid w:val="001A2910"/>
  </w:style>
  <w:style w:type="paragraph" w:customStyle="1" w:styleId="49FE5FF8790F4294B8E466895B51B3F9">
    <w:name w:val="49FE5FF8790F4294B8E466895B51B3F9"/>
    <w:rsid w:val="001A2910"/>
  </w:style>
  <w:style w:type="paragraph" w:customStyle="1" w:styleId="D854C8786A614080B8CC7B314DE5951D">
    <w:name w:val="D854C8786A614080B8CC7B314DE5951D"/>
    <w:rsid w:val="001A2910"/>
  </w:style>
  <w:style w:type="paragraph" w:customStyle="1" w:styleId="63EF4009EFC94516B41909E7AB8F8D1F">
    <w:name w:val="63EF4009EFC94516B41909E7AB8F8D1F"/>
    <w:rsid w:val="001A2910"/>
  </w:style>
  <w:style w:type="paragraph" w:customStyle="1" w:styleId="8611AE49F67048CA9184AC71F62E343922">
    <w:name w:val="8611AE49F67048CA9184AC71F62E343922"/>
    <w:rsid w:val="00520111"/>
    <w:pPr>
      <w:spacing w:after="0" w:line="240" w:lineRule="auto"/>
    </w:pPr>
    <w:rPr>
      <w:rFonts w:eastAsiaTheme="minorHAnsi"/>
    </w:rPr>
  </w:style>
  <w:style w:type="paragraph" w:customStyle="1" w:styleId="A8FB4E9607104BDA8BFDD4F5D7D21D0A26">
    <w:name w:val="A8FB4E9607104BDA8BFDD4F5D7D21D0A26"/>
    <w:rsid w:val="00520111"/>
    <w:pPr>
      <w:spacing w:after="0" w:line="240" w:lineRule="auto"/>
    </w:pPr>
    <w:rPr>
      <w:rFonts w:eastAsiaTheme="minorHAnsi"/>
    </w:rPr>
  </w:style>
  <w:style w:type="paragraph" w:customStyle="1" w:styleId="3B4A2AFD21D54F469399A99CBF53104426">
    <w:name w:val="3B4A2AFD21D54F469399A99CBF53104426"/>
    <w:rsid w:val="00520111"/>
    <w:pPr>
      <w:spacing w:after="0" w:line="240" w:lineRule="auto"/>
    </w:pPr>
    <w:rPr>
      <w:rFonts w:eastAsiaTheme="minorHAnsi"/>
    </w:rPr>
  </w:style>
  <w:style w:type="paragraph" w:customStyle="1" w:styleId="B4845B17F8A54CC48DAF21AB479981D626">
    <w:name w:val="B4845B17F8A54CC48DAF21AB479981D626"/>
    <w:rsid w:val="00520111"/>
    <w:pPr>
      <w:spacing w:after="0" w:line="240" w:lineRule="auto"/>
    </w:pPr>
    <w:rPr>
      <w:rFonts w:eastAsiaTheme="minorHAnsi"/>
    </w:rPr>
  </w:style>
  <w:style w:type="paragraph" w:customStyle="1" w:styleId="A6CC586355304213B18B9C36610CB4303">
    <w:name w:val="A6CC586355304213B18B9C36610CB4303"/>
    <w:rsid w:val="00520111"/>
    <w:pPr>
      <w:spacing w:after="0" w:line="240" w:lineRule="auto"/>
    </w:pPr>
    <w:rPr>
      <w:rFonts w:eastAsiaTheme="minorHAnsi"/>
    </w:rPr>
  </w:style>
  <w:style w:type="paragraph" w:customStyle="1" w:styleId="78714AF225DD4899836411A8E70DD1C020">
    <w:name w:val="78714AF225DD4899836411A8E70DD1C020"/>
    <w:rsid w:val="00520111"/>
    <w:pPr>
      <w:spacing w:after="0" w:line="240" w:lineRule="auto"/>
    </w:pPr>
    <w:rPr>
      <w:rFonts w:eastAsiaTheme="minorHAnsi"/>
    </w:rPr>
  </w:style>
  <w:style w:type="paragraph" w:customStyle="1" w:styleId="FC1E6BDAABAA412F847B9C396E38D89E2">
    <w:name w:val="FC1E6BDAABAA412F847B9C396E38D89E2"/>
    <w:rsid w:val="00520111"/>
    <w:pPr>
      <w:spacing w:after="0" w:line="240" w:lineRule="auto"/>
    </w:pPr>
    <w:rPr>
      <w:rFonts w:eastAsiaTheme="minorHAnsi"/>
    </w:rPr>
  </w:style>
  <w:style w:type="paragraph" w:customStyle="1" w:styleId="2BE73EF9CCF548F6B2836C3416CF51BB23">
    <w:name w:val="2BE73EF9CCF548F6B2836C3416CF51BB23"/>
    <w:rsid w:val="00520111"/>
    <w:pPr>
      <w:spacing w:after="0" w:line="240" w:lineRule="auto"/>
    </w:pPr>
    <w:rPr>
      <w:rFonts w:eastAsiaTheme="minorHAnsi"/>
    </w:rPr>
  </w:style>
  <w:style w:type="paragraph" w:customStyle="1" w:styleId="DE2335AA3D1A496EBC94BE086E4595BF19">
    <w:name w:val="DE2335AA3D1A496EBC94BE086E4595BF19"/>
    <w:rsid w:val="00520111"/>
    <w:pPr>
      <w:spacing w:after="0" w:line="240" w:lineRule="auto"/>
    </w:pPr>
    <w:rPr>
      <w:rFonts w:eastAsiaTheme="minorHAnsi"/>
    </w:rPr>
  </w:style>
  <w:style w:type="paragraph" w:customStyle="1" w:styleId="A2BC81C719A747D4995284545E86DCDA23">
    <w:name w:val="A2BC81C719A747D4995284545E86DCDA23"/>
    <w:rsid w:val="00520111"/>
    <w:pPr>
      <w:spacing w:after="0" w:line="240" w:lineRule="auto"/>
    </w:pPr>
    <w:rPr>
      <w:rFonts w:eastAsiaTheme="minorHAnsi"/>
    </w:rPr>
  </w:style>
  <w:style w:type="paragraph" w:customStyle="1" w:styleId="D0379C9F27D64DB49AFE6EAE0B8AE45319">
    <w:name w:val="D0379C9F27D64DB49AFE6EAE0B8AE45319"/>
    <w:rsid w:val="00520111"/>
    <w:pPr>
      <w:spacing w:after="0" w:line="240" w:lineRule="auto"/>
    </w:pPr>
    <w:rPr>
      <w:rFonts w:eastAsiaTheme="minorHAnsi"/>
    </w:rPr>
  </w:style>
  <w:style w:type="paragraph" w:customStyle="1" w:styleId="B6CBDA24C9D745A5AD047B6C61D07B5D2">
    <w:name w:val="B6CBDA24C9D745A5AD047B6C61D07B5D2"/>
    <w:rsid w:val="00520111"/>
    <w:pPr>
      <w:spacing w:after="0" w:line="240" w:lineRule="auto"/>
    </w:pPr>
    <w:rPr>
      <w:rFonts w:eastAsiaTheme="minorHAnsi"/>
    </w:rPr>
  </w:style>
  <w:style w:type="paragraph" w:customStyle="1" w:styleId="8AF43C91266B45FA9F519242BE6A66DE15">
    <w:name w:val="8AF43C91266B45FA9F519242BE6A66DE15"/>
    <w:rsid w:val="00520111"/>
    <w:pPr>
      <w:spacing w:after="0" w:line="240" w:lineRule="auto"/>
    </w:pPr>
    <w:rPr>
      <w:rFonts w:eastAsiaTheme="minorHAnsi"/>
    </w:rPr>
  </w:style>
  <w:style w:type="paragraph" w:customStyle="1" w:styleId="30878C34458447309B46D52B3E196F5315">
    <w:name w:val="30878C34458447309B46D52B3E196F5315"/>
    <w:rsid w:val="00520111"/>
    <w:pPr>
      <w:spacing w:after="0" w:line="240" w:lineRule="auto"/>
    </w:pPr>
    <w:rPr>
      <w:rFonts w:eastAsiaTheme="minorHAnsi"/>
    </w:rPr>
  </w:style>
  <w:style w:type="paragraph" w:customStyle="1" w:styleId="A23662BCF33A4817A9F4605EC0A3E32615">
    <w:name w:val="A23662BCF33A4817A9F4605EC0A3E32615"/>
    <w:rsid w:val="00520111"/>
    <w:pPr>
      <w:spacing w:after="0" w:line="240" w:lineRule="auto"/>
    </w:pPr>
    <w:rPr>
      <w:rFonts w:eastAsiaTheme="minorHAnsi"/>
    </w:rPr>
  </w:style>
  <w:style w:type="paragraph" w:customStyle="1" w:styleId="49FE5FF8790F4294B8E466895B51B3F91">
    <w:name w:val="49FE5FF8790F4294B8E466895B51B3F91"/>
    <w:rsid w:val="00520111"/>
    <w:pPr>
      <w:spacing w:after="0" w:line="240" w:lineRule="auto"/>
    </w:pPr>
    <w:rPr>
      <w:rFonts w:eastAsiaTheme="minorHAnsi"/>
    </w:rPr>
  </w:style>
  <w:style w:type="paragraph" w:customStyle="1" w:styleId="5C0302AFA159455DA2654C02FE53C79E9">
    <w:name w:val="5C0302AFA159455DA2654C02FE53C79E9"/>
    <w:rsid w:val="00520111"/>
    <w:pPr>
      <w:spacing w:after="0" w:line="240" w:lineRule="auto"/>
    </w:pPr>
    <w:rPr>
      <w:rFonts w:eastAsiaTheme="minorHAnsi"/>
    </w:rPr>
  </w:style>
  <w:style w:type="paragraph" w:customStyle="1" w:styleId="221B9FAE11824C3394938F0760836BB18">
    <w:name w:val="221B9FAE11824C3394938F0760836BB18"/>
    <w:rsid w:val="00520111"/>
    <w:pPr>
      <w:spacing w:after="0" w:line="240" w:lineRule="auto"/>
    </w:pPr>
    <w:rPr>
      <w:rFonts w:eastAsiaTheme="minorHAnsi"/>
    </w:rPr>
  </w:style>
  <w:style w:type="paragraph" w:customStyle="1" w:styleId="1AECA89D614A4D639A0EB57C4095FAD28">
    <w:name w:val="1AECA89D614A4D639A0EB57C4095FAD28"/>
    <w:rsid w:val="00520111"/>
    <w:pPr>
      <w:spacing w:after="0" w:line="240" w:lineRule="auto"/>
    </w:pPr>
    <w:rPr>
      <w:rFonts w:eastAsiaTheme="minorHAnsi"/>
    </w:rPr>
  </w:style>
  <w:style w:type="paragraph" w:customStyle="1" w:styleId="006E77F663F44B378DD909B80B4CD0531">
    <w:name w:val="006E77F663F44B378DD909B80B4CD0531"/>
    <w:rsid w:val="00520111"/>
    <w:pPr>
      <w:spacing w:after="0" w:line="240" w:lineRule="auto"/>
    </w:pPr>
    <w:rPr>
      <w:rFonts w:eastAsiaTheme="minorHAnsi"/>
    </w:rPr>
  </w:style>
  <w:style w:type="paragraph" w:customStyle="1" w:styleId="FB152BDAFB4648FEBFC901EA8CAF1CB9">
    <w:name w:val="FB152BDAFB4648FEBFC901EA8CAF1CB9"/>
    <w:rsid w:val="007141E5"/>
  </w:style>
  <w:style w:type="paragraph" w:customStyle="1" w:styleId="32076C7C675C4184A94F3E10587CC062">
    <w:name w:val="32076C7C675C4184A94F3E10587CC062"/>
    <w:rsid w:val="007141E5"/>
  </w:style>
  <w:style w:type="paragraph" w:customStyle="1" w:styleId="3CD3E274EE9E4455BA6B9565EFA7BDF3">
    <w:name w:val="3CD3E274EE9E4455BA6B9565EFA7BDF3"/>
    <w:rsid w:val="007141E5"/>
  </w:style>
  <w:style w:type="paragraph" w:customStyle="1" w:styleId="EEB70AC1CD634986850D9FB3D0E3FFC6">
    <w:name w:val="EEB70AC1CD634986850D9FB3D0E3FFC6"/>
    <w:rsid w:val="007141E5"/>
  </w:style>
  <w:style w:type="paragraph" w:customStyle="1" w:styleId="02F350B4DF6C476CB55720C46157F8D5">
    <w:name w:val="02F350B4DF6C476CB55720C46157F8D5"/>
    <w:rsid w:val="007141E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NormalEmail.dotm</Template>
  <TotalTime>19</TotalTime>
  <Pages>1</Pages>
  <Words>472</Words>
  <Characters>2693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dc:creator>
  <cp:lastModifiedBy>Ale</cp:lastModifiedBy>
  <cp:revision>5</cp:revision>
  <dcterms:created xsi:type="dcterms:W3CDTF">2014-05-08T03:27:00Z</dcterms:created>
  <dcterms:modified xsi:type="dcterms:W3CDTF">2014-05-27T04:32:00Z</dcterms:modified>
</cp:coreProperties>
</file>