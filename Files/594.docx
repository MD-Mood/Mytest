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86"/>
        <w:gridCol w:w="8436"/>
      </w:tblGrid>
      <w:tr w:rsidR="00B400FF" w:rsidTr="00B400FF">
        <w:tc>
          <w:tcPr>
            <w:tcW w:w="886" w:type="dxa"/>
            <w:shd w:val="clear" w:color="auto" w:fill="EEECE1" w:themeFill="background2"/>
          </w:tcPr>
          <w:p w:rsidR="00B400FF" w:rsidRDefault="00B400FF" w:rsidP="00634900">
            <w:pPr>
              <w:spacing w:before="120" w:after="120"/>
              <w:jc w:val="center"/>
            </w:pPr>
            <w:bookmarkStart w:id="0" w:name="_GoBack"/>
            <w:bookmarkEnd w:id="0"/>
            <w:r>
              <w:rPr>
                <w:noProof/>
                <w:lang w:eastAsia="de-AT"/>
              </w:rPr>
              <w:drawing>
                <wp:inline distT="0" distB="0" distL="0" distR="0" wp14:anchorId="0A650676" wp14:editId="60B591FD">
                  <wp:extent cx="368300" cy="3683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-pim-task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25" cy="36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  <w:shd w:val="clear" w:color="auto" w:fill="EEECE1" w:themeFill="background2"/>
            <w:vAlign w:val="center"/>
          </w:tcPr>
          <w:p w:rsidR="00B400FF" w:rsidRPr="00B400FF" w:rsidRDefault="00B400FF" w:rsidP="00634900">
            <w:pPr>
              <w:spacing w:before="60" w:after="60"/>
              <w:rPr>
                <w:i/>
                <w:noProof/>
                <w:lang w:val="de-DE" w:eastAsia="de-DE"/>
              </w:rPr>
            </w:pPr>
            <w:r w:rsidRPr="00B400FF">
              <w:rPr>
                <w:i/>
                <w:noProof/>
                <w:lang w:val="de-DE" w:eastAsia="de-DE"/>
              </w:rPr>
              <w:t xml:space="preserve">Formatiere die links angeführten Wörter gemäß den Vorgaben rechts davon! Wenn nötig, kopiere die Worter in ein neues Word-Dokument. </w:t>
            </w:r>
          </w:p>
          <w:p w:rsidR="00B400FF" w:rsidRDefault="00B400FF" w:rsidP="00634900">
            <w:pPr>
              <w:spacing w:before="60" w:after="60"/>
            </w:pPr>
            <w:r w:rsidRPr="00B400FF">
              <w:rPr>
                <w:i/>
                <w:noProof/>
                <w:sz w:val="20"/>
                <w:lang w:val="de-DE" w:eastAsia="de-DE"/>
              </w:rPr>
              <w:t>Tipp: Mit einem Doppelklick auf das Wort wird selbiges auch markiert. Alle Formatierungen können auch über Kontextmenü "Schriftart" gelöst werden.</w:t>
            </w:r>
          </w:p>
        </w:tc>
      </w:tr>
    </w:tbl>
    <w:p w:rsidR="00B400FF" w:rsidRDefault="00B400FF" w:rsidP="00B400FF">
      <w:pPr>
        <w:tabs>
          <w:tab w:val="left" w:leader="dot" w:pos="5103"/>
        </w:tabs>
        <w:spacing w:before="0" w:after="60"/>
      </w:pP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Aktenschrank</w:t>
      </w:r>
      <w:r w:rsidRPr="00BF1A2A">
        <w:tab/>
      </w:r>
      <w:r w:rsidRPr="00BF1A2A">
        <w:rPr>
          <w:b/>
        </w:rPr>
        <w:t>fett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Corporate Design</w:t>
      </w:r>
      <w:r w:rsidRPr="00BF1A2A">
        <w:tab/>
      </w:r>
      <w:r w:rsidRPr="00BF1A2A">
        <w:rPr>
          <w:b/>
        </w:rPr>
        <w:t>kursiv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Ergonomie</w:t>
      </w:r>
      <w:r w:rsidRPr="00BF1A2A">
        <w:tab/>
      </w:r>
      <w:r w:rsidRPr="00BF1A2A">
        <w:rPr>
          <w:b/>
        </w:rPr>
        <w:t>unterstreichen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Textverarbeitung</w:t>
      </w:r>
      <w:r w:rsidRPr="00BF1A2A">
        <w:tab/>
      </w:r>
      <w:r w:rsidRPr="00BF1A2A">
        <w:rPr>
          <w:b/>
        </w:rPr>
        <w:t>fett, kursiv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Stenographie</w:t>
      </w:r>
      <w:r w:rsidRPr="00BF1A2A">
        <w:tab/>
      </w:r>
      <w:r w:rsidRPr="00BF1A2A">
        <w:rPr>
          <w:b/>
        </w:rPr>
        <w:t>doppelt unterstreichen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Aktennotiz</w:t>
      </w:r>
      <w:r w:rsidRPr="00BF1A2A">
        <w:tab/>
      </w:r>
      <w:r w:rsidRPr="00BF1A2A">
        <w:rPr>
          <w:b/>
        </w:rPr>
        <w:t>Kapitälchen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Memo</w:t>
      </w:r>
      <w:r w:rsidRPr="00BF1A2A">
        <w:tab/>
      </w:r>
      <w:r w:rsidRPr="00BF1A2A">
        <w:rPr>
          <w:b/>
        </w:rPr>
        <w:t>rot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Geschäftsbrief</w:t>
      </w:r>
      <w:r w:rsidRPr="00BF1A2A">
        <w:tab/>
      </w:r>
      <w:r w:rsidRPr="00BF1A2A">
        <w:rPr>
          <w:b/>
        </w:rPr>
        <w:t>grün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Formular</w:t>
      </w:r>
      <w:r w:rsidRPr="00BF1A2A">
        <w:tab/>
      </w:r>
      <w:r w:rsidRPr="00BF1A2A">
        <w:rPr>
          <w:b/>
        </w:rPr>
        <w:t>blau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Heftklammermaschine</w:t>
      </w:r>
      <w:r w:rsidRPr="00BF1A2A">
        <w:tab/>
      </w:r>
      <w:r w:rsidRPr="00BF1A2A">
        <w:rPr>
          <w:b/>
        </w:rPr>
        <w:t>fett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kopieren</w:t>
      </w:r>
      <w:r w:rsidRPr="00BF1A2A">
        <w:tab/>
      </w:r>
      <w:r w:rsidRPr="00B400FF">
        <w:rPr>
          <w:b/>
        </w:rPr>
        <w:t>Schriftart</w:t>
      </w:r>
      <w:r>
        <w:t xml:space="preserve"> </w:t>
      </w:r>
      <w:r>
        <w:rPr>
          <w:rFonts w:ascii="Arial" w:hAnsi="Arial" w:cs="Arial"/>
        </w:rPr>
        <w:t>»</w:t>
      </w:r>
      <w:r>
        <w:t xml:space="preserve"> </w:t>
      </w:r>
      <w:r w:rsidRPr="00BF1A2A">
        <w:rPr>
          <w:b/>
        </w:rPr>
        <w:t>Times New Roman</w:t>
      </w:r>
      <w:r>
        <w:rPr>
          <w:b/>
        </w:rPr>
        <w:t xml:space="preserve"> </w:t>
      </w:r>
      <w:r>
        <w:rPr>
          <w:rFonts w:ascii="Arial" w:hAnsi="Arial" w:cs="Arial"/>
          <w:b/>
        </w:rPr>
        <w:t>«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Anrufbeantworter</w:t>
      </w:r>
      <w:r w:rsidRPr="00BF1A2A">
        <w:tab/>
      </w:r>
      <w:r w:rsidRPr="00BF1A2A">
        <w:rPr>
          <w:b/>
        </w:rPr>
        <w:t>Schriftgrad 14, orange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Faxgerät</w:t>
      </w:r>
      <w:r w:rsidRPr="00BF1A2A">
        <w:tab/>
      </w:r>
      <w:r w:rsidRPr="00B400FF">
        <w:rPr>
          <w:b/>
        </w:rPr>
        <w:t>Schriftart</w:t>
      </w:r>
      <w:r>
        <w:t xml:space="preserve"> </w:t>
      </w:r>
      <w:r>
        <w:rPr>
          <w:rFonts w:ascii="Arial" w:hAnsi="Arial" w:cs="Arial"/>
        </w:rPr>
        <w:t>»</w:t>
      </w:r>
      <w:r>
        <w:t xml:space="preserve"> </w:t>
      </w:r>
      <w:proofErr w:type="spellStart"/>
      <w:r w:rsidRPr="00BF1A2A">
        <w:rPr>
          <w:b/>
        </w:rPr>
        <w:t>Verdana</w:t>
      </w:r>
      <w:proofErr w:type="spellEnd"/>
      <w:r>
        <w:rPr>
          <w:b/>
        </w:rPr>
        <w:t xml:space="preserve"> </w:t>
      </w:r>
      <w:r>
        <w:rPr>
          <w:rFonts w:ascii="Arial" w:hAnsi="Arial" w:cs="Arial"/>
          <w:b/>
        </w:rPr>
        <w:t>«</w:t>
      </w:r>
      <w:r w:rsidRPr="00BF1A2A">
        <w:rPr>
          <w:b/>
        </w:rPr>
        <w:t xml:space="preserve"> Schriftgrad 8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eingeschrieben</w:t>
      </w:r>
      <w:r w:rsidRPr="00BF1A2A">
        <w:tab/>
      </w:r>
      <w:r w:rsidRPr="00BF1A2A">
        <w:rPr>
          <w:b/>
        </w:rPr>
        <w:t>Großbuchstaben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E-Mail-Verteiler</w:t>
      </w:r>
      <w:r w:rsidRPr="00BF1A2A">
        <w:tab/>
      </w:r>
      <w:r>
        <w:rPr>
          <w:rFonts w:ascii="Arial" w:hAnsi="Arial" w:cs="Arial"/>
        </w:rPr>
        <w:t>»</w:t>
      </w:r>
      <w:r>
        <w:t xml:space="preserve"> </w:t>
      </w:r>
      <w:r w:rsidRPr="00BF1A2A">
        <w:rPr>
          <w:b/>
        </w:rPr>
        <w:t>Courier New</w:t>
      </w:r>
      <w:r>
        <w:rPr>
          <w:b/>
        </w:rPr>
        <w:t xml:space="preserve"> </w:t>
      </w:r>
      <w:r>
        <w:rPr>
          <w:rFonts w:ascii="Arial" w:hAnsi="Arial" w:cs="Arial"/>
          <w:b/>
        </w:rPr>
        <w:t>«</w:t>
      </w:r>
      <w:r w:rsidRPr="00BF1A2A">
        <w:rPr>
          <w:b/>
        </w:rPr>
        <w:t>, Schriftgrad 16, rot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dringend</w:t>
      </w:r>
      <w:r w:rsidRPr="00BF1A2A">
        <w:tab/>
      </w:r>
      <w:r w:rsidRPr="00BF1A2A">
        <w:rPr>
          <w:b/>
        </w:rPr>
        <w:t>hochgestellt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Terminkalender</w:t>
      </w:r>
      <w:r w:rsidRPr="00BF1A2A">
        <w:tab/>
      </w:r>
      <w:r w:rsidRPr="00BF1A2A">
        <w:rPr>
          <w:b/>
        </w:rPr>
        <w:t>durchstreichen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Fax-Vorlage</w:t>
      </w:r>
      <w:r w:rsidRPr="00BF1A2A">
        <w:tab/>
      </w:r>
      <w:r w:rsidRPr="00BF1A2A">
        <w:rPr>
          <w:b/>
        </w:rPr>
        <w:t>schattiert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Briefkopf</w:t>
      </w:r>
      <w:r w:rsidRPr="00BF1A2A">
        <w:tab/>
      </w:r>
      <w:r w:rsidRPr="00BF1A2A">
        <w:rPr>
          <w:b/>
        </w:rPr>
        <w:t xml:space="preserve">Schriftart </w:t>
      </w:r>
      <w:r>
        <w:rPr>
          <w:rFonts w:ascii="Arial" w:hAnsi="Arial" w:cs="Arial"/>
          <w:b/>
        </w:rPr>
        <w:t>»</w:t>
      </w:r>
      <w:r>
        <w:rPr>
          <w:b/>
        </w:rPr>
        <w:t xml:space="preserve"> </w:t>
      </w:r>
      <w:r w:rsidRPr="00BF1A2A">
        <w:rPr>
          <w:b/>
        </w:rPr>
        <w:t>Wingdings</w:t>
      </w:r>
      <w:r>
        <w:rPr>
          <w:b/>
        </w:rPr>
        <w:t xml:space="preserve"> </w:t>
      </w:r>
      <w:r>
        <w:rPr>
          <w:rFonts w:ascii="Arial" w:hAnsi="Arial" w:cs="Arial"/>
          <w:b/>
        </w:rPr>
        <w:t>«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weiterleiten</w:t>
      </w:r>
      <w:r w:rsidRPr="00BF1A2A">
        <w:tab/>
      </w:r>
      <w:r w:rsidRPr="00BF1A2A">
        <w:rPr>
          <w:b/>
        </w:rPr>
        <w:t>tiefgestellt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Scanner</w:t>
      </w:r>
      <w:r w:rsidRPr="00BF1A2A">
        <w:tab/>
      </w:r>
      <w:r w:rsidRPr="00BF1A2A">
        <w:rPr>
          <w:b/>
        </w:rPr>
        <w:t>Kapitälchen, fett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Postvollmacht</w:t>
      </w:r>
      <w:r w:rsidRPr="00BF1A2A">
        <w:tab/>
      </w:r>
      <w:r w:rsidRPr="00BF1A2A">
        <w:rPr>
          <w:b/>
        </w:rPr>
        <w:t>Großbuchstaben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Sekretariat</w:t>
      </w:r>
      <w:r w:rsidRPr="00BF1A2A">
        <w:tab/>
      </w:r>
      <w:r w:rsidRPr="00BF1A2A">
        <w:rPr>
          <w:b/>
        </w:rPr>
        <w:t>schattiert, grün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Kontaktdatenbank</w:t>
      </w:r>
      <w:r w:rsidRPr="00BF1A2A">
        <w:tab/>
      </w:r>
      <w:r w:rsidRPr="00B400FF">
        <w:rPr>
          <w:b/>
        </w:rPr>
        <w:t>Schriftart</w:t>
      </w:r>
      <w:r>
        <w:t xml:space="preserve"> </w:t>
      </w:r>
      <w:r>
        <w:rPr>
          <w:rFonts w:ascii="Arial" w:hAnsi="Arial" w:cs="Arial"/>
        </w:rPr>
        <w:t>»</w:t>
      </w:r>
      <w:r>
        <w:t xml:space="preserve"> </w:t>
      </w:r>
      <w:r w:rsidRPr="00BF1A2A">
        <w:rPr>
          <w:b/>
        </w:rPr>
        <w:t>Comic Sans</w:t>
      </w:r>
      <w:r>
        <w:rPr>
          <w:b/>
        </w:rPr>
        <w:t xml:space="preserve"> </w:t>
      </w:r>
      <w:r>
        <w:rPr>
          <w:rFonts w:ascii="Arial" w:hAnsi="Arial" w:cs="Arial"/>
          <w:b/>
        </w:rPr>
        <w:t>«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Schnellhefter</w:t>
      </w:r>
      <w:r w:rsidRPr="00BF1A2A">
        <w:tab/>
      </w:r>
      <w:r w:rsidRPr="00BF1A2A">
        <w:rPr>
          <w:b/>
        </w:rPr>
        <w:t xml:space="preserve">Abstand erweitert um 3 </w:t>
      </w:r>
      <w:proofErr w:type="spellStart"/>
      <w:r w:rsidRPr="00BF1A2A">
        <w:rPr>
          <w:b/>
        </w:rPr>
        <w:t>pt</w:t>
      </w:r>
      <w:proofErr w:type="spellEnd"/>
      <w:r w:rsidRPr="00BF1A2A">
        <w:rPr>
          <w:b/>
        </w:rPr>
        <w:t xml:space="preserve"> (gesperrt)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Kopierpapier</w:t>
      </w:r>
      <w:r w:rsidRPr="00BF1A2A">
        <w:tab/>
      </w:r>
      <w:r w:rsidRPr="00BF1A2A">
        <w:rPr>
          <w:b/>
        </w:rPr>
        <w:t>tiefgestellt, fett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Abbuchungsauftrag</w:t>
      </w:r>
      <w:r w:rsidRPr="00BF1A2A">
        <w:tab/>
      </w:r>
      <w:r w:rsidRPr="00BF1A2A">
        <w:rPr>
          <w:b/>
        </w:rPr>
        <w:t xml:space="preserve">Abstand schmal um 1 </w:t>
      </w:r>
      <w:proofErr w:type="spellStart"/>
      <w:r w:rsidRPr="00BF1A2A">
        <w:rPr>
          <w:b/>
        </w:rPr>
        <w:t>pt</w:t>
      </w:r>
      <w:proofErr w:type="spellEnd"/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Flip-Chart</w:t>
      </w:r>
      <w:r w:rsidRPr="00BF1A2A">
        <w:tab/>
      </w:r>
      <w:r w:rsidRPr="00BF1A2A">
        <w:rPr>
          <w:b/>
        </w:rPr>
        <w:t>Schrift rot, unterstreichen, blau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Office Management</w:t>
      </w:r>
      <w:r w:rsidRPr="00BF1A2A">
        <w:tab/>
      </w:r>
      <w:r w:rsidRPr="00BF1A2A">
        <w:rPr>
          <w:b/>
        </w:rPr>
        <w:t>wortweise unterstreichen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Brieföffner</w:t>
      </w:r>
      <w:r w:rsidRPr="00BF1A2A">
        <w:tab/>
      </w:r>
      <w:r w:rsidRPr="00BF1A2A">
        <w:rPr>
          <w:b/>
        </w:rPr>
        <w:t xml:space="preserve">Schrift um 3 </w:t>
      </w:r>
      <w:proofErr w:type="spellStart"/>
      <w:r w:rsidRPr="00BF1A2A">
        <w:rPr>
          <w:b/>
        </w:rPr>
        <w:t>pt</w:t>
      </w:r>
      <w:proofErr w:type="spellEnd"/>
      <w:r w:rsidRPr="00BF1A2A">
        <w:rPr>
          <w:b/>
        </w:rPr>
        <w:t xml:space="preserve"> vergrößern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10-Finger-Tastschreiben</w:t>
      </w:r>
      <w:r w:rsidRPr="00BF1A2A">
        <w:tab/>
      </w:r>
      <w:r w:rsidRPr="00BF1A2A">
        <w:rPr>
          <w:b/>
        </w:rPr>
        <w:t>gewellt unterstreichen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Absatzformatierungen</w:t>
      </w:r>
      <w:r w:rsidRPr="00BF1A2A">
        <w:tab/>
      </w:r>
      <w:r w:rsidRPr="00BF1A2A">
        <w:rPr>
          <w:b/>
        </w:rPr>
        <w:t xml:space="preserve">Schrift um 2 </w:t>
      </w:r>
      <w:proofErr w:type="spellStart"/>
      <w:r w:rsidRPr="00BF1A2A">
        <w:rPr>
          <w:b/>
        </w:rPr>
        <w:t>pt</w:t>
      </w:r>
      <w:proofErr w:type="spellEnd"/>
      <w:r w:rsidRPr="00BF1A2A">
        <w:rPr>
          <w:b/>
        </w:rPr>
        <w:t xml:space="preserve"> verkleinern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Textvorlage</w:t>
      </w:r>
      <w:r w:rsidRPr="00BF1A2A">
        <w:tab/>
      </w:r>
      <w:r w:rsidRPr="00BF1A2A">
        <w:rPr>
          <w:b/>
        </w:rPr>
        <w:t>punktiert unterstreichen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Firmenstempel</w:t>
      </w:r>
      <w:r w:rsidRPr="00BF1A2A">
        <w:tab/>
      </w:r>
      <w:r>
        <w:rPr>
          <w:b/>
        </w:rPr>
        <w:t>skalieren um 130 %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Ablagesystem</w:t>
      </w:r>
      <w:r w:rsidRPr="00BF1A2A">
        <w:tab/>
      </w:r>
      <w:r w:rsidRPr="00BF1A2A">
        <w:rPr>
          <w:b/>
        </w:rPr>
        <w:t>doppelt durchstreichen</w:t>
      </w:r>
    </w:p>
    <w:p w:rsidR="00B400FF" w:rsidRPr="00BF1A2A" w:rsidRDefault="00B400FF" w:rsidP="00B400FF">
      <w:pPr>
        <w:tabs>
          <w:tab w:val="left" w:leader="dot" w:pos="5103"/>
        </w:tabs>
        <w:spacing w:before="0" w:after="120"/>
      </w:pPr>
      <w:r w:rsidRPr="00BF1A2A">
        <w:t>Laserdrucker</w:t>
      </w:r>
      <w:r w:rsidRPr="00BF1A2A">
        <w:tab/>
      </w:r>
      <w:r w:rsidRPr="00BF1A2A">
        <w:rPr>
          <w:b/>
        </w:rPr>
        <w:t>Texthervorhebungsfarbe gelb</w:t>
      </w:r>
    </w:p>
    <w:sectPr w:rsidR="00B400FF" w:rsidRPr="00BF1A2A" w:rsidSect="00F235D2">
      <w:headerReference w:type="default" r:id="rId10"/>
      <w:footerReference w:type="default" r:id="rId11"/>
      <w:pgSz w:w="11906" w:h="16838"/>
      <w:pgMar w:top="-1134" w:right="1418" w:bottom="142" w:left="1418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BB" w:rsidRDefault="008871BB" w:rsidP="00822C67">
      <w:r>
        <w:separator/>
      </w:r>
    </w:p>
  </w:endnote>
  <w:endnote w:type="continuationSeparator" w:id="0">
    <w:p w:rsidR="008871BB" w:rsidRDefault="008871BB" w:rsidP="0082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0" w:rsidRPr="000D784A" w:rsidRDefault="000D784A" w:rsidP="000D784A">
    <w:pPr>
      <w:pStyle w:val="Fusszeile"/>
      <w:tabs>
        <w:tab w:val="center" w:pos="4395"/>
        <w:tab w:val="right" w:pos="8931"/>
      </w:tabs>
      <w:jc w:val="right"/>
      <w:rPr>
        <w:color w:val="A6A6A6" w:themeColor="background1" w:themeShade="A6"/>
      </w:rPr>
    </w:pPr>
    <w:r>
      <w:rPr>
        <w:b/>
        <w:color w:val="A6A6A6" w:themeColor="background1" w:themeShade="A6"/>
      </w:rPr>
      <w:t>Einführungskurs: Word</w:t>
    </w:r>
    <w:r>
      <w:rPr>
        <w:color w:val="A6A6A6" w:themeColor="background1" w:themeShade="A6"/>
      </w:rPr>
      <w:t xml:space="preserve"> | Thomas Maier | </w:t>
    </w:r>
    <w:r w:rsidR="00643787" w:rsidRPr="00643787">
      <w:rPr>
        <w:color w:val="A6A6A6" w:themeColor="background1" w:themeShade="A6"/>
      </w:rPr>
      <w:t>http://tmaier.lima-city.de</w:t>
    </w:r>
    <w:r w:rsidR="00643787">
      <w:rPr>
        <w:color w:val="A6A6A6" w:themeColor="background1" w:themeShade="A6"/>
      </w:rPr>
      <w:t xml:space="preserve"> | http://olc.12hp.at</w:t>
    </w:r>
    <w:r>
      <w:rPr>
        <w:color w:val="A6A6A6" w:themeColor="background1" w:themeShade="A6"/>
      </w:rPr>
      <w:t xml:space="preserve"> | </w:t>
    </w:r>
    <w:r>
      <w:rPr>
        <w:noProof/>
        <w:color w:val="A6A6A6" w:themeColor="background1" w:themeShade="A6"/>
        <w:lang w:eastAsia="de-AT"/>
      </w:rPr>
      <w:t>Lizenz: CC by nc sa</w:t>
    </w:r>
    <w:r>
      <w:rPr>
        <w:color w:val="A6A6A6" w:themeColor="background1" w:themeShade="A6"/>
      </w:rPr>
      <w:t xml:space="preserve"> Graz,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BB" w:rsidRDefault="008871BB" w:rsidP="00822C67">
      <w:r>
        <w:separator/>
      </w:r>
    </w:p>
  </w:footnote>
  <w:footnote w:type="continuationSeparator" w:id="0">
    <w:p w:rsidR="008871BB" w:rsidRDefault="008871BB" w:rsidP="00822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1"/>
      <w:gridCol w:w="8505"/>
    </w:tblGrid>
    <w:tr w:rsidR="00643787" w:rsidTr="00F235D2">
      <w:tc>
        <w:tcPr>
          <w:tcW w:w="851" w:type="dxa"/>
          <w:shd w:val="clear" w:color="auto" w:fill="0070C0"/>
        </w:tcPr>
        <w:p w:rsidR="00643787" w:rsidRPr="00F235D2" w:rsidRDefault="00B400FF" w:rsidP="00D73846">
          <w:pPr>
            <w:spacing w:before="100" w:after="100"/>
            <w:jc w:val="center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  <w:sz w:val="30"/>
            </w:rPr>
            <w:t>1.</w:t>
          </w:r>
          <w:r w:rsidR="00D73846">
            <w:rPr>
              <w:b/>
              <w:color w:val="FFFFFF" w:themeColor="background1"/>
              <w:sz w:val="30"/>
            </w:rPr>
            <w:t>1</w:t>
          </w:r>
        </w:p>
      </w:tc>
      <w:tc>
        <w:tcPr>
          <w:tcW w:w="8505" w:type="dxa"/>
          <w:shd w:val="clear" w:color="auto" w:fill="F2F2F2" w:themeFill="background1" w:themeFillShade="F2"/>
          <w:vAlign w:val="bottom"/>
        </w:tcPr>
        <w:p w:rsidR="00643787" w:rsidRDefault="00B400FF" w:rsidP="00643787">
          <w:pPr>
            <w:spacing w:before="100" w:after="100"/>
          </w:pPr>
          <w:r>
            <w:rPr>
              <w:b/>
              <w:sz w:val="28"/>
            </w:rPr>
            <w:t>Vertiefung zur Zeichenformatierung</w:t>
          </w:r>
        </w:p>
      </w:tc>
    </w:tr>
  </w:tbl>
  <w:p w:rsidR="00643787" w:rsidRPr="00F235D2" w:rsidRDefault="00643787" w:rsidP="00F235D2">
    <w:pPr>
      <w:spacing w:before="0" w:after="0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A64"/>
    <w:multiLevelType w:val="hybridMultilevel"/>
    <w:tmpl w:val="AAC276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3845"/>
    <w:multiLevelType w:val="hybridMultilevel"/>
    <w:tmpl w:val="F9B65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6B3C"/>
    <w:multiLevelType w:val="hybridMultilevel"/>
    <w:tmpl w:val="76C007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8259E"/>
    <w:multiLevelType w:val="hybridMultilevel"/>
    <w:tmpl w:val="AFA26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A37A4"/>
    <w:multiLevelType w:val="multilevel"/>
    <w:tmpl w:val="95D20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80F95"/>
    <w:multiLevelType w:val="multilevel"/>
    <w:tmpl w:val="40EE67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6476D"/>
    <w:multiLevelType w:val="hybridMultilevel"/>
    <w:tmpl w:val="BA9ED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56CBD"/>
    <w:multiLevelType w:val="multilevel"/>
    <w:tmpl w:val="2F08BEBE"/>
    <w:lvl w:ilvl="0">
      <w:start w:val="1"/>
      <w:numFmt w:val="bullet"/>
      <w:lvlText w:val=""/>
      <w:lvlJc w:val="left"/>
      <w:pPr>
        <w:ind w:left="720" w:hanging="360"/>
      </w:pPr>
      <w:rPr>
        <w:rFonts w:ascii="Webdings" w:hAnsi="Web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A1E1E"/>
    <w:multiLevelType w:val="hybridMultilevel"/>
    <w:tmpl w:val="563A7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154B3"/>
    <w:multiLevelType w:val="hybridMultilevel"/>
    <w:tmpl w:val="4404E0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D44EC"/>
    <w:multiLevelType w:val="hybridMultilevel"/>
    <w:tmpl w:val="8ADE0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E6BB0"/>
    <w:multiLevelType w:val="hybridMultilevel"/>
    <w:tmpl w:val="40EE6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65494"/>
    <w:multiLevelType w:val="hybridMultilevel"/>
    <w:tmpl w:val="E2D83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434FF"/>
    <w:multiLevelType w:val="multilevel"/>
    <w:tmpl w:val="76C00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46CE6"/>
    <w:multiLevelType w:val="hybridMultilevel"/>
    <w:tmpl w:val="95D20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35F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1885B84"/>
    <w:multiLevelType w:val="hybridMultilevel"/>
    <w:tmpl w:val="4C2A48D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52172"/>
    <w:multiLevelType w:val="hybridMultilevel"/>
    <w:tmpl w:val="95D20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43CCC"/>
    <w:multiLevelType w:val="hybridMultilevel"/>
    <w:tmpl w:val="30521F6A"/>
    <w:lvl w:ilvl="0" w:tplc="B114E412">
      <w:start w:val="1"/>
      <w:numFmt w:val="bullet"/>
      <w:lvlText w:val=""/>
      <w:lvlJc w:val="left"/>
      <w:pPr>
        <w:ind w:left="720" w:hanging="360"/>
      </w:pPr>
      <w:rPr>
        <w:rFonts w:ascii="Webdings" w:hAnsi="Web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F1963"/>
    <w:multiLevelType w:val="hybridMultilevel"/>
    <w:tmpl w:val="5E507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8149C"/>
    <w:multiLevelType w:val="hybridMultilevel"/>
    <w:tmpl w:val="D83E6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81F40"/>
    <w:multiLevelType w:val="hybridMultilevel"/>
    <w:tmpl w:val="2F08BEBE"/>
    <w:lvl w:ilvl="0" w:tplc="B114E412">
      <w:start w:val="1"/>
      <w:numFmt w:val="bullet"/>
      <w:lvlText w:val=""/>
      <w:lvlJc w:val="left"/>
      <w:pPr>
        <w:ind w:left="720" w:hanging="360"/>
      </w:pPr>
      <w:rPr>
        <w:rFonts w:ascii="Webdings" w:hAnsi="Web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6"/>
  </w:num>
  <w:num w:numId="8">
    <w:abstractNumId w:val="20"/>
  </w:num>
  <w:num w:numId="9">
    <w:abstractNumId w:val="19"/>
  </w:num>
  <w:num w:numId="10">
    <w:abstractNumId w:val="17"/>
  </w:num>
  <w:num w:numId="11">
    <w:abstractNumId w:val="14"/>
  </w:num>
  <w:num w:numId="12">
    <w:abstractNumId w:val="4"/>
  </w:num>
  <w:num w:numId="13">
    <w:abstractNumId w:val="2"/>
  </w:num>
  <w:num w:numId="14">
    <w:abstractNumId w:val="13"/>
  </w:num>
  <w:num w:numId="15">
    <w:abstractNumId w:val="18"/>
  </w:num>
  <w:num w:numId="16">
    <w:abstractNumId w:val="11"/>
  </w:num>
  <w:num w:numId="17">
    <w:abstractNumId w:val="5"/>
  </w:num>
  <w:num w:numId="18">
    <w:abstractNumId w:val="21"/>
  </w:num>
  <w:num w:numId="19">
    <w:abstractNumId w:val="7"/>
  </w:num>
  <w:num w:numId="20">
    <w:abstractNumId w:val="16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FF"/>
    <w:rsid w:val="000019E2"/>
    <w:rsid w:val="00002B7C"/>
    <w:rsid w:val="00010646"/>
    <w:rsid w:val="0002328F"/>
    <w:rsid w:val="00037986"/>
    <w:rsid w:val="000468BA"/>
    <w:rsid w:val="00064E24"/>
    <w:rsid w:val="00067288"/>
    <w:rsid w:val="00087114"/>
    <w:rsid w:val="00095884"/>
    <w:rsid w:val="000A5114"/>
    <w:rsid w:val="000A7373"/>
    <w:rsid w:val="000B41BD"/>
    <w:rsid w:val="000D2CEF"/>
    <w:rsid w:val="000D31C5"/>
    <w:rsid w:val="000D784A"/>
    <w:rsid w:val="000F06A8"/>
    <w:rsid w:val="000F28F4"/>
    <w:rsid w:val="000F4B82"/>
    <w:rsid w:val="0010323F"/>
    <w:rsid w:val="001047C5"/>
    <w:rsid w:val="00116BD5"/>
    <w:rsid w:val="001301B0"/>
    <w:rsid w:val="00137815"/>
    <w:rsid w:val="00142079"/>
    <w:rsid w:val="00145D6B"/>
    <w:rsid w:val="00160563"/>
    <w:rsid w:val="0016700A"/>
    <w:rsid w:val="00172B5D"/>
    <w:rsid w:val="00176D4E"/>
    <w:rsid w:val="001B020E"/>
    <w:rsid w:val="001C0EFC"/>
    <w:rsid w:val="001C4FAE"/>
    <w:rsid w:val="001E57E4"/>
    <w:rsid w:val="001F6A8C"/>
    <w:rsid w:val="00225FEF"/>
    <w:rsid w:val="0026124B"/>
    <w:rsid w:val="002709E4"/>
    <w:rsid w:val="00274571"/>
    <w:rsid w:val="002946FF"/>
    <w:rsid w:val="00296A4A"/>
    <w:rsid w:val="002A3F13"/>
    <w:rsid w:val="002A445F"/>
    <w:rsid w:val="002A749A"/>
    <w:rsid w:val="002B28ED"/>
    <w:rsid w:val="002B2F1F"/>
    <w:rsid w:val="002C1133"/>
    <w:rsid w:val="002C1247"/>
    <w:rsid w:val="00301D99"/>
    <w:rsid w:val="0031503B"/>
    <w:rsid w:val="0032419A"/>
    <w:rsid w:val="00340183"/>
    <w:rsid w:val="00346992"/>
    <w:rsid w:val="00352D94"/>
    <w:rsid w:val="003632D1"/>
    <w:rsid w:val="0038265F"/>
    <w:rsid w:val="003A1127"/>
    <w:rsid w:val="003B1114"/>
    <w:rsid w:val="003D262A"/>
    <w:rsid w:val="003D382D"/>
    <w:rsid w:val="003E5587"/>
    <w:rsid w:val="003E6D58"/>
    <w:rsid w:val="00405AFE"/>
    <w:rsid w:val="004159A6"/>
    <w:rsid w:val="00422D09"/>
    <w:rsid w:val="004326AF"/>
    <w:rsid w:val="0045132B"/>
    <w:rsid w:val="00454441"/>
    <w:rsid w:val="00456132"/>
    <w:rsid w:val="00462D90"/>
    <w:rsid w:val="004756E7"/>
    <w:rsid w:val="00485B6C"/>
    <w:rsid w:val="004A1786"/>
    <w:rsid w:val="004A2385"/>
    <w:rsid w:val="004B3C29"/>
    <w:rsid w:val="004B7E80"/>
    <w:rsid w:val="004D2D1C"/>
    <w:rsid w:val="00512F62"/>
    <w:rsid w:val="0052004E"/>
    <w:rsid w:val="00521B32"/>
    <w:rsid w:val="00532C34"/>
    <w:rsid w:val="00533623"/>
    <w:rsid w:val="00554182"/>
    <w:rsid w:val="00562815"/>
    <w:rsid w:val="00567B2C"/>
    <w:rsid w:val="0057706D"/>
    <w:rsid w:val="00580514"/>
    <w:rsid w:val="00581720"/>
    <w:rsid w:val="00587F8B"/>
    <w:rsid w:val="00597AEC"/>
    <w:rsid w:val="005A35DA"/>
    <w:rsid w:val="005B19B3"/>
    <w:rsid w:val="005E0279"/>
    <w:rsid w:val="00600AC8"/>
    <w:rsid w:val="006132DC"/>
    <w:rsid w:val="00632660"/>
    <w:rsid w:val="00634E4E"/>
    <w:rsid w:val="00643787"/>
    <w:rsid w:val="0065396A"/>
    <w:rsid w:val="00674D50"/>
    <w:rsid w:val="006755B1"/>
    <w:rsid w:val="00677C06"/>
    <w:rsid w:val="0068595E"/>
    <w:rsid w:val="00693E67"/>
    <w:rsid w:val="00696F77"/>
    <w:rsid w:val="006A07F7"/>
    <w:rsid w:val="006C196D"/>
    <w:rsid w:val="006D641B"/>
    <w:rsid w:val="006E2049"/>
    <w:rsid w:val="007026C4"/>
    <w:rsid w:val="007135B1"/>
    <w:rsid w:val="0072342C"/>
    <w:rsid w:val="00745B45"/>
    <w:rsid w:val="00747939"/>
    <w:rsid w:val="00760D91"/>
    <w:rsid w:val="00771EF6"/>
    <w:rsid w:val="00786A26"/>
    <w:rsid w:val="007C3C43"/>
    <w:rsid w:val="007D70DB"/>
    <w:rsid w:val="007E322E"/>
    <w:rsid w:val="007F4937"/>
    <w:rsid w:val="007F6018"/>
    <w:rsid w:val="007F7CCC"/>
    <w:rsid w:val="008102CE"/>
    <w:rsid w:val="0081517D"/>
    <w:rsid w:val="00822C67"/>
    <w:rsid w:val="00830EFA"/>
    <w:rsid w:val="0083413D"/>
    <w:rsid w:val="00835D60"/>
    <w:rsid w:val="00850397"/>
    <w:rsid w:val="0085257E"/>
    <w:rsid w:val="0085262C"/>
    <w:rsid w:val="00855474"/>
    <w:rsid w:val="00856DFB"/>
    <w:rsid w:val="00865FE5"/>
    <w:rsid w:val="00866F3E"/>
    <w:rsid w:val="008776F9"/>
    <w:rsid w:val="00881EEC"/>
    <w:rsid w:val="008871BB"/>
    <w:rsid w:val="0089631F"/>
    <w:rsid w:val="008A74DD"/>
    <w:rsid w:val="008B0005"/>
    <w:rsid w:val="008E0322"/>
    <w:rsid w:val="008E34E1"/>
    <w:rsid w:val="009208F4"/>
    <w:rsid w:val="009354EE"/>
    <w:rsid w:val="00945882"/>
    <w:rsid w:val="00946916"/>
    <w:rsid w:val="00954033"/>
    <w:rsid w:val="009729FD"/>
    <w:rsid w:val="009B0892"/>
    <w:rsid w:val="009D2CCB"/>
    <w:rsid w:val="009F11DD"/>
    <w:rsid w:val="00A24DBE"/>
    <w:rsid w:val="00A70875"/>
    <w:rsid w:val="00A94CCC"/>
    <w:rsid w:val="00AC1B38"/>
    <w:rsid w:val="00AC7A6D"/>
    <w:rsid w:val="00B0407D"/>
    <w:rsid w:val="00B21DE5"/>
    <w:rsid w:val="00B25F58"/>
    <w:rsid w:val="00B32566"/>
    <w:rsid w:val="00B37384"/>
    <w:rsid w:val="00B400FF"/>
    <w:rsid w:val="00B457C1"/>
    <w:rsid w:val="00B6520A"/>
    <w:rsid w:val="00B71BCF"/>
    <w:rsid w:val="00B8250D"/>
    <w:rsid w:val="00B914F7"/>
    <w:rsid w:val="00BA1A47"/>
    <w:rsid w:val="00BB1630"/>
    <w:rsid w:val="00BB481B"/>
    <w:rsid w:val="00BB5229"/>
    <w:rsid w:val="00BD5C2F"/>
    <w:rsid w:val="00BE1C21"/>
    <w:rsid w:val="00BF0F10"/>
    <w:rsid w:val="00C0105F"/>
    <w:rsid w:val="00C2373A"/>
    <w:rsid w:val="00C26C1F"/>
    <w:rsid w:val="00C44E34"/>
    <w:rsid w:val="00C54009"/>
    <w:rsid w:val="00C66946"/>
    <w:rsid w:val="00C80690"/>
    <w:rsid w:val="00C87B3B"/>
    <w:rsid w:val="00C97EE2"/>
    <w:rsid w:val="00CB1233"/>
    <w:rsid w:val="00CB7056"/>
    <w:rsid w:val="00CC62E7"/>
    <w:rsid w:val="00CD2313"/>
    <w:rsid w:val="00D31527"/>
    <w:rsid w:val="00D34071"/>
    <w:rsid w:val="00D45542"/>
    <w:rsid w:val="00D54E50"/>
    <w:rsid w:val="00D57A43"/>
    <w:rsid w:val="00D66AF8"/>
    <w:rsid w:val="00D71B64"/>
    <w:rsid w:val="00D73846"/>
    <w:rsid w:val="00D956F3"/>
    <w:rsid w:val="00D95B3C"/>
    <w:rsid w:val="00DA2031"/>
    <w:rsid w:val="00DA4E21"/>
    <w:rsid w:val="00DD302E"/>
    <w:rsid w:val="00DE550E"/>
    <w:rsid w:val="00E030D6"/>
    <w:rsid w:val="00E12F32"/>
    <w:rsid w:val="00E31E36"/>
    <w:rsid w:val="00E40750"/>
    <w:rsid w:val="00E43142"/>
    <w:rsid w:val="00E77B56"/>
    <w:rsid w:val="00EB71E1"/>
    <w:rsid w:val="00EC234A"/>
    <w:rsid w:val="00ED4D7E"/>
    <w:rsid w:val="00EE5C07"/>
    <w:rsid w:val="00EE72B0"/>
    <w:rsid w:val="00EF6063"/>
    <w:rsid w:val="00F023CC"/>
    <w:rsid w:val="00F17A32"/>
    <w:rsid w:val="00F235D2"/>
    <w:rsid w:val="00F250E5"/>
    <w:rsid w:val="00F320AD"/>
    <w:rsid w:val="00F3228F"/>
    <w:rsid w:val="00F52E25"/>
    <w:rsid w:val="00F65506"/>
    <w:rsid w:val="00F73ADF"/>
    <w:rsid w:val="00F96ED2"/>
    <w:rsid w:val="00FB409B"/>
    <w:rsid w:val="00FC2A81"/>
    <w:rsid w:val="00FC4CFD"/>
    <w:rsid w:val="00FD4777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2C67"/>
    <w:pPr>
      <w:spacing w:before="240" w:after="240" w:line="240" w:lineRule="auto"/>
    </w:pPr>
    <w:rPr>
      <w:rFonts w:ascii="Helvetica" w:hAnsi="Helvetica"/>
      <w:lang w:val="de-AT"/>
    </w:rPr>
  </w:style>
  <w:style w:type="paragraph" w:styleId="berschrift1">
    <w:name w:val="heading 1"/>
    <w:next w:val="Standard"/>
    <w:link w:val="berschrift1Zchn"/>
    <w:uiPriority w:val="9"/>
    <w:qFormat/>
    <w:rsid w:val="00822C67"/>
    <w:pPr>
      <w:spacing w:before="360" w:after="380"/>
      <w:outlineLvl w:val="0"/>
    </w:pPr>
    <w:rPr>
      <w:rFonts w:ascii="Helvetica" w:hAnsi="Helvetica"/>
      <w:b/>
      <w:bCs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33623"/>
    <w:pPr>
      <w:spacing w:before="360" w:after="320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063"/>
    <w:pPr>
      <w:spacing w:after="300"/>
      <w:outlineLvl w:val="2"/>
    </w:pPr>
    <w:rPr>
      <w:b/>
      <w:color w:val="0F243E" w:themeColor="text2" w:themeShade="80"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2C1247"/>
  </w:style>
  <w:style w:type="paragraph" w:styleId="Verzeichnis2">
    <w:name w:val="toc 2"/>
    <w:basedOn w:val="Standard"/>
    <w:next w:val="Standard"/>
    <w:autoRedefine/>
    <w:uiPriority w:val="39"/>
    <w:unhideWhenUsed/>
    <w:rsid w:val="002C1247"/>
    <w:pPr>
      <w:ind w:left="240"/>
    </w:pPr>
  </w:style>
  <w:style w:type="paragraph" w:styleId="Fuzeile">
    <w:name w:val="footer"/>
    <w:basedOn w:val="Standard"/>
    <w:link w:val="FuzeileZchn"/>
    <w:uiPriority w:val="99"/>
    <w:unhideWhenUsed/>
    <w:rsid w:val="00FB409B"/>
    <w:pPr>
      <w:pBdr>
        <w:top w:val="single" w:sz="4" w:space="1" w:color="auto"/>
      </w:pBdr>
      <w:tabs>
        <w:tab w:val="center" w:pos="4536"/>
        <w:tab w:val="right" w:pos="9072"/>
      </w:tabs>
    </w:pPr>
    <w:rPr>
      <w:color w:val="000000" w:themeColor="text1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FB409B"/>
    <w:rPr>
      <w:rFonts w:ascii="Helvetica" w:hAnsi="Helvetica"/>
      <w:color w:val="000000" w:themeColor="text1"/>
      <w:sz w:val="16"/>
      <w:szCs w:val="16"/>
    </w:rPr>
  </w:style>
  <w:style w:type="table" w:styleId="Tabellenraster">
    <w:name w:val="Table Grid"/>
    <w:basedOn w:val="NormaleTabelle"/>
    <w:uiPriority w:val="59"/>
    <w:rsid w:val="00DA4E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E2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E2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A112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8E0322"/>
    <w:pPr>
      <w:spacing w:after="440"/>
    </w:pPr>
    <w:rPr>
      <w:b/>
      <w:sz w:val="40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8E0322"/>
    <w:rPr>
      <w:rFonts w:ascii="Helvetica" w:hAnsi="Helvetica"/>
      <w:b/>
      <w:sz w:val="40"/>
      <w:szCs w:val="4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C67"/>
    <w:rPr>
      <w:rFonts w:ascii="Helvetica" w:hAnsi="Helvetica"/>
      <w:b/>
      <w:bCs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623"/>
    <w:rPr>
      <w:rFonts w:ascii="Helvetica" w:hAnsi="Helvetica"/>
      <w:b/>
      <w:sz w:val="28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6063"/>
    <w:rPr>
      <w:rFonts w:ascii="Helvetica" w:hAnsi="Helvetica"/>
      <w:b/>
      <w:color w:val="0F243E" w:themeColor="text2" w:themeShade="80"/>
      <w:sz w:val="24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rsid w:val="00352D94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352D94"/>
    <w:rPr>
      <w:rFonts w:ascii="Helvetica" w:hAnsi="Helvetica"/>
      <w:i/>
      <w:sz w:val="24"/>
      <w:szCs w:val="24"/>
    </w:rPr>
  </w:style>
  <w:style w:type="character" w:styleId="Hervorhebung">
    <w:name w:val="Emphasis"/>
    <w:aliases w:val="Schreibmaschine"/>
    <w:uiPriority w:val="20"/>
    <w:rsid w:val="00FB409B"/>
    <w:rPr>
      <w:rFonts w:ascii="Courier" w:hAnsi="Courier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2C1247"/>
    <w:pPr>
      <w:ind w:left="480"/>
    </w:pPr>
  </w:style>
  <w:style w:type="paragraph" w:customStyle="1" w:styleId="EDV-Code">
    <w:name w:val="EDV-Code"/>
    <w:basedOn w:val="Standard"/>
    <w:next w:val="Standard"/>
    <w:qFormat/>
    <w:rsid w:val="00462D9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FFF" w:themeFill="background1"/>
      <w:spacing w:after="60"/>
      <w:ind w:right="-2"/>
    </w:pPr>
    <w:rPr>
      <w:rFonts w:ascii="Courier New" w:hAnsi="Courier New"/>
      <w:noProof/>
      <w:sz w:val="20"/>
      <w:szCs w:val="20"/>
    </w:rPr>
  </w:style>
  <w:style w:type="paragraph" w:customStyle="1" w:styleId="Datum1">
    <w:name w:val="Datum1"/>
    <w:basedOn w:val="Standard"/>
    <w:next w:val="Standard"/>
    <w:autoRedefine/>
    <w:qFormat/>
    <w:rsid w:val="00CD2313"/>
    <w:pPr>
      <w:pBdr>
        <w:bottom w:val="dotted" w:sz="4" w:space="1" w:color="auto"/>
      </w:pBdr>
      <w:spacing w:after="300"/>
      <w:jc w:val="right"/>
    </w:pPr>
    <w:rPr>
      <w:color w:val="262626" w:themeColor="text1" w:themeTint="D9"/>
    </w:rPr>
  </w:style>
  <w:style w:type="paragraph" w:styleId="Verzeichnis4">
    <w:name w:val="toc 4"/>
    <w:basedOn w:val="Standard"/>
    <w:next w:val="Standard"/>
    <w:autoRedefine/>
    <w:uiPriority w:val="39"/>
    <w:unhideWhenUsed/>
    <w:rsid w:val="002C124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C124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C124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C124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C124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C1247"/>
    <w:pPr>
      <w:ind w:left="1920"/>
    </w:pPr>
  </w:style>
  <w:style w:type="paragraph" w:styleId="Kopfzeile">
    <w:name w:val="header"/>
    <w:basedOn w:val="Standard"/>
    <w:link w:val="KopfzeileZchn"/>
    <w:uiPriority w:val="99"/>
    <w:unhideWhenUsed/>
    <w:rsid w:val="004561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6132"/>
    <w:rPr>
      <w:rFonts w:ascii="Helvetica" w:hAnsi="Helvetica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29FD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346992"/>
    <w:pPr>
      <w:ind w:left="720"/>
      <w:contextualSpacing/>
    </w:pPr>
  </w:style>
  <w:style w:type="character" w:customStyle="1" w:styleId="CodeimText">
    <w:name w:val="Code im Text"/>
    <w:basedOn w:val="Absatz-Standardschriftart"/>
    <w:uiPriority w:val="1"/>
    <w:qFormat/>
    <w:rsid w:val="00F250E5"/>
    <w:rPr>
      <w:rFonts w:ascii="Courier New" w:hAnsi="Courier New" w:cs="Courier New"/>
      <w:noProof/>
      <w:lang w:val="de-DE" w:eastAsia="de-DE"/>
    </w:rPr>
  </w:style>
  <w:style w:type="character" w:customStyle="1" w:styleId="Syntax">
    <w:name w:val="Syntax"/>
    <w:basedOn w:val="Absatz-Standardschriftart"/>
    <w:uiPriority w:val="1"/>
    <w:qFormat/>
    <w:rsid w:val="006E2049"/>
    <w:rPr>
      <w:rFonts w:ascii="Courier New" w:hAnsi="Courier New" w:cs="Courier New"/>
      <w:b/>
      <w:i/>
      <w:bdr w:val="single" w:sz="4" w:space="0" w:color="auto" w:shadow="1"/>
      <w:shd w:val="clear" w:color="auto" w:fill="F2F2F2" w:themeFill="background1" w:themeFillShade="F2"/>
    </w:rPr>
  </w:style>
  <w:style w:type="paragraph" w:customStyle="1" w:styleId="Einleitungstext">
    <w:name w:val="Einleitungstext"/>
    <w:qFormat/>
    <w:rsid w:val="00822C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pacing w:before="240"/>
    </w:pPr>
    <w:rPr>
      <w:rFonts w:ascii="Helvetica" w:hAnsi="Helvetica"/>
      <w:i/>
      <w:noProof/>
      <w:lang w:eastAsia="de-DE"/>
    </w:rPr>
  </w:style>
  <w:style w:type="paragraph" w:customStyle="1" w:styleId="Fusszeile">
    <w:name w:val="Fusszeile"/>
    <w:qFormat/>
    <w:rsid w:val="00B25F58"/>
    <w:pPr>
      <w:pBdr>
        <w:top w:val="single" w:sz="4" w:space="1" w:color="D9D9D9" w:themeColor="background1" w:themeShade="D9"/>
      </w:pBdr>
      <w:jc w:val="center"/>
    </w:pPr>
    <w:rPr>
      <w:rFonts w:ascii="Helvetica" w:hAnsi="Helvetica"/>
      <w:color w:val="D9D9D9" w:themeColor="background1" w:themeShade="D9"/>
      <w:sz w:val="14"/>
      <w:szCs w:val="16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2C67"/>
    <w:pPr>
      <w:spacing w:before="240" w:after="240" w:line="240" w:lineRule="auto"/>
    </w:pPr>
    <w:rPr>
      <w:rFonts w:ascii="Helvetica" w:hAnsi="Helvetica"/>
      <w:lang w:val="de-AT"/>
    </w:rPr>
  </w:style>
  <w:style w:type="paragraph" w:styleId="berschrift1">
    <w:name w:val="heading 1"/>
    <w:next w:val="Standard"/>
    <w:link w:val="berschrift1Zchn"/>
    <w:uiPriority w:val="9"/>
    <w:qFormat/>
    <w:rsid w:val="00822C67"/>
    <w:pPr>
      <w:spacing w:before="360" w:after="380"/>
      <w:outlineLvl w:val="0"/>
    </w:pPr>
    <w:rPr>
      <w:rFonts w:ascii="Helvetica" w:hAnsi="Helvetica"/>
      <w:b/>
      <w:bCs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33623"/>
    <w:pPr>
      <w:spacing w:before="360" w:after="320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063"/>
    <w:pPr>
      <w:spacing w:after="300"/>
      <w:outlineLvl w:val="2"/>
    </w:pPr>
    <w:rPr>
      <w:b/>
      <w:color w:val="0F243E" w:themeColor="text2" w:themeShade="80"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2C1247"/>
  </w:style>
  <w:style w:type="paragraph" w:styleId="Verzeichnis2">
    <w:name w:val="toc 2"/>
    <w:basedOn w:val="Standard"/>
    <w:next w:val="Standard"/>
    <w:autoRedefine/>
    <w:uiPriority w:val="39"/>
    <w:unhideWhenUsed/>
    <w:rsid w:val="002C1247"/>
    <w:pPr>
      <w:ind w:left="240"/>
    </w:pPr>
  </w:style>
  <w:style w:type="paragraph" w:styleId="Fuzeile">
    <w:name w:val="footer"/>
    <w:basedOn w:val="Standard"/>
    <w:link w:val="FuzeileZchn"/>
    <w:uiPriority w:val="99"/>
    <w:unhideWhenUsed/>
    <w:rsid w:val="00FB409B"/>
    <w:pPr>
      <w:pBdr>
        <w:top w:val="single" w:sz="4" w:space="1" w:color="auto"/>
      </w:pBdr>
      <w:tabs>
        <w:tab w:val="center" w:pos="4536"/>
        <w:tab w:val="right" w:pos="9072"/>
      </w:tabs>
    </w:pPr>
    <w:rPr>
      <w:color w:val="000000" w:themeColor="text1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FB409B"/>
    <w:rPr>
      <w:rFonts w:ascii="Helvetica" w:hAnsi="Helvetica"/>
      <w:color w:val="000000" w:themeColor="text1"/>
      <w:sz w:val="16"/>
      <w:szCs w:val="16"/>
    </w:rPr>
  </w:style>
  <w:style w:type="table" w:styleId="Tabellenraster">
    <w:name w:val="Table Grid"/>
    <w:basedOn w:val="NormaleTabelle"/>
    <w:uiPriority w:val="59"/>
    <w:rsid w:val="00DA4E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E2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E2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A112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8E0322"/>
    <w:pPr>
      <w:spacing w:after="440"/>
    </w:pPr>
    <w:rPr>
      <w:b/>
      <w:sz w:val="40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8E0322"/>
    <w:rPr>
      <w:rFonts w:ascii="Helvetica" w:hAnsi="Helvetica"/>
      <w:b/>
      <w:sz w:val="40"/>
      <w:szCs w:val="4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C67"/>
    <w:rPr>
      <w:rFonts w:ascii="Helvetica" w:hAnsi="Helvetica"/>
      <w:b/>
      <w:bCs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623"/>
    <w:rPr>
      <w:rFonts w:ascii="Helvetica" w:hAnsi="Helvetica"/>
      <w:b/>
      <w:sz w:val="28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6063"/>
    <w:rPr>
      <w:rFonts w:ascii="Helvetica" w:hAnsi="Helvetica"/>
      <w:b/>
      <w:color w:val="0F243E" w:themeColor="text2" w:themeShade="80"/>
      <w:sz w:val="24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rsid w:val="00352D94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352D94"/>
    <w:rPr>
      <w:rFonts w:ascii="Helvetica" w:hAnsi="Helvetica"/>
      <w:i/>
      <w:sz w:val="24"/>
      <w:szCs w:val="24"/>
    </w:rPr>
  </w:style>
  <w:style w:type="character" w:styleId="Hervorhebung">
    <w:name w:val="Emphasis"/>
    <w:aliases w:val="Schreibmaschine"/>
    <w:uiPriority w:val="20"/>
    <w:rsid w:val="00FB409B"/>
    <w:rPr>
      <w:rFonts w:ascii="Courier" w:hAnsi="Courier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2C1247"/>
    <w:pPr>
      <w:ind w:left="480"/>
    </w:pPr>
  </w:style>
  <w:style w:type="paragraph" w:customStyle="1" w:styleId="EDV-Code">
    <w:name w:val="EDV-Code"/>
    <w:basedOn w:val="Standard"/>
    <w:next w:val="Standard"/>
    <w:qFormat/>
    <w:rsid w:val="00462D9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FFF" w:themeFill="background1"/>
      <w:spacing w:after="60"/>
      <w:ind w:right="-2"/>
    </w:pPr>
    <w:rPr>
      <w:rFonts w:ascii="Courier New" w:hAnsi="Courier New"/>
      <w:noProof/>
      <w:sz w:val="20"/>
      <w:szCs w:val="20"/>
    </w:rPr>
  </w:style>
  <w:style w:type="paragraph" w:customStyle="1" w:styleId="Datum1">
    <w:name w:val="Datum1"/>
    <w:basedOn w:val="Standard"/>
    <w:next w:val="Standard"/>
    <w:autoRedefine/>
    <w:qFormat/>
    <w:rsid w:val="00CD2313"/>
    <w:pPr>
      <w:pBdr>
        <w:bottom w:val="dotted" w:sz="4" w:space="1" w:color="auto"/>
      </w:pBdr>
      <w:spacing w:after="300"/>
      <w:jc w:val="right"/>
    </w:pPr>
    <w:rPr>
      <w:color w:val="262626" w:themeColor="text1" w:themeTint="D9"/>
    </w:rPr>
  </w:style>
  <w:style w:type="paragraph" w:styleId="Verzeichnis4">
    <w:name w:val="toc 4"/>
    <w:basedOn w:val="Standard"/>
    <w:next w:val="Standard"/>
    <w:autoRedefine/>
    <w:uiPriority w:val="39"/>
    <w:unhideWhenUsed/>
    <w:rsid w:val="002C124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C124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C124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C124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C124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C1247"/>
    <w:pPr>
      <w:ind w:left="1920"/>
    </w:pPr>
  </w:style>
  <w:style w:type="paragraph" w:styleId="Kopfzeile">
    <w:name w:val="header"/>
    <w:basedOn w:val="Standard"/>
    <w:link w:val="KopfzeileZchn"/>
    <w:uiPriority w:val="99"/>
    <w:unhideWhenUsed/>
    <w:rsid w:val="004561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6132"/>
    <w:rPr>
      <w:rFonts w:ascii="Helvetica" w:hAnsi="Helvetica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29FD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346992"/>
    <w:pPr>
      <w:ind w:left="720"/>
      <w:contextualSpacing/>
    </w:pPr>
  </w:style>
  <w:style w:type="character" w:customStyle="1" w:styleId="CodeimText">
    <w:name w:val="Code im Text"/>
    <w:basedOn w:val="Absatz-Standardschriftart"/>
    <w:uiPriority w:val="1"/>
    <w:qFormat/>
    <w:rsid w:val="00F250E5"/>
    <w:rPr>
      <w:rFonts w:ascii="Courier New" w:hAnsi="Courier New" w:cs="Courier New"/>
      <w:noProof/>
      <w:lang w:val="de-DE" w:eastAsia="de-DE"/>
    </w:rPr>
  </w:style>
  <w:style w:type="character" w:customStyle="1" w:styleId="Syntax">
    <w:name w:val="Syntax"/>
    <w:basedOn w:val="Absatz-Standardschriftart"/>
    <w:uiPriority w:val="1"/>
    <w:qFormat/>
    <w:rsid w:val="006E2049"/>
    <w:rPr>
      <w:rFonts w:ascii="Courier New" w:hAnsi="Courier New" w:cs="Courier New"/>
      <w:b/>
      <w:i/>
      <w:bdr w:val="single" w:sz="4" w:space="0" w:color="auto" w:shadow="1"/>
      <w:shd w:val="clear" w:color="auto" w:fill="F2F2F2" w:themeFill="background1" w:themeFillShade="F2"/>
    </w:rPr>
  </w:style>
  <w:style w:type="paragraph" w:customStyle="1" w:styleId="Einleitungstext">
    <w:name w:val="Einleitungstext"/>
    <w:qFormat/>
    <w:rsid w:val="00822C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pacing w:before="240"/>
    </w:pPr>
    <w:rPr>
      <w:rFonts w:ascii="Helvetica" w:hAnsi="Helvetica"/>
      <w:i/>
      <w:noProof/>
      <w:lang w:eastAsia="de-DE"/>
    </w:rPr>
  </w:style>
  <w:style w:type="paragraph" w:customStyle="1" w:styleId="Fusszeile">
    <w:name w:val="Fusszeile"/>
    <w:qFormat/>
    <w:rsid w:val="00B25F58"/>
    <w:pPr>
      <w:pBdr>
        <w:top w:val="single" w:sz="4" w:space="1" w:color="D9D9D9" w:themeColor="background1" w:themeShade="D9"/>
      </w:pBdr>
      <w:jc w:val="center"/>
    </w:pPr>
    <w:rPr>
      <w:rFonts w:ascii="Helvetica" w:hAnsi="Helvetica"/>
      <w:color w:val="D9D9D9" w:themeColor="background1" w:themeShade="D9"/>
      <w:sz w:val="14"/>
      <w:szCs w:val="1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esktop\CARITAS\Word%20Einf&#252;hrung\lerne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433DA-CBD8-4A28-89E6-F2BFED00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lernen.dotx</Template>
  <TotalTime>0</TotalTime>
  <Pages>1</Pages>
  <Words>202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Lernen 1: THEMA1	</vt:lpstr>
      <vt:lpstr>Lernen 2: THEMA1	</vt:lpstr>
      <vt:lpstr>Lernen 3: THEMA1	</vt:lpstr>
    </vt:vector>
  </TitlesOfParts>
  <Company/>
  <LinksUpToDate>false</LinksUpToDate>
  <CharactersWithSpaces>1473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Maier</dc:creator>
  <dc:description>Visual Basic for Applications</dc:description>
  <cp:lastModifiedBy>Thomas Maier</cp:lastModifiedBy>
  <cp:revision>2</cp:revision>
  <cp:lastPrinted>2016-01-29T17:58:00Z</cp:lastPrinted>
  <dcterms:created xsi:type="dcterms:W3CDTF">2017-03-09T20:25:00Z</dcterms:created>
  <dcterms:modified xsi:type="dcterms:W3CDTF">2017-03-09T21:30:00Z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fonnummer">
    <vt:lpwstr>+43 680 2130156</vt:lpwstr>
  </property>
  <property fmtid="{D5CDD505-2E9C-101B-9397-08002B2CF9AE}" pid="3" name="Matrikelnummer">
    <vt:lpwstr>1081751</vt:lpwstr>
  </property>
  <property fmtid="{D5CDD505-2E9C-101B-9397-08002B2CF9AE}" pid="4" name="E-Mail">
    <vt:lpwstr>tom.maier@live.at</vt:lpwstr>
  </property>
</Properties>
</file>