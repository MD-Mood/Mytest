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4C" w:rsidRDefault="00B966E3" w:rsidP="001E004C">
      <w:pPr>
        <w:jc w:val="right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noProof/>
          <w:sz w:val="36"/>
          <w:szCs w:val="36"/>
          <w:lang w:val="de-AT"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4519930</wp:posOffset>
            </wp:positionH>
            <wp:positionV relativeFrom="paragraph">
              <wp:posOffset>-154305</wp:posOffset>
            </wp:positionV>
            <wp:extent cx="1666875" cy="623570"/>
            <wp:effectExtent l="0" t="0" r="9525" b="5080"/>
            <wp:wrapTight wrapText="bothSides">
              <wp:wrapPolygon edited="0">
                <wp:start x="0" y="0"/>
                <wp:lineTo x="0" y="21116"/>
                <wp:lineTo x="21477" y="21116"/>
                <wp:lineTo x="2147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Logo4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04C" w:rsidRDefault="00DB28F6" w:rsidP="00DB28F6">
      <w:pPr>
        <w:rPr>
          <w:rFonts w:ascii="Trebuchet MS" w:hAnsi="Trebuchet MS"/>
          <w:sz w:val="36"/>
          <w:szCs w:val="36"/>
        </w:rPr>
      </w:pPr>
      <w:r w:rsidRPr="005B093C">
        <w:rPr>
          <w:rFonts w:ascii="Trebuchet MS" w:hAnsi="Trebuchet MS"/>
          <w:sz w:val="36"/>
          <w:szCs w:val="36"/>
        </w:rPr>
        <w:t>Beraterprofil</w:t>
      </w:r>
    </w:p>
    <w:p w:rsidR="00DB28F6" w:rsidRPr="005B093C" w:rsidRDefault="00DB28F6" w:rsidP="00DB28F6">
      <w:pPr>
        <w:rPr>
          <w:rFonts w:ascii="Trebuchet MS" w:hAnsi="Trebuchet MS"/>
          <w:sz w:val="36"/>
          <w:szCs w:val="36"/>
        </w:rPr>
      </w:pPr>
    </w:p>
    <w:p w:rsidR="00DB28F6" w:rsidRPr="00BF3E87" w:rsidRDefault="00DB28F6" w:rsidP="00DB28F6">
      <w:pPr>
        <w:rPr>
          <w:rFonts w:ascii="Trebuchet MS" w:hAnsi="Trebuchet MS"/>
        </w:rPr>
      </w:pPr>
    </w:p>
    <w:p w:rsidR="00DB28F6" w:rsidRPr="0061214F" w:rsidRDefault="00DB28F6" w:rsidP="00DB28F6">
      <w:pPr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Wirtschaftskammer Vorarlberg</w:t>
      </w:r>
    </w:p>
    <w:p w:rsidR="00DB28F6" w:rsidRPr="0061214F" w:rsidRDefault="00DB28F6" w:rsidP="00DB28F6">
      <w:pPr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Gründer</w:t>
      </w:r>
      <w:r w:rsidR="00576FED">
        <w:rPr>
          <w:rFonts w:ascii="Trebuchet MS" w:hAnsi="Trebuchet MS"/>
          <w:sz w:val="22"/>
          <w:szCs w:val="22"/>
        </w:rPr>
        <w:t>s</w:t>
      </w:r>
      <w:r w:rsidRPr="0061214F">
        <w:rPr>
          <w:rFonts w:ascii="Trebuchet MS" w:hAnsi="Trebuchet MS"/>
          <w:sz w:val="22"/>
          <w:szCs w:val="22"/>
        </w:rPr>
        <w:t>ervice</w:t>
      </w:r>
    </w:p>
    <w:p w:rsidR="00DB28F6" w:rsidRPr="0061214F" w:rsidRDefault="00DB28F6" w:rsidP="00DB28F6">
      <w:pPr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Wichnergasse 9</w:t>
      </w:r>
    </w:p>
    <w:p w:rsidR="00DB28F6" w:rsidRPr="0061214F" w:rsidRDefault="00DB28F6" w:rsidP="00DB28F6">
      <w:pPr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6800 Feldkirch</w:t>
      </w:r>
    </w:p>
    <w:p w:rsidR="00DB28F6" w:rsidRPr="00BF3E87" w:rsidRDefault="00DB28F6" w:rsidP="00DB28F6">
      <w:pPr>
        <w:rPr>
          <w:rFonts w:ascii="Trebuchet MS" w:hAnsi="Trebuchet MS"/>
        </w:rPr>
      </w:pPr>
    </w:p>
    <w:p w:rsidR="00DB28F6" w:rsidRPr="006904C8" w:rsidRDefault="006904C8" w:rsidP="00DB28F6">
      <w:pPr>
        <w:rPr>
          <w:rFonts w:ascii="Trebuchet MS" w:hAnsi="Trebuchet MS"/>
          <w:sz w:val="20"/>
        </w:rPr>
      </w:pPr>
      <w:r w:rsidRPr="006904C8">
        <w:rPr>
          <w:rFonts w:ascii="Trebuchet MS" w:hAnsi="Trebuchet MS"/>
          <w:sz w:val="20"/>
        </w:rPr>
        <w:t>Fax: 05522/305-108</w:t>
      </w:r>
    </w:p>
    <w:p w:rsidR="006904C8" w:rsidRPr="006904C8" w:rsidRDefault="00B966E3" w:rsidP="00DB28F6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Tel: 05522/305-1155</w:t>
      </w:r>
    </w:p>
    <w:p w:rsidR="006904C8" w:rsidRPr="006904C8" w:rsidRDefault="006904C8" w:rsidP="00DB28F6">
      <w:pPr>
        <w:rPr>
          <w:rFonts w:ascii="Trebuchet MS" w:hAnsi="Trebuchet MS"/>
          <w:sz w:val="20"/>
        </w:rPr>
      </w:pPr>
      <w:r w:rsidRPr="006904C8">
        <w:rPr>
          <w:rFonts w:ascii="Trebuchet MS" w:hAnsi="Trebuchet MS"/>
          <w:sz w:val="20"/>
        </w:rPr>
        <w:t xml:space="preserve">Email: </w:t>
      </w:r>
      <w:r w:rsidR="00B966E3">
        <w:rPr>
          <w:rFonts w:ascii="Trebuchet MS" w:hAnsi="Trebuchet MS"/>
          <w:sz w:val="20"/>
        </w:rPr>
        <w:t>betriebsnachfolge</w:t>
      </w:r>
      <w:r w:rsidRPr="006904C8">
        <w:rPr>
          <w:rFonts w:ascii="Trebuchet MS" w:hAnsi="Trebuchet MS"/>
          <w:sz w:val="20"/>
        </w:rPr>
        <w:t>@wkv.at</w:t>
      </w:r>
    </w:p>
    <w:p w:rsidR="006904C8" w:rsidRDefault="006904C8" w:rsidP="00DB28F6">
      <w:pPr>
        <w:rPr>
          <w:rFonts w:ascii="Trebuchet MS" w:hAnsi="Trebuchet MS"/>
        </w:rPr>
      </w:pPr>
    </w:p>
    <w:p w:rsidR="00DB28F6" w:rsidRPr="00BF3E87" w:rsidRDefault="00DB28F6" w:rsidP="00DB28F6">
      <w:pPr>
        <w:rPr>
          <w:rFonts w:ascii="Trebuchet MS" w:hAnsi="Trebuchet MS"/>
        </w:rPr>
      </w:pPr>
    </w:p>
    <w:p w:rsidR="00DB28F6" w:rsidRPr="0061214F" w:rsidRDefault="00DB28F6" w:rsidP="00DB28F6">
      <w:pPr>
        <w:rPr>
          <w:rFonts w:ascii="Trebuchet MS" w:hAnsi="Trebuchet MS"/>
          <w:sz w:val="22"/>
          <w:szCs w:val="22"/>
        </w:rPr>
      </w:pPr>
    </w:p>
    <w:p w:rsidR="00DB28F6" w:rsidRPr="0061214F" w:rsidRDefault="00DB28F6" w:rsidP="00DB28F6">
      <w:pPr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Für die Aufnahme in unsere Beraterdatenbank benötigen wir von Ihnen einige Informationen. Wir bitten Sie daher, uns einige Angaben über Ihr Unternehmen zu machen. Im Voraus herzlichen Dank!</w:t>
      </w:r>
    </w:p>
    <w:p w:rsidR="00DB28F6" w:rsidRPr="0061214F" w:rsidRDefault="00DB28F6" w:rsidP="00DB28F6">
      <w:pPr>
        <w:rPr>
          <w:rFonts w:ascii="Trebuchet MS" w:hAnsi="Trebuchet MS"/>
          <w:sz w:val="22"/>
          <w:szCs w:val="22"/>
        </w:rPr>
      </w:pPr>
    </w:p>
    <w:p w:rsidR="00DB28F6" w:rsidRPr="0061214F" w:rsidRDefault="00DB28F6" w:rsidP="00DB28F6">
      <w:pPr>
        <w:rPr>
          <w:rFonts w:ascii="Trebuchet MS" w:hAnsi="Trebuchet MS"/>
          <w:b/>
          <w:sz w:val="22"/>
          <w:szCs w:val="22"/>
        </w:rPr>
      </w:pPr>
      <w:r w:rsidRPr="0061214F">
        <w:rPr>
          <w:rFonts w:ascii="Trebuchet MS" w:hAnsi="Trebuchet MS"/>
          <w:b/>
          <w:sz w:val="22"/>
          <w:szCs w:val="22"/>
        </w:rPr>
        <w:t>Beratungsunternehmen</w:t>
      </w:r>
    </w:p>
    <w:p w:rsidR="00DB28F6" w:rsidRPr="0061214F" w:rsidRDefault="00DB28F6" w:rsidP="00DB28F6">
      <w:pPr>
        <w:rPr>
          <w:rFonts w:ascii="Trebuchet MS" w:hAnsi="Trebuchet MS"/>
          <w:b/>
          <w:sz w:val="22"/>
          <w:szCs w:val="22"/>
        </w:rPr>
      </w:pPr>
    </w:p>
    <w:p w:rsidR="00DB28F6" w:rsidRPr="0061214F" w:rsidRDefault="00DB28F6" w:rsidP="000C240F">
      <w:pPr>
        <w:tabs>
          <w:tab w:val="left" w:pos="3261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Name:</w:t>
      </w:r>
      <w:r w:rsidR="000C240F" w:rsidRPr="0061214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842674683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DB28F6" w:rsidP="000C240F">
      <w:pPr>
        <w:tabs>
          <w:tab w:val="left" w:pos="3261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Adresse:</w:t>
      </w:r>
      <w:r w:rsidR="000C240F" w:rsidRPr="0061214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1869018320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DB28F6" w:rsidP="000C240F">
      <w:pPr>
        <w:tabs>
          <w:tab w:val="left" w:pos="3261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Telefon:</w:t>
      </w:r>
      <w:r w:rsidR="000C240F" w:rsidRPr="0061214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616414104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DB28F6" w:rsidP="000C240F">
      <w:pPr>
        <w:tabs>
          <w:tab w:val="left" w:pos="3261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Fax:</w:t>
      </w:r>
      <w:r w:rsidR="00E2367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388997508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CF5748" w:rsidRPr="0061214F" w:rsidRDefault="00CF5748" w:rsidP="000C240F">
      <w:pPr>
        <w:tabs>
          <w:tab w:val="left" w:pos="3261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 xml:space="preserve">E-Mail: </w:t>
      </w:r>
      <w:r w:rsidR="00E2367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2056663864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DB28F6" w:rsidP="000C240F">
      <w:pPr>
        <w:tabs>
          <w:tab w:val="left" w:pos="3261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Geburtsdatum:</w:t>
      </w:r>
      <w:r w:rsidR="00E2367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1526216512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DB28F6" w:rsidP="000C240F">
      <w:pPr>
        <w:tabs>
          <w:tab w:val="left" w:pos="3261"/>
          <w:tab w:val="left" w:pos="5104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Bankverbindung:</w:t>
      </w:r>
      <w:r w:rsidR="00E2367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-940601570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DB28F6" w:rsidP="000C240F">
      <w:pPr>
        <w:tabs>
          <w:tab w:val="left" w:pos="3261"/>
          <w:tab w:val="left" w:pos="5104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Bankleitzahl:</w:t>
      </w:r>
      <w:r w:rsidR="00E2367F">
        <w:rPr>
          <w:rFonts w:ascii="Trebuchet MS" w:hAnsi="Trebuchet MS"/>
          <w:sz w:val="22"/>
          <w:szCs w:val="22"/>
        </w:rPr>
        <w:tab/>
      </w:r>
      <w:r w:rsidRPr="0061214F">
        <w:rPr>
          <w:rFonts w:ascii="Trebuchet MS" w:hAnsi="Trebuchet MS"/>
          <w:sz w:val="22"/>
          <w:szCs w:val="22"/>
        </w:rPr>
        <w:t xml:space="preserve"> </w:t>
      </w:r>
      <w:sdt>
        <w:sdtPr>
          <w:rPr>
            <w:rFonts w:ascii="Trebuchet MS" w:hAnsi="Trebuchet MS"/>
            <w:sz w:val="22"/>
            <w:szCs w:val="22"/>
          </w:rPr>
          <w:id w:val="-1370375322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</w:t>
          </w:r>
        </w:sdtContent>
      </w:sdt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b/>
          <w:sz w:val="22"/>
          <w:szCs w:val="22"/>
        </w:rPr>
      </w:pPr>
      <w:r w:rsidRPr="0061214F">
        <w:rPr>
          <w:rFonts w:ascii="Trebuchet MS" w:hAnsi="Trebuchet MS"/>
          <w:b/>
          <w:sz w:val="22"/>
          <w:szCs w:val="22"/>
        </w:rPr>
        <w:t>Mitarbeiter und/oder Partner</w:t>
      </w:r>
    </w:p>
    <w:sdt>
      <w:sdtPr>
        <w:rPr>
          <w:rFonts w:ascii="Trebuchet MS" w:hAnsi="Trebuchet MS"/>
          <w:b/>
          <w:sz w:val="22"/>
          <w:szCs w:val="22"/>
        </w:rPr>
        <w:id w:val="-1451929168"/>
        <w:placeholder>
          <w:docPart w:val="DefaultPlaceholder_1082065158"/>
        </w:placeholder>
        <w:text/>
      </w:sdtPr>
      <w:sdtEndPr/>
      <w:sdtContent>
        <w:p w:rsidR="00DB28F6" w:rsidRPr="0061214F" w:rsidRDefault="00E2367F" w:rsidP="00DB28F6">
          <w:pPr>
            <w:tabs>
              <w:tab w:val="left" w:pos="5104"/>
            </w:tabs>
            <w:rPr>
              <w:rFonts w:ascii="Trebuchet MS" w:hAnsi="Trebuchet MS"/>
              <w:b/>
              <w:sz w:val="22"/>
              <w:szCs w:val="22"/>
            </w:rPr>
          </w:pPr>
          <w:r>
            <w:rPr>
              <w:rFonts w:ascii="Trebuchet MS" w:hAnsi="Trebuchet MS"/>
              <w:b/>
              <w:sz w:val="22"/>
              <w:szCs w:val="22"/>
            </w:rPr>
            <w:t xml:space="preserve">   </w:t>
          </w:r>
        </w:p>
      </w:sdtContent>
    </w:sdt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b/>
          <w:sz w:val="22"/>
          <w:szCs w:val="22"/>
        </w:rPr>
      </w:pPr>
      <w:r w:rsidRPr="0061214F">
        <w:rPr>
          <w:rFonts w:ascii="Trebuchet MS" w:hAnsi="Trebuchet MS"/>
          <w:b/>
          <w:sz w:val="22"/>
          <w:szCs w:val="22"/>
        </w:rPr>
        <w:t>Beratungsschwerpunkte</w:t>
      </w:r>
    </w:p>
    <w:sdt>
      <w:sdtPr>
        <w:rPr>
          <w:rFonts w:ascii="Trebuchet MS" w:hAnsi="Trebuchet MS"/>
          <w:b/>
          <w:sz w:val="22"/>
          <w:szCs w:val="22"/>
        </w:rPr>
        <w:id w:val="1258939514"/>
        <w:placeholder>
          <w:docPart w:val="DefaultPlaceholder_1082065158"/>
        </w:placeholder>
        <w:text/>
      </w:sdtPr>
      <w:sdtEndPr/>
      <w:sdtContent>
        <w:p w:rsidR="00DB28F6" w:rsidRPr="0061214F" w:rsidRDefault="00E2367F" w:rsidP="00DB28F6">
          <w:pPr>
            <w:tabs>
              <w:tab w:val="left" w:pos="5104"/>
            </w:tabs>
            <w:rPr>
              <w:rFonts w:ascii="Trebuchet MS" w:hAnsi="Trebuchet MS"/>
              <w:b/>
              <w:sz w:val="22"/>
              <w:szCs w:val="22"/>
            </w:rPr>
          </w:pPr>
          <w:r>
            <w:rPr>
              <w:rFonts w:ascii="Trebuchet MS" w:hAnsi="Trebuchet MS"/>
              <w:b/>
              <w:sz w:val="22"/>
              <w:szCs w:val="22"/>
            </w:rPr>
            <w:t xml:space="preserve">   </w:t>
          </w:r>
        </w:p>
      </w:sdtContent>
    </w:sdt>
    <w:p w:rsidR="001E004C" w:rsidRPr="0061214F" w:rsidRDefault="001E004C" w:rsidP="00DB28F6">
      <w:pPr>
        <w:tabs>
          <w:tab w:val="left" w:pos="5104"/>
        </w:tabs>
        <w:rPr>
          <w:rFonts w:ascii="Trebuchet MS" w:hAnsi="Trebuchet MS"/>
          <w:b/>
          <w:sz w:val="22"/>
          <w:szCs w:val="22"/>
        </w:rPr>
      </w:pPr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b/>
          <w:sz w:val="22"/>
          <w:szCs w:val="22"/>
        </w:rPr>
      </w:pPr>
      <w:r w:rsidRPr="0061214F">
        <w:rPr>
          <w:rFonts w:ascii="Trebuchet MS" w:hAnsi="Trebuchet MS"/>
          <w:b/>
          <w:sz w:val="22"/>
          <w:szCs w:val="22"/>
        </w:rPr>
        <w:t>Hauptzielgruppen</w:t>
      </w:r>
    </w:p>
    <w:sdt>
      <w:sdtPr>
        <w:rPr>
          <w:rFonts w:ascii="Trebuchet MS" w:hAnsi="Trebuchet MS"/>
          <w:b/>
          <w:sz w:val="22"/>
          <w:szCs w:val="22"/>
        </w:rPr>
        <w:id w:val="-1916088449"/>
        <w:placeholder>
          <w:docPart w:val="DefaultPlaceholder_1082065158"/>
        </w:placeholder>
        <w:text/>
      </w:sdtPr>
      <w:sdtEndPr/>
      <w:sdtContent>
        <w:p w:rsidR="00DB28F6" w:rsidRPr="0061214F" w:rsidRDefault="00E2367F" w:rsidP="00DB28F6">
          <w:pPr>
            <w:tabs>
              <w:tab w:val="left" w:pos="5104"/>
            </w:tabs>
            <w:rPr>
              <w:rFonts w:ascii="Trebuchet MS" w:hAnsi="Trebuchet MS"/>
              <w:b/>
              <w:sz w:val="22"/>
              <w:szCs w:val="22"/>
            </w:rPr>
          </w:pPr>
          <w:r>
            <w:rPr>
              <w:rFonts w:ascii="Trebuchet MS" w:hAnsi="Trebuchet MS"/>
              <w:b/>
              <w:sz w:val="22"/>
              <w:szCs w:val="22"/>
            </w:rPr>
            <w:t xml:space="preserve">   </w:t>
          </w:r>
        </w:p>
      </w:sdtContent>
    </w:sdt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b/>
          <w:sz w:val="22"/>
          <w:szCs w:val="22"/>
        </w:rPr>
      </w:pPr>
    </w:p>
    <w:p w:rsidR="00DB28F6" w:rsidRPr="0061214F" w:rsidRDefault="00CF5748" w:rsidP="00DB28F6">
      <w:pPr>
        <w:tabs>
          <w:tab w:val="left" w:pos="5104"/>
        </w:tabs>
        <w:rPr>
          <w:rFonts w:ascii="Trebuchet MS" w:hAnsi="Trebuchet MS"/>
          <w:b/>
          <w:sz w:val="22"/>
          <w:szCs w:val="22"/>
        </w:rPr>
      </w:pPr>
      <w:r w:rsidRPr="0061214F">
        <w:rPr>
          <w:rFonts w:ascii="Trebuchet MS" w:hAnsi="Trebuchet MS"/>
          <w:b/>
          <w:sz w:val="22"/>
          <w:szCs w:val="22"/>
        </w:rPr>
        <w:t>Eventuell USP/besonderes Knowh</w:t>
      </w:r>
      <w:r w:rsidR="00DB28F6" w:rsidRPr="0061214F">
        <w:rPr>
          <w:rFonts w:ascii="Trebuchet MS" w:hAnsi="Trebuchet MS"/>
          <w:b/>
          <w:sz w:val="22"/>
          <w:szCs w:val="22"/>
        </w:rPr>
        <w:t>ow</w:t>
      </w:r>
    </w:p>
    <w:sdt>
      <w:sdtPr>
        <w:rPr>
          <w:rFonts w:ascii="Trebuchet MS" w:hAnsi="Trebuchet MS"/>
          <w:b/>
          <w:sz w:val="22"/>
          <w:szCs w:val="22"/>
        </w:rPr>
        <w:id w:val="-320728841"/>
        <w:placeholder>
          <w:docPart w:val="DefaultPlaceholder_1082065158"/>
        </w:placeholder>
        <w:text/>
      </w:sdtPr>
      <w:sdtEndPr/>
      <w:sdtContent>
        <w:p w:rsidR="00DB28F6" w:rsidRPr="0061214F" w:rsidRDefault="00E2367F" w:rsidP="00DB28F6">
          <w:pPr>
            <w:tabs>
              <w:tab w:val="left" w:pos="5104"/>
            </w:tabs>
            <w:rPr>
              <w:rFonts w:ascii="Trebuchet MS" w:hAnsi="Trebuchet MS"/>
              <w:b/>
              <w:sz w:val="22"/>
              <w:szCs w:val="22"/>
            </w:rPr>
          </w:pPr>
          <w:r>
            <w:rPr>
              <w:rFonts w:ascii="Trebuchet MS" w:hAnsi="Trebuchet MS"/>
              <w:b/>
              <w:sz w:val="22"/>
              <w:szCs w:val="22"/>
            </w:rPr>
            <w:t xml:space="preserve">   </w:t>
          </w:r>
        </w:p>
      </w:sdtContent>
    </w:sdt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b/>
          <w:sz w:val="22"/>
          <w:szCs w:val="22"/>
        </w:rPr>
      </w:pPr>
      <w:r w:rsidRPr="0061214F">
        <w:rPr>
          <w:rFonts w:ascii="Trebuchet MS" w:hAnsi="Trebuchet MS"/>
          <w:b/>
          <w:sz w:val="22"/>
          <w:szCs w:val="22"/>
        </w:rPr>
        <w:t>Stundensatz/Tag</w:t>
      </w:r>
      <w:r w:rsidR="001E6281" w:rsidRPr="0061214F">
        <w:rPr>
          <w:rFonts w:ascii="Trebuchet MS" w:hAnsi="Trebuchet MS"/>
          <w:b/>
          <w:sz w:val="22"/>
          <w:szCs w:val="22"/>
        </w:rPr>
        <w:t>es</w:t>
      </w:r>
      <w:r w:rsidRPr="0061214F">
        <w:rPr>
          <w:rFonts w:ascii="Trebuchet MS" w:hAnsi="Trebuchet MS"/>
          <w:b/>
          <w:sz w:val="22"/>
          <w:szCs w:val="22"/>
        </w:rPr>
        <w:t>satz</w:t>
      </w:r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b/>
          <w:sz w:val="22"/>
          <w:szCs w:val="22"/>
        </w:rPr>
      </w:pPr>
    </w:p>
    <w:p w:rsidR="00DB28F6" w:rsidRPr="0061214F" w:rsidRDefault="00DB28F6" w:rsidP="00E2367F">
      <w:pPr>
        <w:tabs>
          <w:tab w:val="left" w:pos="3402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a) für Beratungsleistungen:</w:t>
      </w:r>
      <w:r w:rsidR="00E2367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1888296299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</w:p>
    <w:p w:rsidR="00DB28F6" w:rsidRPr="0061214F" w:rsidRDefault="00DB28F6" w:rsidP="00E2367F">
      <w:pPr>
        <w:tabs>
          <w:tab w:val="left" w:pos="3402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b) für Seminartätigkeiten:</w:t>
      </w:r>
      <w:r w:rsidR="00E2367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727882534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</w:p>
    <w:p w:rsidR="00DB28F6" w:rsidRPr="0061214F" w:rsidRDefault="00DB28F6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</w:p>
    <w:p w:rsidR="001E6281" w:rsidRPr="0061214F" w:rsidRDefault="005230FF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  <w:sdt>
        <w:sdtPr>
          <w:rPr>
            <w:rFonts w:ascii="Trebuchet MS" w:hAnsi="Trebuchet MS"/>
            <w:sz w:val="22"/>
            <w:szCs w:val="22"/>
          </w:rPr>
          <w:id w:val="-193691831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  <w:r w:rsidR="00E2367F">
        <w:rPr>
          <w:rFonts w:ascii="Trebuchet MS" w:hAnsi="Trebuchet MS"/>
          <w:sz w:val="22"/>
          <w:szCs w:val="22"/>
        </w:rPr>
        <w:tab/>
      </w:r>
      <w:sdt>
        <w:sdtPr>
          <w:rPr>
            <w:rFonts w:ascii="Trebuchet MS" w:hAnsi="Trebuchet MS"/>
            <w:sz w:val="22"/>
            <w:szCs w:val="22"/>
          </w:rPr>
          <w:id w:val="479504637"/>
          <w:placeholder>
            <w:docPart w:val="DefaultPlaceholder_1082065158"/>
          </w:placeholder>
          <w:text/>
        </w:sdtPr>
        <w:sdtEndPr/>
        <w:sdtContent>
          <w:r w:rsidR="00E2367F">
            <w:rPr>
              <w:rFonts w:ascii="Trebuchet MS" w:hAnsi="Trebuchet MS"/>
              <w:sz w:val="22"/>
              <w:szCs w:val="22"/>
            </w:rPr>
            <w:t xml:space="preserve">   </w:t>
          </w:r>
        </w:sdtContent>
      </w:sdt>
    </w:p>
    <w:p w:rsidR="00DB28F6" w:rsidRPr="0061214F" w:rsidRDefault="001E6281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______________________________</w:t>
      </w:r>
      <w:r w:rsidRPr="0061214F">
        <w:rPr>
          <w:rFonts w:ascii="Trebuchet MS" w:hAnsi="Trebuchet MS"/>
          <w:sz w:val="22"/>
          <w:szCs w:val="22"/>
        </w:rPr>
        <w:tab/>
        <w:t>______________________________</w:t>
      </w:r>
    </w:p>
    <w:p w:rsidR="00DB28F6" w:rsidRPr="0061214F" w:rsidRDefault="001E6281" w:rsidP="00DB28F6">
      <w:pPr>
        <w:tabs>
          <w:tab w:val="left" w:pos="5104"/>
        </w:tabs>
        <w:rPr>
          <w:rFonts w:ascii="Trebuchet MS" w:hAnsi="Trebuchet MS"/>
          <w:sz w:val="22"/>
          <w:szCs w:val="22"/>
        </w:rPr>
      </w:pPr>
      <w:r w:rsidRPr="0061214F">
        <w:rPr>
          <w:rFonts w:ascii="Trebuchet MS" w:hAnsi="Trebuchet MS"/>
          <w:sz w:val="22"/>
          <w:szCs w:val="22"/>
        </w:rPr>
        <w:t>Datum</w:t>
      </w:r>
      <w:bookmarkStart w:id="0" w:name="_GoBack"/>
      <w:bookmarkEnd w:id="0"/>
      <w:r w:rsidR="00DB28F6" w:rsidRPr="0061214F">
        <w:rPr>
          <w:rFonts w:ascii="Trebuchet MS" w:hAnsi="Trebuchet MS"/>
          <w:sz w:val="22"/>
          <w:szCs w:val="22"/>
        </w:rPr>
        <w:tab/>
        <w:t>Unterschrift</w:t>
      </w:r>
      <w:r w:rsidRPr="0061214F">
        <w:rPr>
          <w:rFonts w:ascii="Trebuchet MS" w:hAnsi="Trebuchet MS"/>
          <w:sz w:val="22"/>
          <w:szCs w:val="22"/>
        </w:rPr>
        <w:t xml:space="preserve"> und Firmenstempel</w:t>
      </w:r>
    </w:p>
    <w:sectPr w:rsidR="00DB28F6" w:rsidRPr="0061214F" w:rsidSect="001E004C">
      <w:foot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56B" w:rsidRDefault="0068656B" w:rsidP="0068656B">
      <w:r>
        <w:separator/>
      </w:r>
    </w:p>
  </w:endnote>
  <w:endnote w:type="continuationSeparator" w:id="0">
    <w:p w:rsidR="0068656B" w:rsidRDefault="0068656B" w:rsidP="0068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6B" w:rsidRPr="0068656B" w:rsidRDefault="0068656B">
    <w:pPr>
      <w:pStyle w:val="Fuzeile"/>
      <w:rPr>
        <w:sz w:val="18"/>
        <w:szCs w:val="18"/>
      </w:rPr>
    </w:pPr>
    <w:r w:rsidRPr="0068656B">
      <w:rPr>
        <w:sz w:val="18"/>
        <w:szCs w:val="18"/>
      </w:rPr>
      <w:t>Stand: Juli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56B" w:rsidRDefault="0068656B" w:rsidP="0068656B">
      <w:r>
        <w:separator/>
      </w:r>
    </w:p>
  </w:footnote>
  <w:footnote w:type="continuationSeparator" w:id="0">
    <w:p w:rsidR="0068656B" w:rsidRDefault="0068656B" w:rsidP="00686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F6"/>
    <w:rsid w:val="000C240F"/>
    <w:rsid w:val="000E09CE"/>
    <w:rsid w:val="001E004C"/>
    <w:rsid w:val="001E6281"/>
    <w:rsid w:val="002B4D87"/>
    <w:rsid w:val="002D6473"/>
    <w:rsid w:val="005230FF"/>
    <w:rsid w:val="00576FED"/>
    <w:rsid w:val="0061214F"/>
    <w:rsid w:val="0068656B"/>
    <w:rsid w:val="006904C8"/>
    <w:rsid w:val="00853092"/>
    <w:rsid w:val="009761C6"/>
    <w:rsid w:val="00B966E3"/>
    <w:rsid w:val="00BF4C23"/>
    <w:rsid w:val="00C5298A"/>
    <w:rsid w:val="00CC4000"/>
    <w:rsid w:val="00CF5748"/>
    <w:rsid w:val="00DB28F6"/>
    <w:rsid w:val="00E2367F"/>
    <w:rsid w:val="00E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28F6"/>
    <w:rPr>
      <w:rFonts w:ascii="Helvetica" w:eastAsia="Times New Roman" w:hAnsi="Helvetica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04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04C"/>
    <w:rPr>
      <w:rFonts w:ascii="Tahoma" w:eastAsia="Times New Roman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0C240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68656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656B"/>
    <w:rPr>
      <w:rFonts w:ascii="Helvetica" w:eastAsia="Times New Roman" w:hAnsi="Helvetica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8656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656B"/>
    <w:rPr>
      <w:rFonts w:ascii="Helvetica" w:eastAsia="Times New Roman" w:hAnsi="Helvetica" w:cs="Times New Roman"/>
      <w:sz w:val="24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28F6"/>
    <w:rPr>
      <w:rFonts w:ascii="Helvetica" w:eastAsia="Times New Roman" w:hAnsi="Helvetica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04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04C"/>
    <w:rPr>
      <w:rFonts w:ascii="Tahoma" w:eastAsia="Times New Roman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0C240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68656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656B"/>
    <w:rPr>
      <w:rFonts w:ascii="Helvetica" w:eastAsia="Times New Roman" w:hAnsi="Helvetica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8656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656B"/>
    <w:rPr>
      <w:rFonts w:ascii="Helvetica" w:eastAsia="Times New Roman" w:hAnsi="Helvetica" w:cs="Times New Roman"/>
      <w:sz w:val="2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30A9C8-F3DC-4B34-B881-58C37C495F5E}"/>
      </w:docPartPr>
      <w:docPartBody>
        <w:p w:rsidR="00B37651" w:rsidRDefault="00B37651">
          <w:r w:rsidRPr="00AB56D0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51"/>
    <w:rsid w:val="00B3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3765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37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D37C1687.dotm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 Vorarlberg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Zelzer Manuel, Mag. (FH) WKV Gründerservice</dc:creator>
  <cp:lastModifiedBy>Zündel Sandra, WKV Grunder Service</cp:lastModifiedBy>
  <cp:revision>16</cp:revision>
  <cp:lastPrinted>2014-01-31T13:59:00Z</cp:lastPrinted>
  <dcterms:created xsi:type="dcterms:W3CDTF">2013-09-24T13:30:00Z</dcterms:created>
  <dcterms:modified xsi:type="dcterms:W3CDTF">2014-07-21T12:36:00Z</dcterms:modified>
</cp:coreProperties>
</file>