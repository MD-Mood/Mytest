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EMS Word BG" recolor="t" type="frame"/>
    </v:background>
  </w:background>
  <w:body>
    <w:tbl>
      <w:tblPr>
        <w:tblW w:w="10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260"/>
      </w:tblGrid>
      <w:tr w:rsidR="000152FA" w:rsidTr="00747C8B">
        <w:trPr>
          <w:trHeight w:val="7000"/>
        </w:trPr>
        <w:tc>
          <w:tcPr>
            <w:tcW w:w="10260" w:type="dxa"/>
            <w:tcBorders>
              <w:top w:val="single" w:sz="36" w:space="0" w:color="BFBFBF"/>
              <w:bottom w:val="single" w:sz="36" w:space="0" w:color="BFBFBF"/>
            </w:tcBorders>
          </w:tcPr>
          <w:p w:rsidR="000152FA" w:rsidRDefault="000152FA" w:rsidP="000227C5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Event / project details</w:t>
            </w:r>
          </w:p>
          <w:p w:rsidR="000152FA" w:rsidRDefault="000152FA" w:rsidP="000227C5">
            <w:pPr>
              <w:pStyle w:val="Heading1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Important: </w:t>
            </w:r>
            <w:r>
              <w:rPr>
                <w:color w:val="000000"/>
                <w:sz w:val="18"/>
                <w:szCs w:val="18"/>
              </w:rPr>
              <w:t>While EMS Group endeavours to support its communities in many ways, there is a limited budget for sponsorship. Prior to completing this form please refer to our vision, mission and values at www.</w:t>
            </w:r>
            <w:r w:rsidRPr="000152FA">
              <w:rPr>
                <w:color w:val="000000"/>
                <w:sz w:val="18"/>
                <w:szCs w:val="18"/>
              </w:rPr>
              <w:t>emsgroup.com.au/about/vision-values/</w:t>
            </w:r>
          </w:p>
          <w:p w:rsidR="000152FA" w:rsidRDefault="000152FA" w:rsidP="000227C5">
            <w:pPr>
              <w:rPr>
                <w:sz w:val="18"/>
                <w:szCs w:val="18"/>
              </w:rPr>
            </w:pPr>
          </w:p>
          <w:tbl>
            <w:tblPr>
              <w:tblStyle w:val="PlainTable1"/>
              <w:tblW w:w="10049" w:type="dxa"/>
              <w:tblLayout w:type="fixed"/>
              <w:tblLook w:val="04A0" w:firstRow="1" w:lastRow="0" w:firstColumn="1" w:lastColumn="0" w:noHBand="0" w:noVBand="1"/>
            </w:tblPr>
            <w:tblGrid>
              <w:gridCol w:w="2129"/>
              <w:gridCol w:w="7920"/>
            </w:tblGrid>
            <w:tr w:rsidR="000152FA" w:rsidTr="00747C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0152FA" w:rsidRDefault="000152FA" w:rsidP="000227C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Name of event / project</w:t>
                  </w:r>
                </w:p>
                <w:p w:rsidR="000152FA" w:rsidRDefault="000152FA" w:rsidP="000227C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920" w:type="dxa"/>
                </w:tcPr>
                <w:p w:rsidR="000152FA" w:rsidRDefault="000152FA" w:rsidP="000227C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0152FA" w:rsidTr="00747C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0152FA" w:rsidRDefault="000152FA" w:rsidP="000227C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Venue (if applicable)</w:t>
                  </w:r>
                </w:p>
                <w:p w:rsidR="000152FA" w:rsidRDefault="000152FA" w:rsidP="000227C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920" w:type="dxa"/>
                </w:tcPr>
                <w:p w:rsidR="000152FA" w:rsidRDefault="000152FA" w:rsidP="000227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0152FA" w:rsidTr="00747C8B">
              <w:trPr>
                <w:trHeight w:val="6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0152FA" w:rsidRDefault="00F33E5E" w:rsidP="000227C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Date /duration of event </w:t>
                  </w:r>
                </w:p>
              </w:tc>
              <w:tc>
                <w:tcPr>
                  <w:tcW w:w="7920" w:type="dxa"/>
                </w:tcPr>
                <w:p w:rsidR="000152FA" w:rsidRDefault="000152FA" w:rsidP="000227C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0152FA" w:rsidTr="00747C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0152FA" w:rsidRDefault="000152FA" w:rsidP="000227C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application completed</w:t>
                  </w:r>
                </w:p>
                <w:p w:rsidR="000152FA" w:rsidRDefault="000152FA" w:rsidP="000227C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920" w:type="dxa"/>
                </w:tcPr>
                <w:p w:rsidR="000152FA" w:rsidRDefault="000152FA" w:rsidP="000227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0152FA" w:rsidTr="00747C8B">
              <w:trPr>
                <w:trHeight w:val="6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0152FA" w:rsidRDefault="00F33E5E" w:rsidP="000227C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Brief description of event</w:t>
                  </w:r>
                </w:p>
                <w:p w:rsidR="000152FA" w:rsidRDefault="000152FA" w:rsidP="000227C5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920" w:type="dxa"/>
                </w:tcPr>
                <w:p w:rsidR="000152FA" w:rsidRDefault="000152FA" w:rsidP="000227C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0152FA" w:rsidTr="00747C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0152FA" w:rsidRDefault="000152FA" w:rsidP="000152F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Estimated number of   attendees  </w:t>
                  </w:r>
                </w:p>
              </w:tc>
              <w:tc>
                <w:tcPr>
                  <w:tcW w:w="7920" w:type="dxa"/>
                </w:tcPr>
                <w:p w:rsidR="000152FA" w:rsidRDefault="000152FA" w:rsidP="000227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0152FA">
                    <w:rPr>
                      <w:b/>
                      <w:sz w:val="18"/>
                      <w:szCs w:val="18"/>
                    </w:rPr>
                    <w:t xml:space="preserve">Locals: </w:t>
                  </w:r>
                </w:p>
                <w:p w:rsidR="000152FA" w:rsidRPr="000152FA" w:rsidRDefault="000152FA" w:rsidP="000227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</w:p>
                <w:p w:rsidR="000152FA" w:rsidRDefault="000152FA" w:rsidP="000227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0152FA">
                    <w:rPr>
                      <w:b/>
                      <w:sz w:val="18"/>
                      <w:szCs w:val="18"/>
                    </w:rPr>
                    <w:t>Visitors:</w:t>
                  </w:r>
                </w:p>
                <w:p w:rsidR="000152FA" w:rsidRDefault="000152FA" w:rsidP="000227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0152FA" w:rsidTr="00747C8B">
              <w:trPr>
                <w:trHeight w:val="9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0152FA" w:rsidRDefault="000152FA" w:rsidP="000227C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How will this event / project benefit</w:t>
                  </w:r>
                  <w:r w:rsidR="00F33E5E">
                    <w:rPr>
                      <w:sz w:val="18"/>
                      <w:szCs w:val="18"/>
                    </w:rPr>
                    <w:t xml:space="preserve"> the community?</w:t>
                  </w:r>
                </w:p>
              </w:tc>
              <w:tc>
                <w:tcPr>
                  <w:tcW w:w="7920" w:type="dxa"/>
                </w:tcPr>
                <w:p w:rsidR="000152FA" w:rsidRDefault="000152FA" w:rsidP="000227C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0152FA" w:rsidTr="00747C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0152FA" w:rsidRDefault="000152FA" w:rsidP="000227C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Have you sourced </w:t>
                  </w:r>
                  <w:r>
                    <w:rPr>
                      <w:sz w:val="18"/>
                      <w:szCs w:val="18"/>
                      <w:u w:val="single"/>
                    </w:rPr>
                    <w:t>sponsorship</w:t>
                  </w:r>
                  <w:r>
                    <w:rPr>
                      <w:sz w:val="18"/>
                      <w:szCs w:val="18"/>
                    </w:rPr>
                    <w:t xml:space="preserve"> from another organisation or business </w:t>
                  </w:r>
                  <w:proofErr w:type="gramStart"/>
                  <w:r>
                    <w:rPr>
                      <w:sz w:val="18"/>
                      <w:szCs w:val="18"/>
                    </w:rPr>
                    <w:t>similar to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EMS Group? If so, please provide details</w:t>
                  </w:r>
                </w:p>
              </w:tc>
              <w:tc>
                <w:tcPr>
                  <w:tcW w:w="7920" w:type="dxa"/>
                </w:tcPr>
                <w:p w:rsidR="000152FA" w:rsidRDefault="000152FA" w:rsidP="000227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0152FA" w:rsidRDefault="000152FA" w:rsidP="000227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 w:rsidR="00F33E5E" w:rsidRDefault="00F33E5E" w:rsidP="000227C5">
            <w:pPr>
              <w:pStyle w:val="Heading1"/>
              <w:rPr>
                <w:color w:val="000000"/>
              </w:rPr>
            </w:pPr>
          </w:p>
          <w:p w:rsidR="00F33E5E" w:rsidRDefault="00F33E5E" w:rsidP="000227C5">
            <w:pPr>
              <w:pStyle w:val="Heading1"/>
              <w:rPr>
                <w:color w:val="000000"/>
              </w:rPr>
            </w:pPr>
          </w:p>
          <w:p w:rsidR="00F33E5E" w:rsidRDefault="00F33E5E" w:rsidP="000227C5">
            <w:pPr>
              <w:pStyle w:val="Heading1"/>
              <w:rPr>
                <w:color w:val="000000"/>
              </w:rPr>
            </w:pPr>
          </w:p>
          <w:p w:rsidR="00F33E5E" w:rsidRDefault="00F33E5E" w:rsidP="000227C5">
            <w:pPr>
              <w:pStyle w:val="Heading1"/>
              <w:rPr>
                <w:color w:val="000000"/>
              </w:rPr>
            </w:pPr>
          </w:p>
          <w:p w:rsidR="00F33E5E" w:rsidRDefault="00F33E5E" w:rsidP="000227C5">
            <w:pPr>
              <w:pStyle w:val="Heading1"/>
              <w:rPr>
                <w:color w:val="000000"/>
              </w:rPr>
            </w:pPr>
          </w:p>
          <w:p w:rsidR="00F33E5E" w:rsidRDefault="00F33E5E" w:rsidP="000227C5">
            <w:pPr>
              <w:pStyle w:val="Heading1"/>
              <w:rPr>
                <w:color w:val="000000"/>
              </w:rPr>
            </w:pPr>
          </w:p>
          <w:p w:rsidR="000152FA" w:rsidRDefault="000152FA" w:rsidP="000227C5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lastRenderedPageBreak/>
              <w:t>Sponsorship amount</w:t>
            </w:r>
          </w:p>
          <w:p w:rsidR="000152FA" w:rsidRDefault="000152FA" w:rsidP="000227C5">
            <w:pPr>
              <w:rPr>
                <w:sz w:val="18"/>
                <w:szCs w:val="18"/>
              </w:rPr>
            </w:pPr>
          </w:p>
          <w:tbl>
            <w:tblPr>
              <w:tblW w:w="10055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403"/>
              <w:gridCol w:w="6652"/>
            </w:tblGrid>
            <w:tr w:rsidR="000152FA" w:rsidTr="00747C8B">
              <w:trPr>
                <w:trHeight w:val="76"/>
              </w:trPr>
              <w:tc>
                <w:tcPr>
                  <w:tcW w:w="3403" w:type="dxa"/>
                  <w:shd w:val="clear" w:color="auto" w:fill="D9D9D9"/>
                </w:tcPr>
                <w:p w:rsidR="000152FA" w:rsidRDefault="000152FA" w:rsidP="000227C5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Amount of cash requested</w:t>
                  </w:r>
                </w:p>
              </w:tc>
              <w:tc>
                <w:tcPr>
                  <w:tcW w:w="6652" w:type="dxa"/>
                  <w:shd w:val="clear" w:color="auto" w:fill="D9D9D9"/>
                </w:tcPr>
                <w:p w:rsidR="000152FA" w:rsidRDefault="000152FA" w:rsidP="000227C5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$ (Inclusive of GST)</w:t>
                  </w:r>
                </w:p>
              </w:tc>
            </w:tr>
            <w:tr w:rsidR="000152FA" w:rsidTr="00747C8B">
              <w:trPr>
                <w:trHeight w:val="426"/>
              </w:trPr>
              <w:tc>
                <w:tcPr>
                  <w:tcW w:w="3403" w:type="dxa"/>
                </w:tcPr>
                <w:p w:rsidR="000152FA" w:rsidRDefault="000152FA" w:rsidP="000227C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  <w:szCs w:val="18"/>
                    </w:rPr>
                    <w:t>In-kind support:</w:t>
                  </w:r>
                </w:p>
                <w:p w:rsidR="000152FA" w:rsidRPr="004F3B70" w:rsidRDefault="000152FA" w:rsidP="000227C5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18"/>
                      <w:szCs w:val="18"/>
                    </w:rPr>
                    <w:t>Please provide details of in-kind support requested</w:t>
                  </w:r>
                </w:p>
              </w:tc>
              <w:tc>
                <w:tcPr>
                  <w:tcW w:w="6652" w:type="dxa"/>
                </w:tcPr>
                <w:p w:rsidR="000152FA" w:rsidRDefault="000152FA" w:rsidP="000227C5">
                  <w:r>
                    <w:rPr>
                      <w:rFonts w:ascii="Calibri" w:eastAsia="Calibri" w:hAnsi="Calibri" w:cs="Calibri"/>
                      <w:color w:val="000000"/>
                    </w:rPr>
                    <w:t>$</w:t>
                  </w:r>
                </w:p>
                <w:p w:rsidR="000152FA" w:rsidRDefault="000152FA" w:rsidP="000227C5"/>
              </w:tc>
            </w:tr>
            <w:tr w:rsidR="000152FA" w:rsidTr="00747C8B">
              <w:trPr>
                <w:trHeight w:val="121"/>
              </w:trPr>
              <w:tc>
                <w:tcPr>
                  <w:tcW w:w="3403" w:type="dxa"/>
                </w:tcPr>
                <w:p w:rsidR="000152FA" w:rsidRDefault="000152FA" w:rsidP="000227C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  <w:szCs w:val="18"/>
                    </w:rPr>
                    <w:t>What will EMS Group receive for this amount?</w:t>
                  </w:r>
                </w:p>
                <w:p w:rsidR="000152FA" w:rsidRDefault="000152FA" w:rsidP="000227C5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i/>
                      <w:color w:val="000000"/>
                      <w:sz w:val="18"/>
                      <w:szCs w:val="18"/>
                    </w:rPr>
                    <w:t>Please attach any relevant documentation</w:t>
                  </w:r>
                  <w:r w:rsidR="00F33E5E">
                    <w:rPr>
                      <w:rFonts w:ascii="Calibri" w:eastAsia="Calibri" w:hAnsi="Calibri" w:cs="Calibri"/>
                      <w:i/>
                      <w:color w:val="000000"/>
                      <w:sz w:val="18"/>
                      <w:szCs w:val="18"/>
                    </w:rPr>
                    <w:t xml:space="preserve"> including details of materials required (e.g. logo, ad specs, etc)</w:t>
                  </w:r>
                </w:p>
                <w:p w:rsidR="000152FA" w:rsidRDefault="000152FA" w:rsidP="000227C5"/>
              </w:tc>
              <w:tc>
                <w:tcPr>
                  <w:tcW w:w="6652" w:type="dxa"/>
                </w:tcPr>
                <w:p w:rsidR="000152FA" w:rsidRDefault="000152FA" w:rsidP="000227C5"/>
              </w:tc>
            </w:tr>
          </w:tbl>
          <w:p w:rsidR="000152FA" w:rsidRDefault="000152FA" w:rsidP="000227C5">
            <w:pPr>
              <w:rPr>
                <w:sz w:val="18"/>
                <w:szCs w:val="18"/>
              </w:rPr>
            </w:pPr>
          </w:p>
          <w:p w:rsidR="004F3B70" w:rsidRDefault="004F3B70" w:rsidP="004F3B70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Organisation details</w:t>
            </w:r>
          </w:p>
          <w:p w:rsidR="004F3B70" w:rsidRPr="00747C8B" w:rsidRDefault="004F3B70" w:rsidP="004F3B70">
            <w:pPr>
              <w:rPr>
                <w:lang w:eastAsia="en-US"/>
              </w:rPr>
            </w:pPr>
          </w:p>
          <w:tbl>
            <w:tblPr>
              <w:tblStyle w:val="PlainTable1"/>
              <w:tblW w:w="10049" w:type="dxa"/>
              <w:tblLayout w:type="fixed"/>
              <w:tblLook w:val="04A0" w:firstRow="1" w:lastRow="0" w:firstColumn="1" w:lastColumn="0" w:noHBand="0" w:noVBand="1"/>
            </w:tblPr>
            <w:tblGrid>
              <w:gridCol w:w="2129"/>
              <w:gridCol w:w="7920"/>
            </w:tblGrid>
            <w:tr w:rsidR="004F3B70" w:rsidTr="000227C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4F3B70" w:rsidRDefault="004F3B70" w:rsidP="004F3B7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  <w:szCs w:val="18"/>
                    </w:rPr>
                    <w:t xml:space="preserve">Organisation name </w:t>
                  </w:r>
                </w:p>
              </w:tc>
              <w:tc>
                <w:tcPr>
                  <w:tcW w:w="7920" w:type="dxa"/>
                </w:tcPr>
                <w:p w:rsidR="004F3B70" w:rsidRDefault="004F3B70" w:rsidP="004F3B7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4F3B70" w:rsidTr="000227C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4F3B70" w:rsidRDefault="004F3B70" w:rsidP="004F3B7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Australian Business Number (ABN)</w:t>
                  </w:r>
                </w:p>
                <w:p w:rsidR="004F3B70" w:rsidRDefault="004F3B70" w:rsidP="004F3B7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920" w:type="dxa"/>
                </w:tcPr>
                <w:p w:rsidR="004F3B70" w:rsidRDefault="004F3B70" w:rsidP="004F3B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4F3B70" w:rsidTr="000227C5">
              <w:trPr>
                <w:trHeight w:val="6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4F3B70" w:rsidRDefault="004F3B70" w:rsidP="004F3B7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Don’t have an ABN? Please provide proof of bank account </w:t>
                  </w:r>
                </w:p>
              </w:tc>
              <w:tc>
                <w:tcPr>
                  <w:tcW w:w="7920" w:type="dxa"/>
                </w:tcPr>
                <w:p w:rsidR="004F3B70" w:rsidRDefault="004F3B70" w:rsidP="004F3B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4F3B70" w:rsidTr="000227C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4F3B70" w:rsidRDefault="004F3B70" w:rsidP="004F3B7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Are you registered for GST?              </w:t>
                  </w:r>
                </w:p>
              </w:tc>
              <w:tc>
                <w:tcPr>
                  <w:tcW w:w="7920" w:type="dxa"/>
                </w:tcPr>
                <w:p w:rsidR="004F3B70" w:rsidRDefault="004F3B70" w:rsidP="004F3B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4F3B70" w:rsidTr="000227C5">
              <w:trPr>
                <w:trHeight w:val="6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4F3B70" w:rsidRDefault="004F3B70" w:rsidP="004F3B7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Are you a not-for-profit organisation*?    </w:t>
                  </w:r>
                </w:p>
                <w:p w:rsidR="004F3B70" w:rsidRDefault="004F3B70" w:rsidP="004F3B70">
                  <w:pPr>
                    <w:rPr>
                      <w:sz w:val="18"/>
                      <w:szCs w:val="18"/>
                    </w:rPr>
                  </w:pPr>
                  <w:r w:rsidRPr="00747C8B">
                    <w:rPr>
                      <w:b w:val="0"/>
                      <w:sz w:val="18"/>
                      <w:szCs w:val="18"/>
                    </w:rPr>
                    <w:t>*If yes, please provide your Certificate of Incorporation or a letter of agreement from your Administrating Organisation to auspice your sponsorship</w:t>
                  </w:r>
                  <w:r>
                    <w:rPr>
                      <w:sz w:val="18"/>
                      <w:szCs w:val="18"/>
                    </w:rPr>
                    <w:t xml:space="preserve">                </w:t>
                  </w:r>
                </w:p>
                <w:p w:rsidR="004F3B70" w:rsidRDefault="004F3B70" w:rsidP="004F3B7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920" w:type="dxa"/>
                </w:tcPr>
                <w:p w:rsidR="004F3B70" w:rsidRDefault="004F3B70" w:rsidP="004F3B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4F3B70" w:rsidTr="000227C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4F3B70" w:rsidRDefault="004F3B70" w:rsidP="004F3B7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What does your organisation do? Briefly describe the role of your organisation? </w:t>
                  </w:r>
                </w:p>
                <w:p w:rsidR="004F3B70" w:rsidRDefault="004F3B70" w:rsidP="004F3B70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920" w:type="dxa"/>
                </w:tcPr>
                <w:p w:rsidR="004F3B70" w:rsidRDefault="004F3B70" w:rsidP="004F3B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  <w:p w:rsidR="00F33E5E" w:rsidRDefault="00F33E5E" w:rsidP="004F3B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  <w:p w:rsidR="00F33E5E" w:rsidRDefault="00F33E5E" w:rsidP="004F3B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  <w:p w:rsidR="00F33E5E" w:rsidRDefault="00F33E5E" w:rsidP="004F3B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  <w:p w:rsidR="00F33E5E" w:rsidRDefault="00F33E5E" w:rsidP="004F3B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  <w:p w:rsidR="00F33E5E" w:rsidRDefault="00F33E5E" w:rsidP="004F3B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747C8B" w:rsidRDefault="00747C8B" w:rsidP="000227C5">
            <w:pPr>
              <w:rPr>
                <w:sz w:val="18"/>
                <w:szCs w:val="18"/>
              </w:rPr>
            </w:pPr>
          </w:p>
          <w:p w:rsidR="00F33E5E" w:rsidRDefault="00F33E5E" w:rsidP="00F33E5E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lastRenderedPageBreak/>
              <w:t>Contact details</w:t>
            </w:r>
          </w:p>
          <w:p w:rsidR="00F33E5E" w:rsidRPr="00747C8B" w:rsidRDefault="00F33E5E" w:rsidP="00F33E5E">
            <w:pPr>
              <w:rPr>
                <w:lang w:eastAsia="en-US"/>
              </w:rPr>
            </w:pPr>
          </w:p>
          <w:tbl>
            <w:tblPr>
              <w:tblStyle w:val="PlainTable1"/>
              <w:tblW w:w="10049" w:type="dxa"/>
              <w:tblLayout w:type="fixed"/>
              <w:tblLook w:val="04A0" w:firstRow="1" w:lastRow="0" w:firstColumn="1" w:lastColumn="0" w:noHBand="0" w:noVBand="1"/>
            </w:tblPr>
            <w:tblGrid>
              <w:gridCol w:w="2129"/>
              <w:gridCol w:w="7920"/>
            </w:tblGrid>
            <w:tr w:rsidR="00F33E5E" w:rsidTr="0014598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F33E5E" w:rsidRDefault="00F33E5E" w:rsidP="00F33E5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  <w:szCs w:val="18"/>
                    </w:rPr>
                    <w:t xml:space="preserve">Name </w:t>
                  </w:r>
                </w:p>
              </w:tc>
              <w:tc>
                <w:tcPr>
                  <w:tcW w:w="7920" w:type="dxa"/>
                </w:tcPr>
                <w:p w:rsidR="00F33E5E" w:rsidRDefault="00F33E5E" w:rsidP="00F33E5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F33E5E" w:rsidTr="001459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F33E5E" w:rsidRDefault="00F33E5E" w:rsidP="00F33E5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18"/>
                      <w:szCs w:val="18"/>
                    </w:rPr>
                    <w:t xml:space="preserve">Position </w:t>
                  </w:r>
                </w:p>
              </w:tc>
              <w:tc>
                <w:tcPr>
                  <w:tcW w:w="7920" w:type="dxa"/>
                </w:tcPr>
                <w:p w:rsidR="00F33E5E" w:rsidRDefault="00F33E5E" w:rsidP="00F33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F33E5E" w:rsidTr="0014598D">
              <w:trPr>
                <w:trHeight w:val="6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F33E5E" w:rsidRDefault="00F33E5E" w:rsidP="00F33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Mobile              </w:t>
                  </w:r>
                </w:p>
              </w:tc>
              <w:tc>
                <w:tcPr>
                  <w:tcW w:w="7920" w:type="dxa"/>
                </w:tcPr>
                <w:p w:rsidR="00F33E5E" w:rsidRDefault="00F33E5E" w:rsidP="00F33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F33E5E" w:rsidTr="001459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F33E5E" w:rsidRDefault="00F33E5E" w:rsidP="00F33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Address    </w:t>
                  </w:r>
                </w:p>
                <w:p w:rsidR="00F33E5E" w:rsidRDefault="00F33E5E" w:rsidP="00F33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</w:t>
                  </w:r>
                </w:p>
                <w:p w:rsidR="00F33E5E" w:rsidRDefault="00F33E5E" w:rsidP="00F33E5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920" w:type="dxa"/>
                </w:tcPr>
                <w:p w:rsidR="00F33E5E" w:rsidRDefault="00F33E5E" w:rsidP="00F33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F33E5E" w:rsidTr="0014598D">
              <w:trPr>
                <w:trHeight w:val="9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9" w:type="dxa"/>
                </w:tcPr>
                <w:p w:rsidR="00F33E5E" w:rsidRDefault="00F33E5E" w:rsidP="00F33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Email</w:t>
                  </w:r>
                </w:p>
                <w:p w:rsidR="00F33E5E" w:rsidRDefault="00F33E5E" w:rsidP="00F33E5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920" w:type="dxa"/>
                </w:tcPr>
                <w:p w:rsidR="00F33E5E" w:rsidRDefault="00F33E5E" w:rsidP="00F33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F33E5E" w:rsidRDefault="00F33E5E" w:rsidP="00F33E5E">
            <w:pPr>
              <w:rPr>
                <w:b/>
                <w:sz w:val="18"/>
                <w:szCs w:val="18"/>
              </w:rPr>
            </w:pPr>
          </w:p>
          <w:p w:rsidR="00F33E5E" w:rsidRDefault="00F33E5E" w:rsidP="00F33E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Submit application forms to </w:t>
            </w:r>
            <w:hyperlink r:id="rId9" w:history="1">
              <w:r w:rsidRPr="00390EBA">
                <w:rPr>
                  <w:rStyle w:val="Hyperlink"/>
                  <w:sz w:val="18"/>
                  <w:szCs w:val="18"/>
                </w:rPr>
                <w:t>admn@emsgroup.com.au</w:t>
              </w:r>
            </w:hyperlink>
            <w:r>
              <w:rPr>
                <w:b/>
                <w:sz w:val="18"/>
                <w:szCs w:val="18"/>
              </w:rPr>
              <w:t xml:space="preserve"> or address your correspondence to:</w:t>
            </w:r>
          </w:p>
          <w:p w:rsidR="00F33E5E" w:rsidRDefault="00F33E5E" w:rsidP="00F33E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Director, EMS Group, PO Box 4969, Dubbo NSW 2830</w:t>
            </w:r>
            <w:bookmarkStart w:id="0" w:name="_GoBack"/>
            <w:bookmarkEnd w:id="0"/>
          </w:p>
          <w:p w:rsidR="00F33E5E" w:rsidRDefault="00F33E5E" w:rsidP="000227C5">
            <w:pPr>
              <w:rPr>
                <w:sz w:val="18"/>
                <w:szCs w:val="18"/>
              </w:rPr>
            </w:pPr>
          </w:p>
        </w:tc>
      </w:tr>
    </w:tbl>
    <w:p w:rsidR="004F3B70" w:rsidRPr="000152FA" w:rsidRDefault="004F3B70"/>
    <w:sectPr w:rsidR="004F3B70" w:rsidRPr="000152FA" w:rsidSect="000152FA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268" w:right="1440" w:bottom="1440" w:left="993" w:header="708" w:footer="303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8CE" w:rsidRDefault="008518CE" w:rsidP="00B5537B">
      <w:pPr>
        <w:spacing w:after="0" w:line="240" w:lineRule="auto"/>
      </w:pPr>
      <w:r>
        <w:separator/>
      </w:r>
    </w:p>
  </w:endnote>
  <w:endnote w:type="continuationSeparator" w:id="0">
    <w:p w:rsidR="008518CE" w:rsidRDefault="008518CE" w:rsidP="00B55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1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31"/>
      <w:gridCol w:w="6384"/>
    </w:tblGrid>
    <w:tr w:rsidR="000D19C4" w:rsidTr="003F2579">
      <w:trPr>
        <w:trHeight w:val="924"/>
      </w:trPr>
      <w:tc>
        <w:tcPr>
          <w:tcW w:w="3831" w:type="dxa"/>
        </w:tcPr>
        <w:p w:rsidR="000D19C4" w:rsidRDefault="001069EA" w:rsidP="000D19C4">
          <w:pPr>
            <w:pStyle w:val="Footer"/>
            <w:tabs>
              <w:tab w:val="clear" w:pos="4513"/>
              <w:tab w:val="center" w:pos="4395"/>
            </w:tabs>
            <w:rPr>
              <w:b/>
              <w:color w:val="7AB800"/>
              <w:sz w:val="28"/>
            </w:rPr>
          </w:pPr>
          <w:r>
            <w:rPr>
              <w:b/>
              <w:color w:val="7AB800"/>
              <w:sz w:val="28"/>
            </w:rPr>
            <w:br/>
          </w:r>
          <w:r w:rsidR="000D19C4" w:rsidRPr="003776BC">
            <w:rPr>
              <w:b/>
              <w:color w:val="7AB800"/>
              <w:sz w:val="28"/>
            </w:rPr>
            <w:t>emsgroup.com.au</w:t>
          </w:r>
          <w:r w:rsidR="000D19C4">
            <w:rPr>
              <w:b/>
              <w:color w:val="7AB800"/>
              <w:sz w:val="28"/>
            </w:rPr>
            <w:br/>
          </w:r>
          <w:r w:rsidR="000D19C4" w:rsidRPr="000D19C4">
            <w:rPr>
              <w:color w:val="808080" w:themeColor="background1" w:themeShade="80"/>
              <w:sz w:val="28"/>
            </w:rPr>
            <w:t xml:space="preserve">Get running, </w:t>
          </w:r>
          <w:proofErr w:type="gramStart"/>
          <w:r w:rsidR="000D19C4" w:rsidRPr="000D19C4">
            <w:rPr>
              <w:color w:val="808080" w:themeColor="background1" w:themeShade="80"/>
              <w:sz w:val="28"/>
            </w:rPr>
            <w:t>Stay</w:t>
          </w:r>
          <w:proofErr w:type="gramEnd"/>
          <w:r w:rsidR="000D19C4" w:rsidRPr="000D19C4">
            <w:rPr>
              <w:color w:val="808080" w:themeColor="background1" w:themeShade="80"/>
              <w:sz w:val="28"/>
            </w:rPr>
            <w:t xml:space="preserve"> running.</w:t>
          </w:r>
        </w:p>
        <w:p w:rsidR="000D19C4" w:rsidRDefault="000D19C4" w:rsidP="000D19C4">
          <w:pPr>
            <w:pStyle w:val="Footer"/>
          </w:pPr>
        </w:p>
      </w:tc>
      <w:tc>
        <w:tcPr>
          <w:tcW w:w="6384" w:type="dxa"/>
        </w:tcPr>
        <w:p w:rsidR="001F6504" w:rsidRDefault="001F6504" w:rsidP="003F2579">
          <w:pPr>
            <w:pStyle w:val="Footer"/>
            <w:rPr>
              <w:color w:val="808080" w:themeColor="background1" w:themeShade="80"/>
              <w:sz w:val="18"/>
              <w:szCs w:val="18"/>
            </w:rPr>
          </w:pPr>
        </w:p>
        <w:p w:rsidR="001069EA" w:rsidRDefault="001069EA" w:rsidP="001F6504">
          <w:pPr>
            <w:pStyle w:val="Footer"/>
            <w:spacing w:after="60"/>
            <w:jc w:val="right"/>
            <w:rPr>
              <w:color w:val="808080" w:themeColor="background1" w:themeShade="80"/>
              <w:sz w:val="18"/>
              <w:szCs w:val="18"/>
            </w:rPr>
          </w:pPr>
        </w:p>
        <w:p w:rsidR="001069EA" w:rsidRDefault="001069EA" w:rsidP="001069EA">
          <w:pPr>
            <w:pStyle w:val="Footer"/>
            <w:spacing w:after="60"/>
            <w:jc w:val="right"/>
            <w:rPr>
              <w:color w:val="808080" w:themeColor="background1" w:themeShade="80"/>
              <w:sz w:val="18"/>
              <w:szCs w:val="18"/>
            </w:rPr>
          </w:pPr>
          <w:r w:rsidRPr="001069EA">
            <w:rPr>
              <w:b/>
              <w:color w:val="808080" w:themeColor="background1" w:themeShade="80"/>
              <w:sz w:val="18"/>
              <w:szCs w:val="18"/>
            </w:rPr>
            <w:t>A</w:t>
          </w:r>
          <w:r>
            <w:rPr>
              <w:b/>
              <w:color w:val="808080" w:themeColor="background1" w:themeShade="80"/>
              <w:sz w:val="18"/>
              <w:szCs w:val="18"/>
            </w:rPr>
            <w:t>.</w:t>
          </w:r>
          <w:r>
            <w:rPr>
              <w:color w:val="808080" w:themeColor="background1" w:themeShade="80"/>
              <w:sz w:val="18"/>
              <w:szCs w:val="18"/>
            </w:rPr>
            <w:t xml:space="preserve"> </w:t>
          </w:r>
          <w:r w:rsidRPr="001F6504">
            <w:rPr>
              <w:color w:val="808080" w:themeColor="background1" w:themeShade="80"/>
              <w:sz w:val="18"/>
              <w:szCs w:val="18"/>
            </w:rPr>
            <w:t xml:space="preserve">PO Box 4969, Dubbo, NSW 2830 / 17R </w:t>
          </w:r>
          <w:proofErr w:type="spellStart"/>
          <w:r w:rsidRPr="001F6504">
            <w:rPr>
              <w:color w:val="808080" w:themeColor="background1" w:themeShade="80"/>
              <w:sz w:val="18"/>
              <w:szCs w:val="18"/>
            </w:rPr>
            <w:t>Yarrandale</w:t>
          </w:r>
          <w:proofErr w:type="spellEnd"/>
          <w:r w:rsidRPr="001F6504">
            <w:rPr>
              <w:color w:val="808080" w:themeColor="background1" w:themeShade="80"/>
              <w:sz w:val="18"/>
              <w:szCs w:val="18"/>
            </w:rPr>
            <w:t xml:space="preserve"> Road, Dubbo, NSW 2830</w:t>
          </w:r>
        </w:p>
        <w:p w:rsidR="001069EA" w:rsidRPr="001069EA" w:rsidRDefault="001069EA" w:rsidP="001069EA">
          <w:pPr>
            <w:pStyle w:val="Footer"/>
            <w:spacing w:after="60"/>
            <w:jc w:val="right"/>
            <w:rPr>
              <w:color w:val="808080" w:themeColor="background1" w:themeShade="80"/>
              <w:sz w:val="18"/>
              <w:szCs w:val="18"/>
            </w:rPr>
          </w:pPr>
          <w:r w:rsidRPr="001069EA">
            <w:rPr>
              <w:b/>
              <w:color w:val="808080" w:themeColor="background1" w:themeShade="80"/>
              <w:sz w:val="18"/>
              <w:szCs w:val="18"/>
            </w:rPr>
            <w:t>ABN</w:t>
          </w:r>
          <w:r>
            <w:rPr>
              <w:b/>
              <w:color w:val="808080" w:themeColor="background1" w:themeShade="80"/>
              <w:sz w:val="18"/>
              <w:szCs w:val="18"/>
            </w:rPr>
            <w:t>.</w:t>
          </w:r>
          <w:r>
            <w:rPr>
              <w:color w:val="808080" w:themeColor="background1" w:themeShade="80"/>
              <w:sz w:val="18"/>
              <w:szCs w:val="18"/>
            </w:rPr>
            <w:t xml:space="preserve"> </w:t>
          </w:r>
          <w:r w:rsidRPr="001069EA">
            <w:rPr>
              <w:color w:val="808080" w:themeColor="background1" w:themeShade="80"/>
              <w:sz w:val="18"/>
              <w:szCs w:val="18"/>
            </w:rPr>
            <w:t>62 142 355 913</w:t>
          </w:r>
          <w:r>
            <w:rPr>
              <w:color w:val="808080" w:themeColor="background1" w:themeShade="80"/>
              <w:sz w:val="18"/>
              <w:szCs w:val="18"/>
            </w:rPr>
            <w:t xml:space="preserve"> /</w:t>
          </w:r>
          <w:r w:rsidRPr="001069EA">
            <w:rPr>
              <w:b/>
              <w:color w:val="808080" w:themeColor="background1" w:themeShade="80"/>
              <w:sz w:val="18"/>
              <w:szCs w:val="18"/>
            </w:rPr>
            <w:t xml:space="preserve"> P</w:t>
          </w:r>
          <w:r>
            <w:rPr>
              <w:b/>
              <w:color w:val="808080" w:themeColor="background1" w:themeShade="80"/>
              <w:sz w:val="18"/>
              <w:szCs w:val="18"/>
            </w:rPr>
            <w:t>.</w:t>
          </w:r>
          <w:r w:rsidRPr="001069EA">
            <w:rPr>
              <w:b/>
              <w:color w:val="808080" w:themeColor="background1" w:themeShade="80"/>
              <w:sz w:val="18"/>
              <w:szCs w:val="18"/>
            </w:rPr>
            <w:t xml:space="preserve"> </w:t>
          </w:r>
          <w:r w:rsidRPr="001F6504">
            <w:rPr>
              <w:color w:val="808080" w:themeColor="background1" w:themeShade="80"/>
              <w:sz w:val="18"/>
              <w:szCs w:val="18"/>
            </w:rPr>
            <w:t>(02) 6884 4408</w:t>
          </w:r>
          <w:r>
            <w:rPr>
              <w:color w:val="808080" w:themeColor="background1" w:themeShade="80"/>
              <w:sz w:val="18"/>
              <w:szCs w:val="18"/>
            </w:rPr>
            <w:t xml:space="preserve"> / </w:t>
          </w:r>
          <w:r w:rsidRPr="001069EA">
            <w:rPr>
              <w:b/>
              <w:color w:val="808080" w:themeColor="background1" w:themeShade="80"/>
              <w:sz w:val="18"/>
              <w:szCs w:val="18"/>
            </w:rPr>
            <w:t>E</w:t>
          </w:r>
          <w:r>
            <w:rPr>
              <w:b/>
              <w:color w:val="808080" w:themeColor="background1" w:themeShade="80"/>
              <w:sz w:val="18"/>
              <w:szCs w:val="18"/>
            </w:rPr>
            <w:t>.</w:t>
          </w:r>
          <w:r>
            <w:rPr>
              <w:color w:val="808080" w:themeColor="background1" w:themeShade="80"/>
              <w:sz w:val="18"/>
              <w:szCs w:val="18"/>
            </w:rPr>
            <w:t xml:space="preserve"> </w:t>
          </w:r>
          <w:r w:rsidRPr="001069EA">
            <w:rPr>
              <w:color w:val="808080" w:themeColor="background1" w:themeShade="80"/>
              <w:sz w:val="18"/>
              <w:szCs w:val="18"/>
            </w:rPr>
            <w:t>admin@emsgroup.com.au</w:t>
          </w:r>
          <w:r>
            <w:rPr>
              <w:color w:val="808080" w:themeColor="background1" w:themeShade="80"/>
              <w:sz w:val="18"/>
              <w:szCs w:val="18"/>
            </w:rPr>
            <w:t xml:space="preserve"> </w:t>
          </w:r>
          <w:r w:rsidR="00911D67" w:rsidRPr="001F6504"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posOffset>4032885</wp:posOffset>
                    </wp:positionH>
                    <wp:positionV relativeFrom="margin">
                      <wp:posOffset>405765</wp:posOffset>
                    </wp:positionV>
                    <wp:extent cx="727710" cy="329565"/>
                    <wp:effectExtent l="0" t="0" r="0" b="0"/>
                    <wp:wrapNone/>
                    <wp:docPr id="231" name="Rectangle 2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7710" cy="3295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1D67" w:rsidRPr="00911D67" w:rsidRDefault="00911D67" w:rsidP="00911D67">
                                <w:pPr>
                                  <w:rPr>
                                    <w:b/>
                                    <w:color w:val="70AD47" w:themeColor="accent6"/>
                                  </w:rPr>
                                </w:pPr>
                                <w:r w:rsidRPr="00911D67">
                                  <w:rPr>
                                    <w:b/>
                                    <w:color w:val="70AD47" w:themeColor="accent6"/>
                                  </w:rPr>
                                  <w:fldChar w:fldCharType="begin"/>
                                </w:r>
                                <w:r w:rsidRPr="00911D67">
                                  <w:rPr>
                                    <w:b/>
                                    <w:color w:val="70AD47" w:themeColor="accent6"/>
                                  </w:rPr>
                                  <w:instrText xml:space="preserve"> PAGE   \* MERGEFORMAT </w:instrText>
                                </w:r>
                                <w:r w:rsidRPr="00911D67">
                                  <w:rPr>
                                    <w:b/>
                                    <w:color w:val="70AD47" w:themeColor="accent6"/>
                                  </w:rPr>
                                  <w:fldChar w:fldCharType="separate"/>
                                </w:r>
                                <w:r w:rsidR="00AE578B">
                                  <w:rPr>
                                    <w:b/>
                                    <w:noProof/>
                                    <w:color w:val="70AD47" w:themeColor="accent6"/>
                                  </w:rPr>
                                  <w:t>2</w:t>
                                </w:r>
                                <w:r w:rsidRPr="00911D67">
                                  <w:rPr>
                                    <w:b/>
                                    <w:color w:val="70AD47" w:themeColor="accent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31" o:spid="_x0000_s1026" style="position:absolute;left:0;text-align:left;margin-left:317.55pt;margin-top:31.95pt;width:57.3pt;height:25.95pt;z-index:251661312;visibility:visible;mso-wrap-style:square;mso-width-percent:8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RyggIAAAk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" o:allowincell="f" stroked="f">
                    <v:textbox>
                      <w:txbxContent>
                        <w:p w:rsidR="00911D67" w:rsidRPr="00911D67" w:rsidRDefault="00911D67" w:rsidP="00911D67">
                          <w:pPr>
                            <w:rPr>
                              <w:b/>
                              <w:color w:val="70AD47" w:themeColor="accent6"/>
                            </w:rPr>
                          </w:pPr>
                          <w:r w:rsidRPr="00911D67">
                            <w:rPr>
                              <w:b/>
                              <w:color w:val="70AD47" w:themeColor="accent6"/>
                            </w:rPr>
                            <w:fldChar w:fldCharType="begin"/>
                          </w:r>
                          <w:r w:rsidRPr="00911D67">
                            <w:rPr>
                              <w:b/>
                              <w:color w:val="70AD47" w:themeColor="accent6"/>
                            </w:rPr>
                            <w:instrText xml:space="preserve"> PAGE   \* MERGEFORMAT </w:instrText>
                          </w:r>
                          <w:r w:rsidRPr="00911D67">
                            <w:rPr>
                              <w:b/>
                              <w:color w:val="70AD47" w:themeColor="accent6"/>
                            </w:rPr>
                            <w:fldChar w:fldCharType="separate"/>
                          </w:r>
                          <w:r w:rsidR="00AE578B">
                            <w:rPr>
                              <w:b/>
                              <w:noProof/>
                              <w:color w:val="70AD47" w:themeColor="accent6"/>
                            </w:rPr>
                            <w:t>2</w:t>
                          </w:r>
                          <w:r w:rsidRPr="00911D67">
                            <w:rPr>
                              <w:b/>
                              <w:color w:val="70AD47" w:themeColor="accent6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</w:tc>
    </w:tr>
  </w:tbl>
  <w:p w:rsidR="00B445A9" w:rsidRDefault="000D19C4" w:rsidP="001F6504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-630555</wp:posOffset>
          </wp:positionH>
          <wp:positionV relativeFrom="paragraph">
            <wp:posOffset>-819150</wp:posOffset>
          </wp:positionV>
          <wp:extent cx="538480" cy="984119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MS arr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9841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0EA" w:rsidRDefault="001F160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A70DDD1" wp14:editId="16FA7451">
              <wp:simplePos x="0" y="0"/>
              <wp:positionH relativeFrom="margin">
                <wp:posOffset>2883535</wp:posOffset>
              </wp:positionH>
              <wp:positionV relativeFrom="paragraph">
                <wp:posOffset>-233226</wp:posOffset>
              </wp:positionV>
              <wp:extent cx="3895090" cy="424815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5090" cy="424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20EA" w:rsidRDefault="001069EA" w:rsidP="001F1600">
                          <w:pPr>
                            <w:pStyle w:val="Footer"/>
                            <w:spacing w:after="60"/>
                            <w:jc w:val="right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1069EA">
                            <w:rPr>
                              <w:b/>
                              <w:color w:val="808080" w:themeColor="background1" w:themeShade="80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b/>
                              <w:color w:val="808080" w:themeColor="background1" w:themeShade="80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E920EA" w:rsidRPr="001F6504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PO Box 4969, Dubbo, NSW 2830 / 17R </w:t>
                          </w:r>
                          <w:proofErr w:type="spellStart"/>
                          <w:r w:rsidR="00E920EA" w:rsidRPr="001F6504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Yarrandale</w:t>
                          </w:r>
                          <w:proofErr w:type="spellEnd"/>
                          <w:r w:rsidR="00E920EA" w:rsidRPr="001F6504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Road, Dubbo, NSW 2830</w:t>
                          </w:r>
                        </w:p>
                        <w:p w:rsidR="001069EA" w:rsidRDefault="001069EA" w:rsidP="001F1600">
                          <w:pPr>
                            <w:pStyle w:val="Footer"/>
                            <w:spacing w:after="60"/>
                            <w:jc w:val="right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1069EA">
                            <w:rPr>
                              <w:b/>
                              <w:color w:val="808080" w:themeColor="background1" w:themeShade="80"/>
                              <w:sz w:val="18"/>
                              <w:szCs w:val="18"/>
                            </w:rPr>
                            <w:t>ABN</w:t>
                          </w:r>
                          <w:r>
                            <w:rPr>
                              <w:b/>
                              <w:color w:val="808080" w:themeColor="background1" w:themeShade="80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1069EA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62 142 355 913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/</w:t>
                          </w:r>
                          <w:r w:rsidRPr="001069EA">
                            <w:rPr>
                              <w:b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P</w:t>
                          </w:r>
                          <w:r>
                            <w:rPr>
                              <w:b/>
                              <w:color w:val="808080" w:themeColor="background1" w:themeShade="80"/>
                              <w:sz w:val="18"/>
                              <w:szCs w:val="18"/>
                            </w:rPr>
                            <w:t>.</w:t>
                          </w:r>
                          <w:r w:rsidRPr="001069EA">
                            <w:rPr>
                              <w:b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1F6504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(02) 6884 4408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/ </w:t>
                          </w:r>
                          <w:r w:rsidRPr="001069EA">
                            <w:rPr>
                              <w:b/>
                              <w:color w:val="808080" w:themeColor="background1" w:themeShade="80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b/>
                              <w:color w:val="808080" w:themeColor="background1" w:themeShade="80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1069EA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admin@emsgroup.com.au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E920EA" w:rsidRDefault="00E920EA" w:rsidP="00E920EA">
                          <w:pPr>
                            <w:pStyle w:val="Footer"/>
                            <w:spacing w:after="6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</w:p>
                        <w:p w:rsidR="00E920EA" w:rsidRPr="001F6504" w:rsidRDefault="00E920EA" w:rsidP="00E920EA">
                          <w:pPr>
                            <w:pStyle w:val="Footer"/>
                            <w:spacing w:after="6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</w:p>
                        <w:p w:rsidR="00E920EA" w:rsidRPr="006639CC" w:rsidRDefault="00E920EA" w:rsidP="00E920EA">
                          <w:pPr>
                            <w:rPr>
                              <w:color w:val="81BC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0DD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27.05pt;margin-top:-18.35pt;width:306.7pt;height:3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" stroked="f">
              <v:textbox>
                <w:txbxContent>
                  <w:p w:rsidR="00E920EA" w:rsidRDefault="001069EA" w:rsidP="001F1600">
                    <w:pPr>
                      <w:pStyle w:val="Footer"/>
                      <w:spacing w:after="60"/>
                      <w:jc w:val="right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1069EA">
                      <w:rPr>
                        <w:b/>
                        <w:color w:val="808080" w:themeColor="background1" w:themeShade="80"/>
                        <w:sz w:val="18"/>
                        <w:szCs w:val="18"/>
                      </w:rPr>
                      <w:t>A</w:t>
                    </w:r>
                    <w:r>
                      <w:rPr>
                        <w:b/>
                        <w:color w:val="808080" w:themeColor="background1" w:themeShade="80"/>
                        <w:sz w:val="18"/>
                        <w:szCs w:val="18"/>
                      </w:rPr>
                      <w:t>.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r w:rsidR="00E920EA" w:rsidRPr="001F6504"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PO Box 4969, Dubbo, NSW 2830 / 17R </w:t>
                    </w:r>
                    <w:proofErr w:type="spellStart"/>
                    <w:r w:rsidR="00E920EA" w:rsidRPr="001F6504">
                      <w:rPr>
                        <w:color w:val="808080" w:themeColor="background1" w:themeShade="80"/>
                        <w:sz w:val="18"/>
                        <w:szCs w:val="18"/>
                      </w:rPr>
                      <w:t>Yarrandale</w:t>
                    </w:r>
                    <w:proofErr w:type="spellEnd"/>
                    <w:r w:rsidR="00E920EA" w:rsidRPr="001F6504"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 Road, Dubbo, NSW 2830</w:t>
                    </w:r>
                  </w:p>
                  <w:p w:rsidR="001069EA" w:rsidRDefault="001069EA" w:rsidP="001F1600">
                    <w:pPr>
                      <w:pStyle w:val="Footer"/>
                      <w:spacing w:after="60"/>
                      <w:jc w:val="right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1069EA">
                      <w:rPr>
                        <w:b/>
                        <w:color w:val="808080" w:themeColor="background1" w:themeShade="80"/>
                        <w:sz w:val="18"/>
                        <w:szCs w:val="18"/>
                      </w:rPr>
                      <w:t>ABN</w:t>
                    </w:r>
                    <w:r>
                      <w:rPr>
                        <w:b/>
                        <w:color w:val="808080" w:themeColor="background1" w:themeShade="80"/>
                        <w:sz w:val="18"/>
                        <w:szCs w:val="18"/>
                      </w:rPr>
                      <w:t>.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r w:rsidRPr="001069EA">
                      <w:rPr>
                        <w:color w:val="808080" w:themeColor="background1" w:themeShade="80"/>
                        <w:sz w:val="18"/>
                        <w:szCs w:val="18"/>
                      </w:rPr>
                      <w:t>62 142 355 913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 /</w:t>
                    </w:r>
                    <w:r w:rsidRPr="001069EA">
                      <w:rPr>
                        <w:b/>
                        <w:color w:val="808080" w:themeColor="background1" w:themeShade="80"/>
                        <w:sz w:val="18"/>
                        <w:szCs w:val="18"/>
                      </w:rPr>
                      <w:t xml:space="preserve"> P</w:t>
                    </w:r>
                    <w:r>
                      <w:rPr>
                        <w:b/>
                        <w:color w:val="808080" w:themeColor="background1" w:themeShade="80"/>
                        <w:sz w:val="18"/>
                        <w:szCs w:val="18"/>
                      </w:rPr>
                      <w:t>.</w:t>
                    </w:r>
                    <w:r w:rsidRPr="001069EA">
                      <w:rPr>
                        <w:b/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r w:rsidRPr="001F6504">
                      <w:rPr>
                        <w:color w:val="808080" w:themeColor="background1" w:themeShade="80"/>
                        <w:sz w:val="18"/>
                        <w:szCs w:val="18"/>
                      </w:rPr>
                      <w:t>(02) 6884 4408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 / </w:t>
                    </w:r>
                    <w:r w:rsidRPr="001069EA">
                      <w:rPr>
                        <w:b/>
                        <w:color w:val="808080" w:themeColor="background1" w:themeShade="80"/>
                        <w:sz w:val="18"/>
                        <w:szCs w:val="18"/>
                      </w:rPr>
                      <w:t>E</w:t>
                    </w:r>
                    <w:r>
                      <w:rPr>
                        <w:b/>
                        <w:color w:val="808080" w:themeColor="background1" w:themeShade="80"/>
                        <w:sz w:val="18"/>
                        <w:szCs w:val="18"/>
                      </w:rPr>
                      <w:t>.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r w:rsidRPr="001069EA">
                      <w:rPr>
                        <w:color w:val="808080" w:themeColor="background1" w:themeShade="80"/>
                        <w:sz w:val="18"/>
                        <w:szCs w:val="18"/>
                      </w:rPr>
                      <w:t>admin@emsgroup.com.au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</w:p>
                  <w:p w:rsidR="00E920EA" w:rsidRDefault="00E920EA" w:rsidP="00E920EA">
                    <w:pPr>
                      <w:pStyle w:val="Footer"/>
                      <w:spacing w:after="6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</w:p>
                  <w:p w:rsidR="00E920EA" w:rsidRPr="001F6504" w:rsidRDefault="00E920EA" w:rsidP="00E920EA">
                    <w:pPr>
                      <w:pStyle w:val="Footer"/>
                      <w:spacing w:after="6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</w:p>
                  <w:p w:rsidR="00E920EA" w:rsidRPr="006639CC" w:rsidRDefault="00E920EA" w:rsidP="00E920EA">
                    <w:pPr>
                      <w:rPr>
                        <w:color w:val="81BC0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8CE" w:rsidRDefault="008518CE" w:rsidP="00B5537B">
      <w:pPr>
        <w:spacing w:after="0" w:line="240" w:lineRule="auto"/>
      </w:pPr>
      <w:r>
        <w:separator/>
      </w:r>
    </w:p>
  </w:footnote>
  <w:footnote w:type="continuationSeparator" w:id="0">
    <w:p w:rsidR="008518CE" w:rsidRDefault="008518CE" w:rsidP="00B55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37B" w:rsidRPr="000152FA" w:rsidRDefault="000152FA">
    <w:pPr>
      <w:pStyle w:val="Header"/>
      <w:rPr>
        <w:sz w:val="48"/>
        <w:szCs w:val="48"/>
      </w:rPr>
    </w:pPr>
    <w:r w:rsidRPr="000152FA">
      <w:rPr>
        <w:sz w:val="48"/>
        <w:szCs w:val="48"/>
      </w:rPr>
      <w:t xml:space="preserve">SPONSORSHIP </w:t>
    </w:r>
    <w:r w:rsidR="00AE578B">
      <w:rPr>
        <w:sz w:val="48"/>
        <w:szCs w:val="48"/>
      </w:rPr>
      <w:t xml:space="preserve">REQUEST </w:t>
    </w:r>
    <w:r w:rsidRPr="000152FA">
      <w:rPr>
        <w:sz w:val="48"/>
        <w:szCs w:val="48"/>
      </w:rPr>
      <w:t>FORM</w:t>
    </w:r>
    <w:sdt>
      <w:sdtPr>
        <w:rPr>
          <w:sz w:val="48"/>
          <w:szCs w:val="48"/>
        </w:rPr>
        <w:id w:val="1415508443"/>
        <w:docPartObj>
          <w:docPartGallery w:val="Page Numbers (Margins)"/>
          <w:docPartUnique/>
        </w:docPartObj>
      </w:sdtPr>
      <w:sdtEndPr/>
      <w:sdtContent/>
    </w:sdt>
    <w:r w:rsidR="000D19C4" w:rsidRPr="000152FA">
      <w:rPr>
        <w:noProof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5170805</wp:posOffset>
          </wp:positionH>
          <wp:positionV relativeFrom="paragraph">
            <wp:posOffset>27940</wp:posOffset>
          </wp:positionV>
          <wp:extent cx="1420368" cy="694944"/>
          <wp:effectExtent l="0" t="0" r="889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M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0368" cy="694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5537B" w:rsidRDefault="00B553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EA" w:rsidRDefault="001069EA">
    <w:pPr>
      <w:pStyle w:val="Header"/>
    </w:pPr>
  </w:p>
  <w:p w:rsidR="001069EA" w:rsidRDefault="00106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924ED"/>
    <w:multiLevelType w:val="hybridMultilevel"/>
    <w:tmpl w:val="A1E4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CE"/>
    <w:rsid w:val="000152FA"/>
    <w:rsid w:val="00095EB5"/>
    <w:rsid w:val="000B5B4B"/>
    <w:rsid w:val="000D19C4"/>
    <w:rsid w:val="000E249D"/>
    <w:rsid w:val="001069EA"/>
    <w:rsid w:val="00125A3E"/>
    <w:rsid w:val="00133195"/>
    <w:rsid w:val="001F1600"/>
    <w:rsid w:val="001F6504"/>
    <w:rsid w:val="00247F08"/>
    <w:rsid w:val="00283C5E"/>
    <w:rsid w:val="002E2250"/>
    <w:rsid w:val="00366058"/>
    <w:rsid w:val="003776BC"/>
    <w:rsid w:val="0038779D"/>
    <w:rsid w:val="003C11C6"/>
    <w:rsid w:val="003F2579"/>
    <w:rsid w:val="004231CF"/>
    <w:rsid w:val="004C5302"/>
    <w:rsid w:val="004F3B70"/>
    <w:rsid w:val="006639CC"/>
    <w:rsid w:val="006843E2"/>
    <w:rsid w:val="00747C8B"/>
    <w:rsid w:val="008518CE"/>
    <w:rsid w:val="008829B1"/>
    <w:rsid w:val="00911D67"/>
    <w:rsid w:val="009208E9"/>
    <w:rsid w:val="00A354BD"/>
    <w:rsid w:val="00AE578B"/>
    <w:rsid w:val="00B057FF"/>
    <w:rsid w:val="00B445A9"/>
    <w:rsid w:val="00B5537B"/>
    <w:rsid w:val="00BC4D8E"/>
    <w:rsid w:val="00BE7BDF"/>
    <w:rsid w:val="00C314C1"/>
    <w:rsid w:val="00C705BD"/>
    <w:rsid w:val="00CF16AE"/>
    <w:rsid w:val="00D16EC7"/>
    <w:rsid w:val="00E2007E"/>
    <w:rsid w:val="00E920EA"/>
    <w:rsid w:val="00F0466C"/>
    <w:rsid w:val="00F33E5E"/>
    <w:rsid w:val="00F527EB"/>
    <w:rsid w:val="00F9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4DC1AF5"/>
  <w15:chartTrackingRefBased/>
  <w15:docId w15:val="{24A50747-DD8B-4268-94A4-2206447A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0152F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37B"/>
  </w:style>
  <w:style w:type="paragraph" w:styleId="Footer">
    <w:name w:val="footer"/>
    <w:basedOn w:val="Normal"/>
    <w:link w:val="FooterChar"/>
    <w:uiPriority w:val="99"/>
    <w:unhideWhenUsed/>
    <w:rsid w:val="00B55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37B"/>
  </w:style>
  <w:style w:type="table" w:styleId="TableGrid">
    <w:name w:val="Table Grid"/>
    <w:basedOn w:val="TableNormal"/>
    <w:uiPriority w:val="39"/>
    <w:rsid w:val="000D1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D8E"/>
    <w:pPr>
      <w:spacing w:after="0" w:line="240" w:lineRule="auto"/>
    </w:pPr>
    <w:rPr>
      <w:rFonts w:eastAsiaTheme="minorHAnsi"/>
      <w:color w:val="44546A" w:themeColor="text2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06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9E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705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152FA"/>
    <w:rPr>
      <w:rFonts w:ascii="Calibri" w:eastAsia="Calibri" w:hAnsi="Calibri" w:cs="Calibri"/>
      <w:color w:val="2E75B5"/>
      <w:sz w:val="32"/>
      <w:szCs w:val="32"/>
      <w:lang w:eastAsia="en-US"/>
    </w:rPr>
  </w:style>
  <w:style w:type="table" w:styleId="PlainTable1">
    <w:name w:val="Plain Table 1"/>
    <w:basedOn w:val="TableNormal"/>
    <w:uiPriority w:val="41"/>
    <w:rsid w:val="000152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hyperlink" Target="mailto:admn@emsgroup.com.au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\AppData\Local\Microsoft\Windows\INetCache\Content.Outlook\CPQNPG13\EMS_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1363A-C41A-4065-968A-EF74443EA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EMS_Letter.dotx</Template>
  <TotalTime>7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Dubbo City Council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Wright</dc:creator>
  <cp:keywords/>
  <dc:description/>
  <cp:lastModifiedBy>Kate Wright</cp:lastModifiedBy>
  <cp:revision>4</cp:revision>
  <dcterms:created xsi:type="dcterms:W3CDTF">2018-01-16T04:13:00Z</dcterms:created>
  <dcterms:modified xsi:type="dcterms:W3CDTF">2018-01-21T23:56:00Z</dcterms:modified>
</cp:coreProperties>
</file>