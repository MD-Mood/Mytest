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  <w:bookmarkStart w:id="0" w:name="_GoBack"/>
      <w:bookmarkEnd w:id="0"/>
      <w:r>
        <w:rPr>
          <w:rFonts w:ascii="Verdana" w:hAnsi="Verdana" w:cs="Verdana"/>
          <w:b/>
          <w:bCs/>
          <w:sz w:val="23"/>
          <w:szCs w:val="23"/>
        </w:rPr>
        <w:t>Anmeldungsformular schicken/faxen an: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Junges Hotel- u. Gastgewerbe NÖ 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>Fr. Gf. Renate Tscheppen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>Landsbergerstr. 1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 xml:space="preserve">3100 St. Pölten 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  <w:r>
        <w:rPr>
          <w:rFonts w:ascii="Verdana" w:hAnsi="Verdana" w:cs="Verdana"/>
          <w:b/>
          <w:bCs/>
          <w:sz w:val="23"/>
          <w:szCs w:val="23"/>
        </w:rPr>
        <w:t>FaxNr. 02742 851 19619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3"/>
          <w:szCs w:val="23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9"/>
          <w:szCs w:val="29"/>
        </w:rPr>
      </w:pPr>
      <w:r>
        <w:rPr>
          <w:rFonts w:ascii="Verdana" w:hAnsi="Verdana" w:cs="Verdana"/>
          <w:b/>
          <w:bCs/>
          <w:sz w:val="29"/>
          <w:szCs w:val="29"/>
        </w:rPr>
        <w:t>A N M E L D U N G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9"/>
          <w:szCs w:val="29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9"/>
          <w:szCs w:val="29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Ich trete dem „Jungen Hotel- und Gastgewerbe Niederösterreich“ bei: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Vor- und Zuname: ..................................................................................................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Anschrift: ..............................................................................................................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Geb.Datum: ............................ Tel.Nr.: ..................................................................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e-mail: .................................................................................................................</w:t>
      </w: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00575" w:rsidRDefault="00200575" w:rsidP="002005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D2FF3" w:rsidRDefault="00200575" w:rsidP="0020057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Datum/Unterschrift: ...............................................................................................</w:t>
      </w:r>
    </w:p>
    <w:p w:rsidR="00200575" w:rsidRDefault="00200575" w:rsidP="00200575"/>
    <w:sectPr w:rsidR="002005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575"/>
    <w:rsid w:val="00200575"/>
    <w:rsid w:val="002D2FF3"/>
    <w:rsid w:val="00F1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B397C438.dotm</Template>
  <TotalTime>0</TotalTime>
  <Pages>1</Pages>
  <Words>116</Words>
  <Characters>736</Characters>
  <Application>Microsoft Office Word</Application>
  <DocSecurity>4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WKNOE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Tscheppen Renate,WKNÖ,Tourismusfachgruppen 1</dc:creator>
  <cp:lastModifiedBy>Tscheppen Renate,WKNÖ,Tourismusfachgruppen 1</cp:lastModifiedBy>
  <cp:revision>2</cp:revision>
  <dcterms:created xsi:type="dcterms:W3CDTF">2012-04-25T09:30:00Z</dcterms:created>
  <dcterms:modified xsi:type="dcterms:W3CDTF">2012-04-25T09:30:00Z</dcterms:modified>
</cp:coreProperties>
</file>