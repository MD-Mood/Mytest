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1CE" w:rsidRPr="00DC0186" w:rsidRDefault="00DC0186" w:rsidP="00DC0186">
      <w:pPr>
        <w:jc w:val="center"/>
        <w:rPr>
          <w:sz w:val="28"/>
          <w:szCs w:val="28"/>
        </w:rPr>
      </w:pPr>
      <w:r w:rsidRPr="00DC0186">
        <w:rPr>
          <w:sz w:val="28"/>
          <w:szCs w:val="28"/>
        </w:rPr>
        <w:t>Beratungsvereinbarung</w:t>
      </w:r>
    </w:p>
    <w:p w:rsidR="00DC0186" w:rsidRDefault="00DC0186"/>
    <w:p w:rsidR="00A918CD" w:rsidRDefault="00A918CD"/>
    <w:p w:rsidR="00A918CD" w:rsidRDefault="00A918CD"/>
    <w:p w:rsidR="00DC0186" w:rsidRDefault="00DC0186"/>
    <w:p w:rsidR="00DC0186" w:rsidRDefault="0007172B">
      <w:r>
        <w:tab/>
      </w:r>
      <w:r>
        <w:tab/>
      </w:r>
      <w:r w:rsidR="00DC0186">
        <w:t>Unternehmer</w:t>
      </w:r>
      <w:r>
        <w:t>/Unternehmen</w:t>
      </w:r>
      <w:r w:rsidR="00DC0186">
        <w:t>:</w:t>
      </w:r>
      <w:r>
        <w:tab/>
      </w:r>
      <w:r w:rsidR="00DC0186">
        <w:tab/>
        <w:t>Beratungsunternehmen:</w:t>
      </w:r>
    </w:p>
    <w:p w:rsidR="00DC0186" w:rsidRDefault="00DC0186"/>
    <w:p w:rsidR="00DC0186" w:rsidRDefault="00DC0186">
      <w:r>
        <w:t>Name:</w:t>
      </w:r>
    </w:p>
    <w:p w:rsidR="00DC0186" w:rsidRDefault="00DC0186">
      <w:r>
        <w:t>Straße:</w:t>
      </w:r>
    </w:p>
    <w:p w:rsidR="00DC0186" w:rsidRDefault="00DC0186">
      <w:r>
        <w:t>Ort:</w:t>
      </w:r>
    </w:p>
    <w:p w:rsidR="00DC0186" w:rsidRDefault="00DC0186"/>
    <w:p w:rsidR="00DC0186" w:rsidRDefault="00DC0186"/>
    <w:p w:rsidR="00A918CD" w:rsidRDefault="00A918CD"/>
    <w:p w:rsidR="00DC0186" w:rsidRDefault="00DC0186"/>
    <w:p w:rsidR="00DC0186" w:rsidRDefault="00DC0186">
      <w:pPr>
        <w:rPr>
          <w:sz w:val="28"/>
          <w:szCs w:val="28"/>
        </w:rPr>
      </w:pPr>
      <w:r w:rsidRPr="00DC0186">
        <w:rPr>
          <w:sz w:val="28"/>
          <w:szCs w:val="28"/>
        </w:rPr>
        <w:t>Beratungsschwerpunkt</w:t>
      </w:r>
      <w:r w:rsidR="00455207">
        <w:rPr>
          <w:sz w:val="28"/>
          <w:szCs w:val="28"/>
        </w:rPr>
        <w:t xml:space="preserve"> und Kosten</w:t>
      </w:r>
      <w:r w:rsidRPr="00DC0186">
        <w:rPr>
          <w:sz w:val="28"/>
          <w:szCs w:val="28"/>
        </w:rPr>
        <w:t>:</w:t>
      </w:r>
    </w:p>
    <w:p w:rsidR="00DC0186" w:rsidRDefault="00DC0186" w:rsidP="00DC0186">
      <w:pPr>
        <w:spacing w:line="276" w:lineRule="auto"/>
        <w:rPr>
          <w:noProof/>
          <w:lang w:eastAsia="de-DE"/>
        </w:rPr>
      </w:pPr>
    </w:p>
    <w:p w:rsidR="00DC0186" w:rsidRDefault="00D3644B" w:rsidP="00DC0186">
      <w:pPr>
        <w:spacing w:line="276" w:lineRule="auto"/>
        <w:rPr>
          <w:i/>
          <w:noProof/>
          <w:lang w:eastAsia="de-DE"/>
        </w:rPr>
      </w:pPr>
      <w:r>
        <w:rPr>
          <w:b/>
          <w:i/>
          <w:noProof/>
          <w:lang w:eastAsia="de-DE"/>
        </w:rPr>
        <w:t>Beratungsschwerpunkt</w:t>
      </w:r>
      <w:r w:rsidR="00776761">
        <w:rPr>
          <w:b/>
          <w:i/>
          <w:noProof/>
          <w:lang w:eastAsia="de-DE"/>
        </w:rPr>
        <w:t>:</w:t>
      </w:r>
    </w:p>
    <w:p w:rsidR="00D3644B" w:rsidRPr="0007172B" w:rsidRDefault="00D3644B" w:rsidP="00DC0186">
      <w:pPr>
        <w:spacing w:line="276" w:lineRule="auto"/>
        <w:rPr>
          <w:b/>
          <w:i/>
          <w:noProof/>
          <w:lang w:eastAsia="de-DE"/>
        </w:rPr>
      </w:pPr>
    </w:p>
    <w:p w:rsidR="00DC0186" w:rsidRDefault="00DC0186" w:rsidP="00DC0186">
      <w:pPr>
        <w:spacing w:line="276" w:lineRule="auto"/>
        <w:rPr>
          <w:noProof/>
          <w:lang w:eastAsia="de-DE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9FF30" wp14:editId="30AFBF70">
                <wp:simplePos x="0" y="0"/>
                <wp:positionH relativeFrom="column">
                  <wp:posOffset>31115</wp:posOffset>
                </wp:positionH>
                <wp:positionV relativeFrom="paragraph">
                  <wp:posOffset>19949</wp:posOffset>
                </wp:positionV>
                <wp:extent cx="120650" cy="94615"/>
                <wp:effectExtent l="0" t="0" r="12700" b="1968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461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" o:spid="_x0000_s1026" style="position:absolute;margin-left:2.45pt;margin-top:1.55pt;width:9.5pt;height: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" filled="f" strokecolor="windowText" strokeweight=".25pt"/>
            </w:pict>
          </mc:Fallback>
        </mc:AlternateContent>
      </w:r>
      <w:r>
        <w:rPr>
          <w:noProof/>
          <w:lang w:eastAsia="de-DE"/>
        </w:rPr>
        <w:tab/>
        <w:t xml:space="preserve">Erstellung eines </w:t>
      </w:r>
      <w:r w:rsidR="00186FA2">
        <w:rPr>
          <w:noProof/>
          <w:lang w:eastAsia="de-DE"/>
        </w:rPr>
        <w:t>U</w:t>
      </w:r>
      <w:bookmarkStart w:id="0" w:name="_GoBack"/>
      <w:bookmarkEnd w:id="0"/>
      <w:r w:rsidR="00D3644B">
        <w:rPr>
          <w:noProof/>
          <w:lang w:eastAsia="de-DE"/>
        </w:rPr>
        <w:t>nternehmenskonzeptes</w:t>
      </w:r>
    </w:p>
    <w:p w:rsidR="00DC0186" w:rsidRDefault="00DC0186" w:rsidP="00DC0186">
      <w:pPr>
        <w:spacing w:line="276" w:lineRule="auto"/>
        <w:rPr>
          <w:noProof/>
          <w:lang w:eastAsia="de-DE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E2785" wp14:editId="609EF2B4">
                <wp:simplePos x="0" y="0"/>
                <wp:positionH relativeFrom="column">
                  <wp:posOffset>35560</wp:posOffset>
                </wp:positionH>
                <wp:positionV relativeFrom="paragraph">
                  <wp:posOffset>28839</wp:posOffset>
                </wp:positionV>
                <wp:extent cx="120650" cy="94615"/>
                <wp:effectExtent l="0" t="0" r="12700" b="1968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461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6" style="position:absolute;margin-left:2.8pt;margin-top:2.25pt;width:9.5pt;height: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" filled="f" strokecolor="windowText" strokeweight=".25pt"/>
            </w:pict>
          </mc:Fallback>
        </mc:AlternateContent>
      </w:r>
      <w:r>
        <w:rPr>
          <w:noProof/>
          <w:lang w:eastAsia="de-DE"/>
        </w:rPr>
        <w:tab/>
      </w:r>
      <w:r w:rsidR="00D3644B">
        <w:rPr>
          <w:noProof/>
          <w:lang w:eastAsia="de-DE"/>
        </w:rPr>
        <w:t>Strategische Neuausrichtung</w:t>
      </w:r>
    </w:p>
    <w:p w:rsidR="00DC0186" w:rsidRDefault="00DC0186" w:rsidP="00DC0186">
      <w:pPr>
        <w:spacing w:line="276" w:lineRule="auto"/>
        <w:rPr>
          <w:noProof/>
          <w:lang w:eastAsia="de-DE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37AE4" wp14:editId="0DFE5E3D">
                <wp:simplePos x="0" y="0"/>
                <wp:positionH relativeFrom="column">
                  <wp:posOffset>33284</wp:posOffset>
                </wp:positionH>
                <wp:positionV relativeFrom="paragraph">
                  <wp:posOffset>16510</wp:posOffset>
                </wp:positionV>
                <wp:extent cx="120650" cy="94615"/>
                <wp:effectExtent l="0" t="0" r="12700" b="1968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461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6" o:spid="_x0000_s1026" style="position:absolute;margin-left:2.6pt;margin-top:1.3pt;width:9.5pt;height: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" filled="f" strokecolor="windowText" strokeweight=".25pt"/>
            </w:pict>
          </mc:Fallback>
        </mc:AlternateContent>
      </w:r>
      <w:r>
        <w:rPr>
          <w:noProof/>
          <w:lang w:eastAsia="de-DE"/>
        </w:rPr>
        <w:tab/>
      </w:r>
      <w:r w:rsidR="00D3644B">
        <w:rPr>
          <w:noProof/>
          <w:lang w:eastAsia="de-DE"/>
        </w:rPr>
        <w:t>Überprüfung der Rentabilität</w:t>
      </w:r>
    </w:p>
    <w:p w:rsidR="00455207" w:rsidRDefault="00776761" w:rsidP="00DC0186">
      <w:pPr>
        <w:spacing w:line="276" w:lineRule="auto"/>
        <w:rPr>
          <w:noProof/>
          <w:lang w:eastAsia="de-DE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B6D837" wp14:editId="65918853">
                <wp:simplePos x="0" y="0"/>
                <wp:positionH relativeFrom="column">
                  <wp:posOffset>26670</wp:posOffset>
                </wp:positionH>
                <wp:positionV relativeFrom="paragraph">
                  <wp:posOffset>176266</wp:posOffset>
                </wp:positionV>
                <wp:extent cx="120650" cy="94615"/>
                <wp:effectExtent l="0" t="0" r="12700" b="1968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461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margin-left:2.1pt;margin-top:13.9pt;width:9.5pt;height: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" filled="f" strokecolor="windowText" strokeweight=".25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C1999" wp14:editId="78CEE868">
                <wp:simplePos x="0" y="0"/>
                <wp:positionH relativeFrom="column">
                  <wp:posOffset>25664</wp:posOffset>
                </wp:positionH>
                <wp:positionV relativeFrom="paragraph">
                  <wp:posOffset>6985</wp:posOffset>
                </wp:positionV>
                <wp:extent cx="120650" cy="94615"/>
                <wp:effectExtent l="0" t="0" r="12700" b="1968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461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26" style="position:absolute;margin-left:2pt;margin-top:.55pt;width:9.5pt;height: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" filled="f" strokecolor="windowText" strokeweight=".25pt"/>
            </w:pict>
          </mc:Fallback>
        </mc:AlternateContent>
      </w:r>
      <w:r w:rsidR="00D3644B">
        <w:rPr>
          <w:noProof/>
          <w:lang w:eastAsia="de-DE"/>
        </w:rPr>
        <w:tab/>
        <w:t>Unternehmensbewertung</w:t>
      </w:r>
    </w:p>
    <w:p w:rsidR="00776761" w:rsidRDefault="00776761" w:rsidP="00DC0186">
      <w:pPr>
        <w:spacing w:line="276" w:lineRule="auto"/>
        <w:rPr>
          <w:noProof/>
          <w:lang w:eastAsia="de-DE"/>
        </w:rPr>
      </w:pPr>
      <w:r>
        <w:rPr>
          <w:noProof/>
          <w:lang w:eastAsia="de-DE"/>
        </w:rPr>
        <w:tab/>
        <w:t>…………………………………………</w:t>
      </w:r>
      <w:r w:rsidR="008F3842">
        <w:rPr>
          <w:noProof/>
          <w:lang w:eastAsia="de-DE"/>
        </w:rPr>
        <w:t>………………………</w:t>
      </w:r>
    </w:p>
    <w:p w:rsidR="00776761" w:rsidRDefault="00776761" w:rsidP="00DC0186">
      <w:pPr>
        <w:spacing w:line="276" w:lineRule="auto"/>
        <w:rPr>
          <w:noProof/>
          <w:lang w:eastAsia="de-DE"/>
        </w:rPr>
      </w:pPr>
    </w:p>
    <w:p w:rsidR="00D3644B" w:rsidRDefault="00D3644B" w:rsidP="00DC0186">
      <w:pPr>
        <w:spacing w:line="276" w:lineRule="auto"/>
        <w:rPr>
          <w:noProof/>
          <w:lang w:eastAsia="de-DE"/>
        </w:rPr>
      </w:pPr>
    </w:p>
    <w:p w:rsidR="00455207" w:rsidRPr="00D3644B" w:rsidRDefault="00455207" w:rsidP="00DC0186">
      <w:pPr>
        <w:spacing w:line="276" w:lineRule="auto"/>
        <w:rPr>
          <w:b/>
          <w:i/>
          <w:noProof/>
          <w:lang w:eastAsia="de-DE"/>
        </w:rPr>
      </w:pPr>
      <w:r w:rsidRPr="00D3644B">
        <w:rPr>
          <w:b/>
          <w:i/>
          <w:noProof/>
          <w:lang w:eastAsia="de-DE"/>
        </w:rPr>
        <w:t>Kosten/Aufwandsschätzung:</w:t>
      </w:r>
    </w:p>
    <w:p w:rsidR="00455207" w:rsidRDefault="00455207" w:rsidP="00DC0186">
      <w:pPr>
        <w:spacing w:line="276" w:lineRule="auto"/>
        <w:rPr>
          <w:noProof/>
          <w:lang w:eastAsia="de-DE"/>
        </w:rPr>
      </w:pPr>
      <w:r>
        <w:rPr>
          <w:noProof/>
          <w:lang w:eastAsia="de-DE"/>
        </w:rPr>
        <w:t>Voraussichtliche Anzahl der Beratungsstunden:</w:t>
      </w:r>
    </w:p>
    <w:p w:rsidR="00455207" w:rsidRDefault="00455207" w:rsidP="00DC0186">
      <w:pPr>
        <w:spacing w:line="276" w:lineRule="auto"/>
        <w:rPr>
          <w:noProof/>
          <w:lang w:eastAsia="de-DE"/>
        </w:rPr>
      </w:pPr>
      <w:r>
        <w:rPr>
          <w:noProof/>
          <w:lang w:eastAsia="de-DE"/>
        </w:rPr>
        <w:t>Voraussichtliche Netto-Gesamtkosten (ohne USt)*:</w:t>
      </w:r>
    </w:p>
    <w:p w:rsidR="00455207" w:rsidRDefault="00455207" w:rsidP="00DC0186">
      <w:pPr>
        <w:spacing w:line="276" w:lineRule="auto"/>
        <w:rPr>
          <w:noProof/>
          <w:lang w:eastAsia="de-DE"/>
        </w:rPr>
      </w:pPr>
      <w:r>
        <w:rPr>
          <w:noProof/>
          <w:lang w:eastAsia="de-DE"/>
        </w:rPr>
        <w:t>Voraussichtliche Umsatzsteuer (20 %)*:</w:t>
      </w:r>
    </w:p>
    <w:p w:rsidR="00455207" w:rsidRDefault="00455207" w:rsidP="00DC0186">
      <w:pPr>
        <w:spacing w:line="276" w:lineRule="auto"/>
        <w:rPr>
          <w:noProof/>
          <w:lang w:eastAsia="de-DE"/>
        </w:rPr>
      </w:pPr>
      <w:r>
        <w:rPr>
          <w:noProof/>
          <w:lang w:eastAsia="de-DE"/>
        </w:rPr>
        <w:t>Vereinbarte Anzahlung bei Beratungsbeginn:</w:t>
      </w:r>
    </w:p>
    <w:p w:rsidR="00455207" w:rsidRDefault="00455207" w:rsidP="00455207">
      <w:pPr>
        <w:rPr>
          <w:noProof/>
          <w:lang w:eastAsia="de-DE"/>
        </w:rPr>
      </w:pPr>
      <w:r>
        <w:rPr>
          <w:noProof/>
          <w:lang w:eastAsia="de-DE"/>
        </w:rPr>
        <w:t>Voraussichtliche Förderung durch WKV</w:t>
      </w:r>
    </w:p>
    <w:p w:rsidR="00455207" w:rsidRDefault="00455207" w:rsidP="00455207">
      <w:pPr>
        <w:rPr>
          <w:noProof/>
          <w:lang w:eastAsia="de-DE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1FA68A" wp14:editId="3B44E209">
                <wp:simplePos x="0" y="0"/>
                <wp:positionH relativeFrom="column">
                  <wp:posOffset>3961501</wp:posOffset>
                </wp:positionH>
                <wp:positionV relativeFrom="paragraph">
                  <wp:posOffset>114935</wp:posOffset>
                </wp:positionV>
                <wp:extent cx="1345565" cy="0"/>
                <wp:effectExtent l="0" t="0" r="26035" b="1905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5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95pt,9.05pt" to="417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" strokecolor="#4a7ebb"/>
            </w:pict>
          </mc:Fallback>
        </mc:AlternateContent>
      </w:r>
      <w:r w:rsidRPr="00455207">
        <w:rPr>
          <w:noProof/>
          <w:sz w:val="18"/>
          <w:szCs w:val="18"/>
          <w:lang w:eastAsia="de-DE"/>
        </w:rPr>
        <w:t>(50 % der Nettoberatungskosten, max. 600,- €)</w:t>
      </w:r>
    </w:p>
    <w:p w:rsidR="00455207" w:rsidRDefault="00455207" w:rsidP="00455207">
      <w:pPr>
        <w:rPr>
          <w:noProof/>
          <w:lang w:eastAsia="de-DE"/>
        </w:rPr>
      </w:pPr>
    </w:p>
    <w:p w:rsidR="00455207" w:rsidRDefault="00455207" w:rsidP="00455207">
      <w:pPr>
        <w:rPr>
          <w:noProof/>
          <w:lang w:eastAsia="de-DE"/>
        </w:rPr>
      </w:pPr>
      <w:r>
        <w:rPr>
          <w:noProof/>
          <w:lang w:eastAsia="de-DE"/>
        </w:rPr>
        <w:t>Nettoberatungskosten für Unternehmer*</w:t>
      </w:r>
    </w:p>
    <w:p w:rsidR="00455207" w:rsidRDefault="00455207" w:rsidP="00455207">
      <w:pPr>
        <w:rPr>
          <w:noProof/>
          <w:lang w:eastAsia="de-DE"/>
        </w:rPr>
      </w:pPr>
    </w:p>
    <w:p w:rsidR="00455207" w:rsidRDefault="00455207" w:rsidP="00455207">
      <w:pPr>
        <w:rPr>
          <w:noProof/>
          <w:lang w:eastAsia="de-DE"/>
        </w:rPr>
      </w:pPr>
    </w:p>
    <w:p w:rsidR="00455207" w:rsidRDefault="00455207" w:rsidP="00455207">
      <w:pPr>
        <w:rPr>
          <w:noProof/>
          <w:lang w:eastAsia="de-DE"/>
        </w:rPr>
      </w:pPr>
      <w:r>
        <w:rPr>
          <w:noProof/>
          <w:lang w:eastAsia="de-DE"/>
        </w:rPr>
        <w:t xml:space="preserve">* Die auf die Nettoberatungskosten entfallende Umsatzsteuer trägt der Unternehmer zur Gänze selbst und kann gegebenenfalls als Vorsteuer geltend gemacht werden. </w:t>
      </w:r>
    </w:p>
    <w:p w:rsidR="00455207" w:rsidRDefault="00455207" w:rsidP="00455207">
      <w:pPr>
        <w:rPr>
          <w:noProof/>
          <w:lang w:eastAsia="de-DE"/>
        </w:rPr>
      </w:pPr>
    </w:p>
    <w:p w:rsidR="00455207" w:rsidRDefault="00455207" w:rsidP="00455207">
      <w:pPr>
        <w:rPr>
          <w:noProof/>
          <w:lang w:eastAsia="de-DE"/>
        </w:rPr>
      </w:pPr>
      <w:r>
        <w:rPr>
          <w:noProof/>
          <w:lang w:eastAsia="de-DE"/>
        </w:rPr>
        <w:t>Diese Vereinbarung wird unter der Bedingung einer Föderzusage geschlossen.</w:t>
      </w:r>
    </w:p>
    <w:p w:rsidR="00455207" w:rsidRDefault="00455207" w:rsidP="00455207">
      <w:pPr>
        <w:rPr>
          <w:noProof/>
          <w:lang w:eastAsia="de-DE"/>
        </w:rPr>
      </w:pPr>
    </w:p>
    <w:p w:rsidR="00455207" w:rsidRDefault="00455207" w:rsidP="00455207">
      <w:pPr>
        <w:rPr>
          <w:noProof/>
          <w:lang w:eastAsia="de-DE"/>
        </w:rPr>
      </w:pPr>
    </w:p>
    <w:p w:rsidR="00455207" w:rsidRDefault="00455207" w:rsidP="00455207">
      <w:pPr>
        <w:rPr>
          <w:noProof/>
          <w:lang w:eastAsia="de-DE"/>
        </w:rPr>
      </w:pPr>
      <w:r>
        <w:rPr>
          <w:noProof/>
          <w:lang w:eastAsia="de-DE"/>
        </w:rPr>
        <w:t>Datum:</w:t>
      </w:r>
    </w:p>
    <w:p w:rsidR="00455207" w:rsidRDefault="00455207" w:rsidP="00455207">
      <w:pPr>
        <w:rPr>
          <w:noProof/>
          <w:lang w:eastAsia="de-DE"/>
        </w:rPr>
      </w:pPr>
    </w:p>
    <w:p w:rsidR="00455207" w:rsidRDefault="00455207" w:rsidP="00455207">
      <w:pPr>
        <w:rPr>
          <w:noProof/>
          <w:lang w:eastAsia="de-DE"/>
        </w:rPr>
      </w:pPr>
    </w:p>
    <w:p w:rsidR="00455207" w:rsidRDefault="00455207" w:rsidP="00455207">
      <w:pPr>
        <w:rPr>
          <w:noProof/>
          <w:lang w:eastAsia="de-DE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785A0" wp14:editId="20FE2AA9">
                <wp:simplePos x="0" y="0"/>
                <wp:positionH relativeFrom="column">
                  <wp:posOffset>14605</wp:posOffset>
                </wp:positionH>
                <wp:positionV relativeFrom="paragraph">
                  <wp:posOffset>93992</wp:posOffset>
                </wp:positionV>
                <wp:extent cx="2665562" cy="0"/>
                <wp:effectExtent l="0" t="0" r="20955" b="1905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556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7.4pt" to="211.0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" strokecolor="#4a7ebb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C6132" wp14:editId="6559B140">
                <wp:simplePos x="0" y="0"/>
                <wp:positionH relativeFrom="column">
                  <wp:posOffset>3137367</wp:posOffset>
                </wp:positionH>
                <wp:positionV relativeFrom="paragraph">
                  <wp:posOffset>93992</wp:posOffset>
                </wp:positionV>
                <wp:extent cx="2518913" cy="0"/>
                <wp:effectExtent l="0" t="0" r="15240" b="19050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91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05pt,7.4pt" to="445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" strokecolor="#4a7ebb"/>
            </w:pict>
          </mc:Fallback>
        </mc:AlternateContent>
      </w:r>
    </w:p>
    <w:p w:rsidR="00455207" w:rsidRPr="00455207" w:rsidRDefault="00455207" w:rsidP="00455207">
      <w:pPr>
        <w:rPr>
          <w:noProof/>
          <w:lang w:eastAsia="de-DE"/>
        </w:rPr>
      </w:pPr>
      <w:r>
        <w:rPr>
          <w:noProof/>
          <w:lang w:eastAsia="de-DE"/>
        </w:rPr>
        <w:t>Unterschrift Unternehmer</w:t>
      </w:r>
      <w:r w:rsidR="0007172B">
        <w:rPr>
          <w:noProof/>
          <w:lang w:eastAsia="de-DE"/>
        </w:rPr>
        <w:tab/>
      </w:r>
      <w:r w:rsidR="0007172B">
        <w:rPr>
          <w:noProof/>
          <w:lang w:eastAsia="de-DE"/>
        </w:rPr>
        <w:tab/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  <w:t>Unterschrift Berater(mit Firmenstempel)</w:t>
      </w:r>
    </w:p>
    <w:p w:rsidR="00DC0186" w:rsidRDefault="00DC0186" w:rsidP="00DC0186">
      <w:pPr>
        <w:spacing w:line="276" w:lineRule="auto"/>
      </w:pPr>
      <w:r>
        <w:tab/>
      </w:r>
    </w:p>
    <w:sectPr w:rsidR="00DC018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610" w:rsidRDefault="00503610" w:rsidP="00503610">
      <w:r>
        <w:separator/>
      </w:r>
    </w:p>
  </w:endnote>
  <w:endnote w:type="continuationSeparator" w:id="0">
    <w:p w:rsidR="00503610" w:rsidRDefault="00503610" w:rsidP="00503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610" w:rsidRPr="00503610" w:rsidRDefault="00503610">
    <w:pPr>
      <w:pStyle w:val="Fuzeile"/>
      <w:rPr>
        <w:sz w:val="18"/>
        <w:szCs w:val="18"/>
      </w:rPr>
    </w:pPr>
    <w:r w:rsidRPr="00503610">
      <w:rPr>
        <w:sz w:val="18"/>
        <w:szCs w:val="18"/>
      </w:rPr>
      <w:t>Stand: Juli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610" w:rsidRDefault="00503610" w:rsidP="00503610">
      <w:r>
        <w:separator/>
      </w:r>
    </w:p>
  </w:footnote>
  <w:footnote w:type="continuationSeparator" w:id="0">
    <w:p w:rsidR="00503610" w:rsidRDefault="00503610" w:rsidP="00503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111CF"/>
    <w:multiLevelType w:val="hybridMultilevel"/>
    <w:tmpl w:val="119026A0"/>
    <w:lvl w:ilvl="0" w:tplc="354619A4">
      <w:start w:val="1"/>
      <w:numFmt w:val="bullet"/>
      <w:lvlText w:val="-"/>
      <w:lvlJc w:val="left"/>
      <w:pPr>
        <w:ind w:left="1065" w:hanging="360"/>
      </w:pPr>
      <w:rPr>
        <w:rFonts w:ascii="Trebuchet MS" w:eastAsiaTheme="minorHAnsi" w:hAnsi="Trebuchet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86"/>
    <w:rsid w:val="0007172B"/>
    <w:rsid w:val="00186FA2"/>
    <w:rsid w:val="00455207"/>
    <w:rsid w:val="00503610"/>
    <w:rsid w:val="00776761"/>
    <w:rsid w:val="008F3842"/>
    <w:rsid w:val="00A918CD"/>
    <w:rsid w:val="00C2591C"/>
    <w:rsid w:val="00D3644B"/>
    <w:rsid w:val="00DC0186"/>
    <w:rsid w:val="00EB61CE"/>
    <w:rsid w:val="00F4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18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0361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3610"/>
  </w:style>
  <w:style w:type="paragraph" w:styleId="Fuzeile">
    <w:name w:val="footer"/>
    <w:basedOn w:val="Standard"/>
    <w:link w:val="FuzeileZchn"/>
    <w:uiPriority w:val="99"/>
    <w:unhideWhenUsed/>
    <w:rsid w:val="0050361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36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18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0361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3610"/>
  </w:style>
  <w:style w:type="paragraph" w:styleId="Fuzeile">
    <w:name w:val="footer"/>
    <w:basedOn w:val="Standard"/>
    <w:link w:val="FuzeileZchn"/>
    <w:uiPriority w:val="99"/>
    <w:unhideWhenUsed/>
    <w:rsid w:val="0050361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3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6C76C31D.dotm</Template>
  <TotalTime>0</TotalTime>
  <Pages>1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 Vorarlberg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Mathis Christoph, Mag WKV, Gründerservice</dc:creator>
  <cp:lastModifiedBy>Zündel Sandra, WKV Grunder Service</cp:lastModifiedBy>
  <cp:revision>7</cp:revision>
  <dcterms:created xsi:type="dcterms:W3CDTF">2014-07-11T13:13:00Z</dcterms:created>
  <dcterms:modified xsi:type="dcterms:W3CDTF">2014-07-23T13:48:00Z</dcterms:modified>
</cp:coreProperties>
</file>