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6"/>
        <w:gridCol w:w="2568"/>
        <w:gridCol w:w="1430"/>
        <w:gridCol w:w="8299"/>
      </w:tblGrid>
      <w:tr w:rsidR="001D0E7B" w:rsidRPr="002C58B0" w:rsidTr="0008232E">
        <w:trPr>
          <w:trHeight w:val="615"/>
        </w:trPr>
        <w:tc>
          <w:tcPr>
            <w:tcW w:w="2206" w:type="dxa"/>
            <w:hideMark/>
          </w:tcPr>
          <w:p w:rsidR="001D0E7B" w:rsidRPr="002C58B0" w:rsidRDefault="001D0E7B" w:rsidP="000A6AB4">
            <w:bookmarkStart w:id="0" w:name="_GoBack"/>
            <w:bookmarkEnd w:id="0"/>
            <w:r w:rsidRPr="002C58B0">
              <w:t>Fachverbands</w:t>
            </w:r>
            <w:r w:rsidR="00221ECD">
              <w:t>-</w:t>
            </w:r>
            <w:r w:rsidRPr="002C58B0">
              <w:t>bezeichnung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221ECD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 w:rsidR="00D635F5"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1D0E7B" w:rsidRPr="002C58B0" w:rsidRDefault="001D0E7B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Steinmetze</w:t>
            </w:r>
            <w:r w:rsidR="00D371E6" w:rsidRP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Steinmetzmeister einschließlich Kunststeinerzeuger und Terrazzomacher</w:t>
            </w:r>
          </w:p>
        </w:tc>
        <w:tc>
          <w:tcPr>
            <w:tcW w:w="1430" w:type="dxa"/>
            <w:hideMark/>
          </w:tcPr>
          <w:p w:rsidR="001D0E7B" w:rsidRPr="002C58B0" w:rsidRDefault="00DC4A53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Steinmetzgewerbetreibender eingeschränkt (auf gewisse Teilbereiche)</w:t>
            </w:r>
          </w:p>
        </w:tc>
        <w:tc>
          <w:tcPr>
            <w:tcW w:w="1430" w:type="dxa"/>
            <w:hideMark/>
          </w:tcPr>
          <w:p w:rsidR="001D0E7B" w:rsidRPr="002C58B0" w:rsidRDefault="00DC4A53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Steinmetzmeister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Kunststeinerzeuger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Terrazzomacher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Grabsteinerzeuger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Steinbildhauer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Marmorwarenerzeuger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Schleifsteinhauer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Werksteinbruchunternehmer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6" w:history="1">
              <w:r w:rsidR="001D0E7B" w:rsidRPr="002C58B0">
                <w:rPr>
                  <w:rStyle w:val="Hyperlink"/>
                </w:rPr>
                <w:t>https://www.wko.at/Content.Node/branchen/oe/Steinmetze/2014-06-02-VRUG-Verbraucherrechte.html</w:t>
              </w:r>
            </w:hyperlink>
          </w:p>
          <w:p w:rsidR="00FD1083" w:rsidRDefault="00FD1083">
            <w:pPr>
              <w:rPr>
                <w:u w:val="single"/>
              </w:rPr>
            </w:pPr>
          </w:p>
          <w:p w:rsidR="0050307E" w:rsidRDefault="0050307E">
            <w:pPr>
              <w:rPr>
                <w:u w:val="single"/>
              </w:rPr>
            </w:pPr>
          </w:p>
          <w:p w:rsidR="0050307E" w:rsidRPr="002C58B0" w:rsidRDefault="0050307E">
            <w:pPr>
              <w:rPr>
                <w:u w:val="single"/>
              </w:rPr>
            </w:pPr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lastRenderedPageBreak/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50307E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Dachdecker, Glaser und Spengler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Dachdecker</w:t>
            </w:r>
          </w:p>
        </w:tc>
        <w:tc>
          <w:tcPr>
            <w:tcW w:w="1430" w:type="dxa"/>
            <w:hideMark/>
          </w:tcPr>
          <w:p w:rsidR="001D0E7B" w:rsidRPr="002C58B0" w:rsidRDefault="00DC4A53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Schilfdecker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Holzschindeldecker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Dachdecker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Glaser, Glasbeleger und Flachglasschleifer</w:t>
            </w:r>
          </w:p>
        </w:tc>
        <w:tc>
          <w:tcPr>
            <w:tcW w:w="1430" w:type="dxa"/>
            <w:hideMark/>
          </w:tcPr>
          <w:p w:rsidR="001D0E7B" w:rsidRPr="002C58B0" w:rsidRDefault="00D3552D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Glasätzer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Hohlglasschleifer und Hohlglasveredler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Glasbläser und Glasinstrumentenerzeuger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Glas- und Wachsperlenerzeuger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7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Edelsteinimitationen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8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lastRenderedPageBreak/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Glaswarenmontierer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9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Glaserdiamantenfasser</w:t>
            </w:r>
            <w:proofErr w:type="spellEnd"/>
            <w:r w:rsidRPr="002C58B0">
              <w:t xml:space="preserve"> und </w:t>
            </w:r>
            <w:r w:rsidR="00D371E6">
              <w:t>–</w:t>
            </w:r>
            <w:proofErr w:type="spellStart"/>
            <w:r w:rsidRPr="002C58B0">
              <w:t>erzeuger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0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Glasgraveure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1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sonstige Berechtigungen im Bereich Glaser 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2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Spengler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3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https://www.wko.at/Content.Node/branchen/oe/Dachdecker-Glaser-und-Spengler/2014-06-02-VRUG-Verbraucherrechte2.html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Spengler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4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https://www.wko.at/Content.Node/branchen/oe/Dachdecker-Glaser-und-Spengler/2014-06-02-VRUG-Verbraucherrechte2.html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Kupferschmiede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5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https://www.wko.at/Content.Node/branchen/oe/Dachdecker-Glaser-und-Spengler/2014-06-02-VRUG-Verbraucherrechte2.html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Spengler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6" w:history="1">
              <w:r w:rsidR="001D0E7B" w:rsidRPr="002C58B0">
                <w:rPr>
                  <w:rStyle w:val="Hyperlink"/>
                </w:rPr>
                <w:t>https://www.wko.at/Content.Node/branchen/oe/Dachdecker-Glaser-und-Spengler/2014-06-02-VRUG-Verbraucherrechte2.html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Hafner, Platten- und Fliesenleger und Keramiker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Töpfer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7" w:history="1">
              <w:r w:rsidR="001D0E7B" w:rsidRPr="002C58B0">
                <w:rPr>
                  <w:rStyle w:val="Hyperlink"/>
                </w:rPr>
                <w:t>https://www.wko.at/Content.Node/branchen/oe/Hafner--Platten--und-Fliesenleger-und-Keramiker/2014-06-02-VRUG-Verbraucherrechte.html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Hafner (Ofensetzer)</w:t>
            </w:r>
          </w:p>
        </w:tc>
        <w:tc>
          <w:tcPr>
            <w:tcW w:w="1430" w:type="dxa"/>
            <w:hideMark/>
          </w:tcPr>
          <w:p w:rsidR="001D0E7B" w:rsidRPr="002C58B0" w:rsidRDefault="00BD18AB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8" w:history="1">
              <w:r w:rsidR="001D0E7B" w:rsidRPr="002C58B0">
                <w:rPr>
                  <w:rStyle w:val="Hyperlink"/>
                </w:rPr>
                <w:t>https://www.wko.at/Content.Node/branchen/oe/Hafner--Platten--und-Fliesenleger-und-Keramiker/2014-06-02-VRUG-Verbraucherrechte.html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Keramiker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39" w:history="1">
              <w:r w:rsidR="001D0E7B" w:rsidRPr="002C58B0">
                <w:rPr>
                  <w:rStyle w:val="Hyperlink"/>
                </w:rPr>
                <w:t>https://www.wko.at/Content.Node/branchen/oe/Hafner--Platten--und-Fliesenleger-und-Keramiker/2014-06-02-VRUG-Verbraucherrechte.html</w:t>
              </w:r>
            </w:hyperlink>
          </w:p>
          <w:p w:rsidR="00FD1083" w:rsidRPr="002C58B0" w:rsidRDefault="00FD1083">
            <w:pPr>
              <w:rPr>
                <w:u w:val="single"/>
              </w:rPr>
            </w:pPr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Platten- und Fliesenleger</w:t>
            </w:r>
          </w:p>
        </w:tc>
        <w:tc>
          <w:tcPr>
            <w:tcW w:w="1430" w:type="dxa"/>
            <w:hideMark/>
          </w:tcPr>
          <w:p w:rsidR="001D0E7B" w:rsidRPr="002C58B0" w:rsidRDefault="00BD18AB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0" w:history="1">
              <w:r w:rsidR="001D0E7B" w:rsidRPr="002C58B0">
                <w:rPr>
                  <w:rStyle w:val="Hyperlink"/>
                </w:rPr>
                <w:t>https://www.wko.at/Content.Node/branchen/oe/Hafner--Platten--und-Fliesenleger-und-Keramiker/2014-06-02-VRUG-Verbraucherrechte.html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Hafner-, Platten- und Fliesenleger und Keramiker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1" w:history="1">
              <w:r w:rsidR="001D0E7B" w:rsidRPr="002C58B0">
                <w:rPr>
                  <w:rStyle w:val="Hyperlink"/>
                </w:rPr>
                <w:t>https://www.wko.at/Content.Node/branchen/oe/Hafner--Platten--und-Fliesenleger-und-Keramiker/2014-06-02-VRUG-Verbraucherrechte.html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Maler und Tapezierer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Maler und Anstreicher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Industriemaler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Maler, Lackierer und Schilderhersteller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Hinterglasmaler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Fassadenmaler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7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Sandstrahlen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8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Lackierer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9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Schilderhersteller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0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Vergolder und Staffierer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1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Bodenmarkierer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2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Maler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3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Tapezierer und Dekorateure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4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Tapezierer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5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Bettfedernreiniger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6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Bettwarenerzeuger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7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Dekorateure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8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Nähen und Montieren von Vorhängen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59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Segelmacher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0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Zelterzeuger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61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Pr="002C58B0" w:rsidRDefault="00FD1083">
            <w:pPr>
              <w:rPr>
                <w:u w:val="single"/>
              </w:rPr>
            </w:pPr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1152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Sonnenschutzanlagenhersteller (Jalousien, Rollladen, Markisen), soweit sie nicht zum Fachverband der Tischler und der Holzgestaltenden Gewerbe oder zum Fachverband der Metalltechniker gehören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62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  <w:p w:rsidR="00FD1083" w:rsidRPr="002C58B0" w:rsidRDefault="00FD1083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Montage von Sonnenschutzanlagen aller Art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3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Montage von Jalousien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4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Sattler einschließlich Fahrzeugsattler und Riemer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5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Fechtartikeln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6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Herstellen von Produkten unter Verwendung der Federkielsticktechnik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7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Ledergalanteriewarenerzeuger und Taschner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8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Lederwarenerzeuger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69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Gürtel- und Riemenerzeuger sowie Reparatur von Lederwaren und Taschen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0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Bodenverleger</w:t>
            </w:r>
          </w:p>
        </w:tc>
        <w:tc>
          <w:tcPr>
            <w:tcW w:w="1430" w:type="dxa"/>
            <w:hideMark/>
          </w:tcPr>
          <w:p w:rsidR="001D0E7B" w:rsidRPr="002C58B0" w:rsidRDefault="00F015E4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1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Tapezierer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2" w:history="1">
              <w:r w:rsidR="001D0E7B" w:rsidRPr="002C58B0">
                <w:rPr>
                  <w:rStyle w:val="Hyperlink"/>
                </w:rPr>
                <w:t>https://www.wko.at/Content.Node/branchen/oe/Maler-und-Tapezierer/2014-06-02-VRUG-Verbraucherrechte1.html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 xml:space="preserve">Bundesinnung der </w:t>
            </w:r>
            <w:proofErr w:type="spellStart"/>
            <w:r w:rsidRPr="00D371E6">
              <w:rPr>
                <w:b/>
                <w:u w:val="single"/>
              </w:rPr>
              <w:t>Bauhilfsgewerbe</w:t>
            </w:r>
            <w:proofErr w:type="spellEnd"/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Brunnenmeister</w:t>
            </w:r>
          </w:p>
        </w:tc>
        <w:tc>
          <w:tcPr>
            <w:tcW w:w="1430" w:type="dxa"/>
            <w:hideMark/>
          </w:tcPr>
          <w:p w:rsidR="001D0E7B" w:rsidRPr="002C58B0" w:rsidRDefault="00F015E4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3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Tiefbohrunternehmer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4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Sprengungsunternehmer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5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Gerüstverleiher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6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Verleiher von Baumaschinen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7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Wärme-, Kälte-, Schall- und Branddämmung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8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Wärme-, Kälte-, Schall- und Branddämmer, eingeschränkt auf Vollwärmeschutz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79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Asphaltierer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0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Bauwerksabdichter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1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Mauerentfeuchtung (elektronisch)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2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Schwarzdecker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3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Stuckateure und Trockenausbauer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4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Stuckateure eingeschränkt auf Maschinenputzarbeiten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5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Trockenausbau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6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Verspachteln von Gipskartonwänden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7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Gipser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8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Betonwarenerzeuger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89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Transportbeton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0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Baustoffen aller Art und Gartendekor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1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Steinbruchunternehmer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2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Sand-, Kies- und Schottererzeuger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3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Kalkbrennereien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4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Pflasterer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5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https://www.wko.at/Content.Node/branchen/oe/Bauhilfsgewerbe/2014-06-02-VRUG-Verbraucherrechte2.html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Bodenleger (umfassend Bodenleger, Belagsverleger, Steinholzleger und Estrichhersteller)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6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https://www.wko.at/Content.Node/branchen/oe/Bauhilfsgewerbe/2014-06-02-VRUG-Verbraucherrechte1.html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Estrichhersteller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7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Belagverleger</w:t>
            </w:r>
            <w:proofErr w:type="spellEnd"/>
            <w:r w:rsidRPr="002C58B0">
              <w:t xml:space="preserve"> - Verlegen ausgenommen Verspannen und Spalieren von Belägen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8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Eternitplattenverleger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99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Anbringen von </w:t>
            </w:r>
            <w:proofErr w:type="spellStart"/>
            <w:r w:rsidRPr="002C58B0">
              <w:t>Kunststoffbelägen</w:t>
            </w:r>
            <w:proofErr w:type="spellEnd"/>
            <w:r w:rsidRPr="002C58B0">
              <w:t xml:space="preserve"> auf Bauteilen aller Art, Plattenleger auf Asbestbasis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00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Default="00FD1083">
            <w:pPr>
              <w:rPr>
                <w:rStyle w:val="Hyperlink"/>
              </w:rPr>
            </w:pPr>
          </w:p>
          <w:p w:rsidR="00FD1083" w:rsidRPr="002C58B0" w:rsidRDefault="00FD1083">
            <w:pPr>
              <w:rPr>
                <w:u w:val="single"/>
              </w:rPr>
            </w:pPr>
          </w:p>
        </w:tc>
      </w:tr>
      <w:tr w:rsidR="00FD1083" w:rsidRPr="002C58B0" w:rsidTr="00D36B4D">
        <w:trPr>
          <w:trHeight w:val="615"/>
        </w:trPr>
        <w:tc>
          <w:tcPr>
            <w:tcW w:w="2206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FD1083" w:rsidRPr="002C58B0" w:rsidRDefault="00FD1083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1152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Aufstellung und Montage von Ständerwänden und mobilen Trennwänden durch Verschrauben fertig bezogener Profile oder Systemwänden unter Ausschluss jeder an einen Befähigungsnachweis gebundenen Tätigkeit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1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Vergießen, Verfugen etc. von Betonteilen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2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sonstige Berechtigungen im Bereich </w:t>
            </w:r>
            <w:proofErr w:type="spellStart"/>
            <w:r w:rsidRPr="002C58B0">
              <w:t>Bauhilfsgewerbe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3" w:history="1">
              <w:r w:rsidR="001D0E7B" w:rsidRPr="002C58B0">
                <w:rPr>
                  <w:rStyle w:val="Hyperlink"/>
                </w:rPr>
                <w:t>https://www.wko.at/Content.Node/branchen/oe/Bauhilfsgewerbe/2014-06-02-VRUG-Verbraucherrechte.html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Holzbau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Holzbau-Meister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4" w:history="1">
              <w:r w:rsidR="001D0E7B" w:rsidRPr="002C58B0">
                <w:rPr>
                  <w:rStyle w:val="Hyperlink"/>
                </w:rPr>
                <w:t>https://www.wko.at/Content.Node/branchen/oe/Holzbau/2014-06-02-VRUG-Verbraucherrechte.html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Holzbaugewerbetreibender, eingeschränkt auf ausführende Tätigkeiten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05" w:history="1">
              <w:r w:rsidR="001D0E7B" w:rsidRPr="002C58B0">
                <w:rPr>
                  <w:rStyle w:val="Hyperlink"/>
                </w:rPr>
                <w:t>https://www.wko.at/Content.Node/branchen/oe/Holzbau/2014-06-02-VRUG-Verbraucherrechte.html</w:t>
              </w:r>
            </w:hyperlink>
          </w:p>
          <w:p w:rsidR="00C06A9E" w:rsidRDefault="00C06A9E">
            <w:pPr>
              <w:rPr>
                <w:rStyle w:val="Hyperlink"/>
              </w:rPr>
            </w:pPr>
          </w:p>
          <w:p w:rsidR="00C06A9E" w:rsidRDefault="00C06A9E">
            <w:pPr>
              <w:rPr>
                <w:rStyle w:val="Hyperlink"/>
              </w:rPr>
            </w:pPr>
          </w:p>
          <w:p w:rsidR="00C06A9E" w:rsidRDefault="00C06A9E">
            <w:pPr>
              <w:rPr>
                <w:rStyle w:val="Hyperlink"/>
              </w:rPr>
            </w:pPr>
          </w:p>
          <w:p w:rsidR="00C06A9E" w:rsidRDefault="00C06A9E">
            <w:pPr>
              <w:rPr>
                <w:rStyle w:val="Hyperlink"/>
              </w:rPr>
            </w:pPr>
          </w:p>
          <w:p w:rsidR="00C06A9E" w:rsidRDefault="00C06A9E">
            <w:pPr>
              <w:rPr>
                <w:rStyle w:val="Hyperlink"/>
              </w:rPr>
            </w:pPr>
          </w:p>
          <w:p w:rsidR="00C06A9E" w:rsidRPr="002C58B0" w:rsidRDefault="00C06A9E">
            <w:pPr>
              <w:rPr>
                <w:u w:val="single"/>
              </w:rPr>
            </w:pPr>
          </w:p>
        </w:tc>
      </w:tr>
      <w:tr w:rsidR="00C06A9E" w:rsidRPr="002C58B0" w:rsidTr="00D36B4D">
        <w:trPr>
          <w:trHeight w:val="615"/>
        </w:trPr>
        <w:tc>
          <w:tcPr>
            <w:tcW w:w="2206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Holzbaugewerbetreibender, eingeschränkt auf ausführende Tätigkeiten, </w:t>
            </w:r>
            <w:proofErr w:type="spellStart"/>
            <w:r w:rsidRPr="002C58B0">
              <w:t>weiters</w:t>
            </w:r>
            <w:proofErr w:type="spellEnd"/>
            <w:r w:rsidRPr="002C58B0">
              <w:t xml:space="preserve"> eingeschränkt (auf gewisse Teilbereiche)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6" w:history="1">
              <w:r w:rsidR="001D0E7B" w:rsidRPr="002C58B0">
                <w:rPr>
                  <w:rStyle w:val="Hyperlink"/>
                </w:rPr>
                <w:t>https://www.wko.at/Content.Node/branchen/oe/Holzbau/2014-06-02-VRUG-Verbraucherrechte.html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Holzschindelerzeuger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7" w:history="1">
              <w:r w:rsidR="001D0E7B" w:rsidRPr="002C58B0">
                <w:rPr>
                  <w:rStyle w:val="Hyperlink"/>
                </w:rPr>
                <w:t>https://www.wko.at/Content.Node/branchen/oe/Holzbau/2014-06-02-VRUG-Verbraucherrechte.html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Tischler und der Holzgestalteten Gewerbe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Tischler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8" w:history="1">
              <w:r w:rsidR="001D0E7B" w:rsidRPr="002C58B0">
                <w:rPr>
                  <w:rStyle w:val="Hyperlink"/>
                </w:rPr>
                <w:t>https://www.wko.at/Content.Node/branchen/oe/Tischler-und-Holzgestaltende-Gewerbe/2_Produkte_Tischler.pdf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Tischler</w:t>
            </w:r>
          </w:p>
        </w:tc>
        <w:tc>
          <w:tcPr>
            <w:tcW w:w="1430" w:type="dxa"/>
            <w:hideMark/>
          </w:tcPr>
          <w:p w:rsidR="001D0E7B" w:rsidRPr="002C58B0" w:rsidRDefault="00675D05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09" w:history="1">
              <w:r w:rsidR="001D0E7B" w:rsidRPr="002C58B0">
                <w:rPr>
                  <w:rStyle w:val="Hyperlink"/>
                </w:rPr>
                <w:t>https://www.wko.at/Content.Node/branchen/oe/Tischler-und-Holzgestaltende-Gewerbe/2_Produkte_Tischler.pdf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Bootbauer</w:t>
            </w:r>
          </w:p>
        </w:tc>
        <w:tc>
          <w:tcPr>
            <w:tcW w:w="1430" w:type="dxa"/>
            <w:hideMark/>
          </w:tcPr>
          <w:p w:rsidR="001D0E7B" w:rsidRPr="002C58B0" w:rsidRDefault="002475BA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0" w:history="1">
              <w:r w:rsidR="001D0E7B" w:rsidRPr="002C58B0">
                <w:rPr>
                  <w:rStyle w:val="Hyperlink"/>
                </w:rPr>
                <w:t>https://www.wko.at/Content.Node/branchen/oe/Tischler-und-Holzgestaltende-Gewerbe/3_Produkte_Bootbauer.pdf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Zusammenbau von Möbelbausätzen</w:t>
            </w:r>
          </w:p>
        </w:tc>
        <w:tc>
          <w:tcPr>
            <w:tcW w:w="1430" w:type="dxa"/>
            <w:hideMark/>
          </w:tcPr>
          <w:p w:rsidR="001D0E7B" w:rsidRPr="002C58B0" w:rsidRDefault="001D0E7B" w:rsidP="002C58B0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1" w:history="1">
              <w:r w:rsidR="001D0E7B" w:rsidRPr="002C58B0">
                <w:rPr>
                  <w:rStyle w:val="Hyperlink"/>
                </w:rPr>
                <w:t>https://www.wko.at/Content.Node/branchen/oe/Tischler-und-Holzgestaltende-Gewerbe/1_Beispiel_Tischler_AGV_Gewerbe_Version_allgemein_Dienst.pdf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Holzgestaltende Gewerbe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2" w:history="1">
              <w:r w:rsidR="001D0E7B" w:rsidRPr="002C58B0">
                <w:rPr>
                  <w:rStyle w:val="Hyperlink"/>
                </w:rPr>
                <w:t>https://www.wko.at/Content.Node/branchen/oe/Tischler-und-Holzgestaltende-Gewerbe/1_Beispiel_Tischler_AGV_Gewerbe_Version_allgemein_Dienst.pdf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Bildhauer</w:t>
            </w:r>
          </w:p>
        </w:tc>
        <w:tc>
          <w:tcPr>
            <w:tcW w:w="1430" w:type="dxa"/>
            <w:hideMark/>
          </w:tcPr>
          <w:p w:rsidR="001D0E7B" w:rsidRPr="002C58B0" w:rsidRDefault="002475BA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3" w:history="1">
              <w:r w:rsidR="001D0E7B" w:rsidRPr="002C58B0">
                <w:rPr>
                  <w:rStyle w:val="Hyperlink"/>
                </w:rPr>
                <w:t>https://www.wko.at/Content.Node/branchen/oe/Tischler-und-Holzgestaltende-Gewerbe/4_Produkte_Bildhauer.pdf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Drechsler</w:t>
            </w:r>
          </w:p>
        </w:tc>
        <w:tc>
          <w:tcPr>
            <w:tcW w:w="1430" w:type="dxa"/>
            <w:hideMark/>
          </w:tcPr>
          <w:p w:rsidR="001D0E7B" w:rsidRPr="002C58B0" w:rsidRDefault="002475BA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14" w:history="1">
              <w:r w:rsidR="001D0E7B" w:rsidRPr="002C58B0">
                <w:rPr>
                  <w:rStyle w:val="Hyperlink"/>
                </w:rPr>
                <w:t>https://www.wko.at/Content.Node/branchen/oe/Tischler-und-Holzgestaltende-Gewerbe/5_Produkte_Drechsler.pdf</w:t>
              </w:r>
            </w:hyperlink>
          </w:p>
          <w:p w:rsidR="00C06A9E" w:rsidRDefault="00C06A9E">
            <w:pPr>
              <w:rPr>
                <w:rStyle w:val="Hyperlink"/>
              </w:rPr>
            </w:pPr>
          </w:p>
          <w:p w:rsidR="00C06A9E" w:rsidRDefault="00C06A9E">
            <w:pPr>
              <w:rPr>
                <w:rStyle w:val="Hyperlink"/>
              </w:rPr>
            </w:pPr>
          </w:p>
          <w:p w:rsidR="00C06A9E" w:rsidRPr="002C58B0" w:rsidRDefault="00C06A9E">
            <w:pPr>
              <w:rPr>
                <w:u w:val="single"/>
              </w:rPr>
            </w:pPr>
          </w:p>
        </w:tc>
      </w:tr>
      <w:tr w:rsidR="00C06A9E" w:rsidRPr="002C58B0" w:rsidTr="00D36B4D">
        <w:trPr>
          <w:trHeight w:val="615"/>
        </w:trPr>
        <w:tc>
          <w:tcPr>
            <w:tcW w:w="2206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C06A9E" w:rsidRPr="002C58B0" w:rsidRDefault="00C06A9E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Karosseriebautechniker, Karosserielackierer und der Wagner Test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Karosserie- und Fahrzeugbautechniker</w:t>
            </w:r>
          </w:p>
        </w:tc>
        <w:tc>
          <w:tcPr>
            <w:tcW w:w="1430" w:type="dxa"/>
            <w:hideMark/>
          </w:tcPr>
          <w:p w:rsidR="001D0E7B" w:rsidRPr="002C58B0" w:rsidRDefault="002475BA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5" w:history="1">
              <w:r w:rsidR="001D0E7B" w:rsidRPr="002C58B0">
                <w:rPr>
                  <w:rStyle w:val="Hyperlink"/>
                </w:rPr>
                <w:t>https://www.wko.at/Content.Node/branchen/oe/Karosseriebautechniker--Karosserielackierer-und-Wagner/2_Produkte_Karosseriebautechniker.pdf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Karosseriebauer einschließlich </w:t>
            </w:r>
            <w:proofErr w:type="spellStart"/>
            <w:r w:rsidRPr="002C58B0">
              <w:t>Karosseriespengler</w:t>
            </w:r>
            <w:proofErr w:type="spellEnd"/>
            <w:r w:rsidRPr="002C58B0">
              <w:t xml:space="preserve"> und Karosserielackierer</w:t>
            </w:r>
          </w:p>
        </w:tc>
        <w:tc>
          <w:tcPr>
            <w:tcW w:w="1430" w:type="dxa"/>
            <w:hideMark/>
          </w:tcPr>
          <w:p w:rsidR="001D0E7B" w:rsidRPr="002C58B0" w:rsidRDefault="001D0E7B" w:rsidP="002C58B0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6" w:history="1">
              <w:r w:rsidR="001D0E7B" w:rsidRPr="002C58B0">
                <w:rPr>
                  <w:rStyle w:val="Hyperlink"/>
                </w:rPr>
                <w:t>https://www.wko.at/Content.Node/branchen/oe/Karosseriebautechniker--Karosserielackierer-und-Wagner/2_Produkte_Karosseriebautechniker.pdf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Karosseriebauer</w:t>
            </w:r>
          </w:p>
        </w:tc>
        <w:tc>
          <w:tcPr>
            <w:tcW w:w="1430" w:type="dxa"/>
            <w:hideMark/>
          </w:tcPr>
          <w:p w:rsidR="001D0E7B" w:rsidRPr="002C58B0" w:rsidRDefault="001D0E7B" w:rsidP="002C58B0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7" w:history="1">
              <w:r w:rsidR="001D0E7B" w:rsidRPr="002C58B0">
                <w:rPr>
                  <w:rStyle w:val="Hyperlink"/>
                </w:rPr>
                <w:t>https://www.wko.at/Content.Node/branchen/oe/Karosseriebautechniker--Karosserielackierer-und-Wagner/2_Produkte_Karosseriebautechniker.pdf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Karosseriespengler</w:t>
            </w:r>
            <w:proofErr w:type="spellEnd"/>
            <w:r w:rsidRPr="002C58B0">
              <w:t xml:space="preserve"> bzw. -lackierer, soweit sie diese Tätigkeit überwiegend verrichten</w:t>
            </w:r>
          </w:p>
        </w:tc>
        <w:tc>
          <w:tcPr>
            <w:tcW w:w="1430" w:type="dxa"/>
            <w:hideMark/>
          </w:tcPr>
          <w:p w:rsidR="001D0E7B" w:rsidRPr="002C58B0" w:rsidRDefault="001D0E7B" w:rsidP="002C58B0"/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8" w:history="1">
              <w:r w:rsidR="001D0E7B" w:rsidRPr="002C58B0">
                <w:rPr>
                  <w:rStyle w:val="Hyperlink"/>
                </w:rPr>
                <w:t>https://www.wko.at/Content.Node/branchen/oe/Karosseriebautechniker--Karosserielackierer-und-Wagner/2_Produkte_Karosseriebautechniker.pdf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Metalltechniker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Metalltechnik für Metall- und Maschinenbau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1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Metallbearbeitungstechniker (Schlosser)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Metallbautechniker, Metallmöbelschlosser, Drahtwarenerzeuger, Feilenhauer und Siebmacher, Gittersticker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Maschinenbauer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Aufsperrdienst, Kassenschlosser, Sicherheitsschlosser, Anfertigen von Schlüsseln mittels Kopierfräsmaschinen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3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Stahlbautechniker (Fassadenbau)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4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Maschinenbautechniker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5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Aufzugsbauer, Hersteller von Liften und Seilbahnen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6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Dreher, Schweißer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7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Stahlbautechniker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8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Ofen- und Herdschlosser, Dampfkesselerzeuger, Rohrleitungsbau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2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Blechtechnik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Werkzeugmacher, </w:t>
            </w:r>
            <w:proofErr w:type="spellStart"/>
            <w:r w:rsidRPr="002C58B0">
              <w:t>Werkzeugmaschineure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Armaturen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Mühlenbauer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3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Jalousien und Rollladen, soweit sie nicht einem anderen Fachverband angehören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4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Wartung und Überprüfung von Handfeuerlöschern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5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Metalltechnik für Schmiede und Fahrzeugbau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6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Schmiede, Reparaturschmiede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7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Fahrzeugbautechniker, Fahrzeugschmiede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8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Federnschmiede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3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Hufschmiede, Huf- und Klauenbeschlag, </w:t>
            </w:r>
            <w:proofErr w:type="spellStart"/>
            <w:r w:rsidRPr="002C58B0">
              <w:t>Zeugschmiede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Messerschmiede, Schleifen von Schneidwaren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Kunstschmiede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Metalltechnik für Land- und Baumaschinen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3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Landmaschinentechniker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4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Baumaschinentechniker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5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Kommunalmaschinentechniker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6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Gartengeräten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7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Waffengewerbe (Büchsenmacher), wie Erzeugung, Bearbeitung und Instandsetzung von zivilen Waffen und Munition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8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Metalldesign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4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Metalldesigner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Gürtler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Graveure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5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  <w:p w:rsidR="00DD1288" w:rsidRPr="002C58B0" w:rsidRDefault="00DD1288">
            <w:pPr>
              <w:rPr>
                <w:u w:val="single"/>
              </w:rPr>
            </w:pPr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Metallgalanteriewarenerzeuger, Bronzewaren und Chinasilberwarenerzeuger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3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Guillocheure und Ziseleure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4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Formenstecher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5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Plattierer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6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Stempelerzeuger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7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Flexografen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8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Metalldrücker, </w:t>
            </w:r>
            <w:proofErr w:type="spellStart"/>
            <w:r w:rsidRPr="002C58B0">
              <w:t>Metallpresser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5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Oberflächentechnik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Metallschleifer und Galvaniseure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Emailleure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Oberflächentechniker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3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Polier- und Schleifscheibenerzeuger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4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mechanische Oberflächentechnik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5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Feuerverzinkung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6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Pulverbeschichtung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7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Gießer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8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Zinngießer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69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Metall- und Eisengießer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0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Glockengießer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1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Metalltechniker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2" w:history="1">
              <w:r w:rsidR="001D0E7B" w:rsidRPr="002C58B0">
                <w:rPr>
                  <w:rStyle w:val="Hyperlink"/>
                </w:rPr>
                <w:t>https://www.wko.at/Content.Node/branchen/oe/Metalltechniker/Verbraucherrechte_____Richtlinie_-_Umsetzungsgesetz_bringt_.html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Sanitär-, Heizungs- und Lüftungstechniker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Gas- und Sanitärtechnik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3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Gastechniker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4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Sanitärtechniker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5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Wasseraufbereitung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6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Abwasserleitungen in Gebäuden und Grundstücken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7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Sprinkleranlagen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8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Gaseinrichtungen in mobilen Fahrzeugen und Anlagen (Campingfahrzeugen, Booten)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79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Heizungstechnik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0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Heizungstechnik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1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Warmwasserbereitungsanlagen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2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Entkalken von Heißwasserbereitern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83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  <w:p w:rsidR="00DD1288" w:rsidRPr="002C58B0" w:rsidRDefault="00DD1288">
            <w:pPr>
              <w:rPr>
                <w:u w:val="single"/>
              </w:rPr>
            </w:pPr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Errichtung von Alternativanlagen (Solaranlagen, Wärmepumpen)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4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Service, Wartung und Überprüfung von Öl- und Gasbrennern sowie Festbrennstoffkesseln (Feuerungsanlagen)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5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Lüftungstechnik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6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Lüftungstechnik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7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kontrollierte Wohnraumlüftung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8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Zentralstaubsaugeinrichtungen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89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freie Gewerbe, sonstige Sanitär-, Heizungs- und Lüftungstechniker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rStyle w:val="Hyperlink"/>
              </w:rPr>
            </w:pPr>
            <w:hyperlink r:id="rId190" w:history="1">
              <w:r w:rsidR="001D0E7B" w:rsidRPr="002C58B0">
                <w:rPr>
                  <w:rStyle w:val="Hyperlink"/>
                </w:rPr>
                <w:t>https://www.wko.at/Content.Node/branchen/oe/Sanitaer---</w:t>
              </w:r>
              <w:proofErr w:type="spellStart"/>
              <w:r w:rsidR="001D0E7B" w:rsidRPr="002C58B0">
                <w:rPr>
                  <w:rStyle w:val="Hyperlink"/>
                </w:rPr>
                <w:t>Heizungs</w:t>
              </w:r>
              <w:proofErr w:type="spellEnd"/>
              <w:r w:rsidR="001D0E7B" w:rsidRPr="002C58B0">
                <w:rPr>
                  <w:rStyle w:val="Hyperlink"/>
                </w:rPr>
                <w:t>--und-Lueftungstechniker/Verbraucherrechte_____Richtlinie_-_Umsetzungsgesetz_bringt_.html</w:t>
              </w:r>
            </w:hyperlink>
          </w:p>
          <w:p w:rsidR="00DD1288" w:rsidRDefault="00DD1288">
            <w:pPr>
              <w:rPr>
                <w:rStyle w:val="Hyperlink"/>
              </w:rPr>
            </w:pPr>
          </w:p>
          <w:p w:rsidR="00DD1288" w:rsidRDefault="00DD1288">
            <w:pPr>
              <w:rPr>
                <w:rStyle w:val="Hyperlink"/>
              </w:rPr>
            </w:pPr>
          </w:p>
          <w:p w:rsidR="00DD1288" w:rsidRPr="002C58B0" w:rsidRDefault="00DD1288">
            <w:pPr>
              <w:rPr>
                <w:u w:val="single"/>
              </w:rPr>
            </w:pPr>
          </w:p>
        </w:tc>
      </w:tr>
      <w:tr w:rsidR="00DD1288" w:rsidRPr="002C58B0" w:rsidTr="00D36B4D">
        <w:trPr>
          <w:trHeight w:val="615"/>
        </w:trPr>
        <w:tc>
          <w:tcPr>
            <w:tcW w:w="2206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DD1288" w:rsidRPr="002C58B0" w:rsidRDefault="00DD12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Elektro-, Gebäude-, Alarm- und Kommunikationstechniker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1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2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Elektrotechniker, eingeschränkt auf 42 Volt oder 100 Watt (reglementiertes Gewerbe)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3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Errichter von Alarmanlagen (ausgenommen Sperrsysteme und Beschläge, die einen Alarm auslösen), Sicherheitseinrichtungen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4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Errichter von Blitzschutzanlagen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5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elektrischen Batterien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6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Installation von Stark- und Schwachstromanlagen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7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Verlegung von Schwachstromleitungen bis 42 Volt und 100 Watt ohne Starkstromquelle (freies Gewerbe)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8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Errichter von </w:t>
            </w:r>
            <w:proofErr w:type="spellStart"/>
            <w:r w:rsidRPr="002C58B0">
              <w:t>Fotovoltaikanlagen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199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Errichter von Brand- und Rauchmeldeanlagen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0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Errichter von Telekommunikationsanlagen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1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Elektro-, Audio-, Video- und Alarmanlagentechniker - verschiedene Gewerbe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2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Kommunikationselektronik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3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Radio- und Fernsehmechaniker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4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Audio- und Videoelektroniker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5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Errichtung, Vermietung (Verleih) und Betreuung von Beleuchtungs- und Beschallungseinrichtungen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6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Kommunikationselektroniker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7" w:history="1">
              <w:r w:rsidR="001D0E7B" w:rsidRPr="002C58B0">
                <w:rPr>
                  <w:rStyle w:val="Hyperlink"/>
                </w:rPr>
                <w:t>https://www.wko.at/Content.Node/branchen/oe/Elektro-Gebaeude-Alarm-und-Kommunikationstechniker/Verbraucherrechte_____Richtlinie_-_Umsetzungsgesetz_bringt_.html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Mechatroniker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Mechatroniker für Maschinen- und Fertigungstechnik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8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Maschinen- und Fertigungstechniker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09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Zweiradmechaniker, Fahrradtechniker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0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Nähmaschinentechniker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1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Feinmechaniker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2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Dreher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3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Werkzeugbauer, Werkzeugmechaniker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4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Luftfahrzeugtechniker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5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6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Waagenhersteller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7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Mechatroniker für Elektromaschinenbau und Automatisierung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8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Mechatroniker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19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Elektromaschinenbauer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0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Mechatroniker für Elektronik, Büro- und EDV-Systemtechnik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1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EDV-Techniker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2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Elektroniker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3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EDV-Systemtechniker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4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Bürokommunikationstechniker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5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Mikrotechniker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6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Mechatroniker für Medizingerätetechnik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7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Medizingerätetechniker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8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Chirurgieinstrumentenerzeuger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29" w:history="1">
              <w:r w:rsidR="001D0E7B" w:rsidRPr="002C58B0">
                <w:rPr>
                  <w:rStyle w:val="Hyperlink"/>
                </w:rPr>
                <w:t>https://www.wko.at/Content.Node/branchen/oe/Mechatroniker/Verbraucherrechte_____Richtlinie_-_Umsetzungsgesetz_bringt_.html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Kraftfahrzeugtechniker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Service, Wartung und Reparatur von Motorrädern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0" w:history="1">
              <w:r w:rsidR="001D0E7B" w:rsidRPr="002C58B0">
                <w:rPr>
                  <w:rStyle w:val="Hyperlink"/>
                </w:rPr>
                <w:t>https://www.wko.at/Content.Node/branchen/oe/Kraftfahrzeugtechniker/Verbraucherrechte_____Richtlinie_-_Umsetzungsgesetz_bringt_.html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Vulkanisation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1" w:history="1">
              <w:r w:rsidR="001D0E7B" w:rsidRPr="002C58B0">
                <w:rPr>
                  <w:rStyle w:val="Hyperlink"/>
                </w:rPr>
                <w:t>https://www.wko.at/Content.Node/branchen/oe/Kraftfahrzeugtechniker/Verbraucherrechte_____Richtlinie_-_Umsetzungsgesetz_bringt_.html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Vulkaniseure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2" w:history="1">
              <w:r w:rsidR="001D0E7B" w:rsidRPr="002C58B0">
                <w:rPr>
                  <w:rStyle w:val="Hyperlink"/>
                </w:rPr>
                <w:t>https://www.wko.at/Content.Node/branchen/oe/Kraftfahrzeugtechniker/Verbraucherrechte_____Richtlinie_-_Umsetzungsgesetz_bringt_.html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Reifenrunderneuerungsbetriebe</w:t>
            </w:r>
          </w:p>
        </w:tc>
        <w:tc>
          <w:tcPr>
            <w:tcW w:w="1430" w:type="dxa"/>
            <w:hideMark/>
          </w:tcPr>
          <w:p w:rsidR="001D0E7B" w:rsidRPr="002C58B0" w:rsidRDefault="001D0E7B">
            <w:r w:rsidRPr="002C58B0"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3" w:history="1">
              <w:r w:rsidR="001D0E7B" w:rsidRPr="002C58B0">
                <w:rPr>
                  <w:rStyle w:val="Hyperlink"/>
                </w:rPr>
                <w:t>https://www.wko.at/Content.Node/branchen/oe/Kraftfahrzeugtechniker/Verbraucherrechte_____Richtlinie_-_Umsetzungsgesetz_bringt_.html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Kunsthandwerke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Gold- und Silberschmiede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4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Juweliere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5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Gold- und Silberschmiede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6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Gold- und Metallschläger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237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  <w:p w:rsidR="00486688" w:rsidRDefault="00486688">
            <w:pPr>
              <w:rPr>
                <w:rStyle w:val="Hyperlink"/>
              </w:rPr>
            </w:pPr>
          </w:p>
          <w:p w:rsidR="00486688" w:rsidRDefault="00486688">
            <w:pPr>
              <w:rPr>
                <w:rStyle w:val="Hyperlink"/>
              </w:rPr>
            </w:pPr>
          </w:p>
          <w:p w:rsidR="00486688" w:rsidRPr="002C58B0" w:rsidRDefault="00486688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Erzeuger von Waren nach </w:t>
            </w:r>
            <w:proofErr w:type="spellStart"/>
            <w:r w:rsidRPr="002C58B0">
              <w:t>Gablonzer</w:t>
            </w:r>
            <w:proofErr w:type="spellEnd"/>
            <w:r w:rsidRPr="002C58B0">
              <w:t xml:space="preserve"> Art (Modeschmuckerzeuger)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8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Edelsteinschleifer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39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Edelsteingraveure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0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Gold- und Silberschmiede, Juweliere und Uhrmacher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1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Uhrmacher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2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Musikinstrumentenerzeuger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3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Orgelbauer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4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Klaviermacher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5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Klavierstimmer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6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Streich- und Saiteninstrumentenerzeuger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7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Schlaginstrumentenerzeuger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8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Holzblasinstrumentenerzeuger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49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Blechblasinstrumentenerzeuger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0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Harmonikamacher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1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Saitenerzeuger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2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sonstigen Musikinstrumenten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3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Musikspielwerken aller Art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4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Bogenmacher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5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Wildlockinstrumentenerzeuger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6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Musikinstrumentenerzeuger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7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Buchbinder, </w:t>
            </w:r>
            <w:proofErr w:type="spellStart"/>
            <w:r w:rsidRPr="002C58B0">
              <w:t>Kartonagewaren</w:t>
            </w:r>
            <w:proofErr w:type="spellEnd"/>
            <w:r w:rsidRPr="002C58B0">
              <w:t>- und Etuierzeuger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8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Buchbinder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59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Kartonagewarenerzeuger</w:t>
            </w:r>
            <w:proofErr w:type="spellEnd"/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0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Papierwarenerzeuger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1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Passepartouterzeuger</w:t>
            </w:r>
            <w:proofErr w:type="spellEnd"/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262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  <w:p w:rsidR="00486688" w:rsidRDefault="00486688">
            <w:pPr>
              <w:rPr>
                <w:rStyle w:val="Hyperlink"/>
              </w:rPr>
            </w:pPr>
          </w:p>
          <w:p w:rsidR="00486688" w:rsidRPr="002C58B0" w:rsidRDefault="00486688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Präger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3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Etui- und Kassettenerzeuger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4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Erzeugung kunstgewerblicher Gegenstände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265" w:history="1">
              <w:r w:rsidR="001D0E7B" w:rsidRPr="002C58B0">
                <w:rPr>
                  <w:rStyle w:val="Hyperlink"/>
                </w:rPr>
                <w:t>https://www.wko.at/Content.Node/branchen/oe/Kunsthandwerke/Verbraucherrechte-Richtlinie-Umsetzungsgesetz_bringt_wesent.html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A730FC" w:rsidP="000F67F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Bundesinnung Mode u</w:t>
            </w:r>
            <w:r w:rsidR="000F67FD">
              <w:rPr>
                <w:b/>
                <w:u w:val="single"/>
              </w:rPr>
              <w:t xml:space="preserve">nd </w:t>
            </w:r>
            <w:r w:rsidR="001D0E7B" w:rsidRPr="00D371E6">
              <w:rPr>
                <w:b/>
                <w:u w:val="single"/>
              </w:rPr>
              <w:t>Bekleidungs</w:t>
            </w:r>
            <w:r w:rsidR="000F67FD">
              <w:rPr>
                <w:b/>
                <w:u w:val="single"/>
              </w:rPr>
              <w:t>-</w:t>
            </w:r>
            <w:r w:rsidR="001D0E7B" w:rsidRPr="00D371E6">
              <w:rPr>
                <w:b/>
                <w:u w:val="single"/>
              </w:rPr>
              <w:t>technik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Kürschner, Handschuhmacher, Gerber, Präparatoren und Säckler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66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Kürschner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67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Kappenmacher und </w:t>
            </w:r>
            <w:proofErr w:type="spellStart"/>
            <w:r w:rsidRPr="002C58B0">
              <w:t>Rauhwarenfärber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68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Präparatoren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69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Default="001D0E7B">
            <w:pPr>
              <w:rPr>
                <w:u w:val="single"/>
              </w:rPr>
            </w:pPr>
          </w:p>
          <w:p w:rsidR="00486688" w:rsidRDefault="00486688">
            <w:pPr>
              <w:rPr>
                <w:u w:val="single"/>
              </w:rPr>
            </w:pPr>
          </w:p>
          <w:p w:rsidR="00486688" w:rsidRPr="002C58B0" w:rsidRDefault="00486688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Zurichter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0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Handschuhmacher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1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Lederbekleidungserzeuger (Säckler)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2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Gerber und Lederfärber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3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Lederlackierer und Lederwalker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4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Appreteure von Leder und </w:t>
            </w:r>
            <w:proofErr w:type="spellStart"/>
            <w:r w:rsidRPr="002C58B0">
              <w:t>Rauhwaren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5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Default="001D0E7B">
            <w:pPr>
              <w:rPr>
                <w:u w:val="single"/>
              </w:rPr>
            </w:pPr>
          </w:p>
          <w:p w:rsidR="00486688" w:rsidRDefault="00486688">
            <w:pPr>
              <w:rPr>
                <w:u w:val="single"/>
              </w:rPr>
            </w:pPr>
          </w:p>
          <w:p w:rsidR="00486688" w:rsidRDefault="00486688">
            <w:pPr>
              <w:rPr>
                <w:u w:val="single"/>
              </w:rPr>
            </w:pPr>
          </w:p>
          <w:p w:rsidR="00486688" w:rsidRPr="002C58B0" w:rsidRDefault="00486688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Kürschner, Handschuhmacher, Gerber, Präparatoren und Säckler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6" w:history="1">
              <w:r w:rsidR="001D0E7B" w:rsidRPr="00694F3F">
                <w:rPr>
                  <w:rStyle w:val="Hyperlink"/>
                </w:rPr>
                <w:t>https://www.wko.at/Content.Node/branchen/oe/Mode-und-Bekleidungstechnik/Kuerschner/Verbraucherrechte-Richtlinie-Umsetzungsgesetz_bringt_wesent.html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1440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Bekleidungsgewerbe</w:t>
            </w:r>
          </w:p>
        </w:tc>
        <w:tc>
          <w:tcPr>
            <w:tcW w:w="1430" w:type="dxa"/>
            <w:hideMark/>
          </w:tcPr>
          <w:p w:rsidR="001D0E7B" w:rsidRPr="002C58B0" w:rsidRDefault="004E0E73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7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Kleidermacher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8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Schulterpolstererzeuger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79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Schnittzeichner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0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graphischen Entwürfen für Bekleidung (Modedesign)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1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Kleider- und Kostümverleiher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2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Änderungsschneiderei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3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Wäschewarenerzeuger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4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Krawattenerzeuger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5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Hutmacher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6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Modisten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7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Kunstblumenerzeuger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8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Federnschmücker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89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Schirmmacher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0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Wildbartbinder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1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Bekleidungsgewerbe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2" w:history="1">
              <w:r w:rsidR="001D0E7B" w:rsidRPr="00694F3F">
                <w:rPr>
                  <w:rStyle w:val="Hyperlink"/>
                </w:rPr>
                <w:t>https://www.wko.at/Content.Node/branchen/oe/Mode-und-Bekleidungstechnik/Bekleidungsgewerbe/Verbraucherrechte-Richtlinie-Umsetzungsgesetz_bringt_wesent.html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Sticker, Stricker, Wirker, Weber, Posamentierer und Seiler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3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Sticker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4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Default="001D0E7B">
            <w:pPr>
              <w:rPr>
                <w:u w:val="single"/>
              </w:rPr>
            </w:pPr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Stricker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5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Großmaschinsticker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6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Ausschneider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7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Stickereizeichner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8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Scherler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299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Musterzeichner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0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Maschinsticker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1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Gold-, Silber- und Perlensticker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2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Handsticker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3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Bedrucken von Web-, Strick- und Wirkwaren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4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Tamburierer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5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Spitzenklöppler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6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Maschinstricker</w:t>
            </w:r>
            <w:proofErr w:type="spellEnd"/>
            <w:r w:rsidRPr="002C58B0">
              <w:t>, Handstricker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7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Wirker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8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Weber (Tuchmacher)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09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Fleckerlteppich-Weber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0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Banderzeuger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1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Teppichknüpfer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2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Teppichreparatur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3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Posamentierer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4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Schnur- und </w:t>
            </w:r>
            <w:proofErr w:type="spellStart"/>
            <w:r w:rsidRPr="002C58B0">
              <w:t>Börtelmacher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5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Gold- und Silberdrahtzieher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6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Gold- und </w:t>
            </w:r>
            <w:proofErr w:type="spellStart"/>
            <w:r w:rsidRPr="002C58B0">
              <w:t>Silberplattner</w:t>
            </w:r>
            <w:proofErr w:type="spellEnd"/>
            <w:r w:rsidRPr="002C58B0">
              <w:t xml:space="preserve"> und -spinner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7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Woll- und </w:t>
            </w:r>
            <w:proofErr w:type="spellStart"/>
            <w:r w:rsidRPr="002C58B0">
              <w:t>Seidenadjustierer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8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Perl- und Schuhaufputz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19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Seiler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0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Inhaber gewerblicher Spinnereien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1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Kunststopfer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2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Repassierer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3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Plissierer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4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Stoffknopferzeuger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5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Lampenschirmerzeugung aus textilem Material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6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Sticker, Stricker, Wirker, Weber, Posamentierer und Seiler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7" w:history="1">
              <w:r w:rsidR="001D0E7B" w:rsidRPr="00694F3F">
                <w:rPr>
                  <w:rStyle w:val="Hyperlink"/>
                </w:rPr>
                <w:t>https://www.wko.at/Content.Node/branchen/oe/Mode-und-Bekleidungstechnik/Sticker/Verbraucherrechte-Richtlinie-Umsetzungsgesetz_bringt_wesent.html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Textilreiniger, Wäscher und Färber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8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Textilreiniger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29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Default="001D0E7B">
            <w:pPr>
              <w:rPr>
                <w:u w:val="single"/>
              </w:rPr>
            </w:pPr>
          </w:p>
          <w:p w:rsidR="00486688" w:rsidRPr="002C58B0" w:rsidRDefault="00486688">
            <w:pPr>
              <w:rPr>
                <w:u w:val="single"/>
              </w:rPr>
            </w:pPr>
          </w:p>
        </w:tc>
      </w:tr>
      <w:tr w:rsidR="00486688" w:rsidRPr="002C58B0" w:rsidTr="00D36B4D">
        <w:trPr>
          <w:trHeight w:val="615"/>
        </w:trPr>
        <w:tc>
          <w:tcPr>
            <w:tcW w:w="2206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486688" w:rsidRPr="002C58B0" w:rsidRDefault="00486688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Färber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0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Teppichreiniger und -</w:t>
            </w:r>
            <w:proofErr w:type="spellStart"/>
            <w:r w:rsidRPr="002C58B0">
              <w:t>aufbewahrer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1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Reinigung von Polstermöbeln und nicht festverlegten Teppichen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2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Appreteure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3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Zeugdrucker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4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Tuchscherer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5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Wollwäscher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6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Webwarensenger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7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Schal- und Bandausschneider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8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Wäscher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39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Wäschebügler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0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Heißmangler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1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Wäscheroller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2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Wäscheverleiher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3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Bleicher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4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Vorhangappreteure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5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Übernahmestellen für Textilreinigung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6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Waschen und Färben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7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Mietwaschküchen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8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Münzkleiderreinigung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49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Tiefenreinigung von Matratzen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0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Berechtigungen im Bereich Textilreiniger, Wäscher und Färber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1" w:history="1">
              <w:r w:rsidR="001D0E7B" w:rsidRPr="00694F3F">
                <w:rPr>
                  <w:rStyle w:val="Hyperlink"/>
                </w:rPr>
                <w:t>https://www.wko.at/Content.Node/branchen/oe/Mode-und-Bekleidungstechnik/Textilreiniger/Verbraucherrechte-Richtlinie-Umsetzungsgesetz_.html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  <w:hideMark/>
          </w:tcPr>
          <w:p w:rsidR="00A730FC" w:rsidRDefault="00D371E6" w:rsidP="00D371E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Bundesinnung d</w:t>
            </w:r>
            <w:r w:rsidR="00A730FC">
              <w:rPr>
                <w:b/>
                <w:u w:val="single"/>
              </w:rPr>
              <w:t>er</w:t>
            </w:r>
            <w:r>
              <w:rPr>
                <w:b/>
                <w:u w:val="single"/>
              </w:rPr>
              <w:t xml:space="preserve"> </w:t>
            </w:r>
            <w:r w:rsidR="001D0E7B" w:rsidRPr="00D371E6">
              <w:rPr>
                <w:b/>
                <w:u w:val="single"/>
              </w:rPr>
              <w:t>Gesundheits</w:t>
            </w:r>
            <w:r w:rsidR="00A730FC">
              <w:rPr>
                <w:b/>
                <w:u w:val="single"/>
              </w:rPr>
              <w:t>-</w:t>
            </w:r>
          </w:p>
          <w:p w:rsidR="001D0E7B" w:rsidRPr="00D371E6" w:rsidRDefault="001D0E7B" w:rsidP="00D371E6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berufe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D371E6">
            <w:r>
              <w:t>Schuhmacher u.</w:t>
            </w:r>
            <w:r w:rsidR="001D0E7B" w:rsidRPr="002C58B0">
              <w:t xml:space="preserve"> Orthopädieschuhmacher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2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Schuhmacher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3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1152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Maßschuhmacher</w:t>
            </w:r>
          </w:p>
        </w:tc>
        <w:tc>
          <w:tcPr>
            <w:tcW w:w="1430" w:type="dxa"/>
            <w:hideMark/>
          </w:tcPr>
          <w:p w:rsidR="001D0E7B" w:rsidRPr="002C58B0" w:rsidRDefault="001F77F3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4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Schuhwaren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5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orthopädischer Schuhe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6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Patschen und Filzschuhen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7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Holzschuhmacher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8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Oberteilherrichter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59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Reparatur von Schuhen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0" w:history="1">
              <w:r w:rsidR="001D0E7B" w:rsidRPr="00694F3F">
                <w:rPr>
                  <w:rStyle w:val="Hyperlink"/>
                </w:rPr>
                <w:t>https://www.wko.at/Content.Node/branchen/oe/Gesundheitsberufe/Orthopaedieschuhmacher/Verbraucherrechte-Richtlinie-Umsetzungsgesetz_bringt_wesent.html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Augenoptiker, Orthopädietechniker und Hörgeräteakustiker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1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1152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Augenoptiker</w:t>
            </w:r>
          </w:p>
        </w:tc>
        <w:tc>
          <w:tcPr>
            <w:tcW w:w="1430" w:type="dxa"/>
            <w:hideMark/>
          </w:tcPr>
          <w:p w:rsidR="001D0E7B" w:rsidRPr="002C58B0" w:rsidRDefault="00596BCC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2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Kontaktlinsenoptiker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3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Orthopädietechniker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4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Bandagisten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5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Hörgeräteakustiker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6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Miederwarenerzeuger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7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künstlichen Augen aus Glas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8" w:history="1">
              <w:r w:rsidR="001D0E7B" w:rsidRPr="00694F3F">
                <w:rPr>
                  <w:rStyle w:val="Hyperlink"/>
                </w:rPr>
                <w:t>https://www.wko.at/Content.Node/branchen/oe/Gesundheitsberufe/Augenoptiker/Verbraucherrechte-Richtlinie-Umsetzungsgesetz_bringt_wesent.html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Zahntechniker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69" w:history="1">
              <w:r w:rsidR="001D0E7B" w:rsidRPr="00694F3F">
                <w:rPr>
                  <w:rStyle w:val="Hyperlink"/>
                </w:rPr>
                <w:t>https://www.wko.at/Content.Node/branchen/oe/Gesundheitsberufe/Zahntechniker/Verbraucherrechte-Richtlinie-Umsetzungsgesetz_bringt_wesent.html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D371E6" w:rsidTr="0008232E">
        <w:trPr>
          <w:trHeight w:val="201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Fußpfleger, Kosmetiker und Masseure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D371E6" w:rsidRDefault="001D0E7B">
            <w:pPr>
              <w:rPr>
                <w:u w:val="single"/>
              </w:rPr>
            </w:pPr>
            <w:r w:rsidRPr="00D371E6">
              <w:rPr>
                <w:u w:val="single"/>
              </w:rPr>
              <w:t>Kosmetiker</w:t>
            </w:r>
          </w:p>
        </w:tc>
        <w:tc>
          <w:tcPr>
            <w:tcW w:w="1430" w:type="dxa"/>
            <w:hideMark/>
          </w:tcPr>
          <w:p w:rsidR="001D0E7B" w:rsidRPr="00D371E6" w:rsidRDefault="00596BCC">
            <w:pPr>
              <w:rPr>
                <w:u w:val="single"/>
              </w:rPr>
            </w:pPr>
            <w:r w:rsidRPr="00D371E6">
              <w:rPr>
                <w:u w:val="single"/>
              </w:rPr>
              <w:t>JA</w:t>
            </w:r>
            <w:r w:rsidR="001D0E7B" w:rsidRPr="00D371E6">
              <w:rPr>
                <w:u w:val="single"/>
              </w:rPr>
              <w:t xml:space="preserve"> </w:t>
            </w:r>
          </w:p>
        </w:tc>
        <w:tc>
          <w:tcPr>
            <w:tcW w:w="8299" w:type="dxa"/>
            <w:hideMark/>
          </w:tcPr>
          <w:p w:rsidR="001D0E7B" w:rsidRPr="00D371E6" w:rsidRDefault="000A6AB4">
            <w:pPr>
              <w:rPr>
                <w:u w:val="single"/>
              </w:rPr>
            </w:pPr>
            <w:hyperlink r:id="rId370" w:history="1">
              <w:r w:rsidR="001D0E7B" w:rsidRPr="00D371E6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D371E6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Handpfleger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1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17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Masseure</w:t>
            </w:r>
          </w:p>
        </w:tc>
        <w:tc>
          <w:tcPr>
            <w:tcW w:w="1430" w:type="dxa"/>
            <w:hideMark/>
          </w:tcPr>
          <w:p w:rsidR="001D0E7B" w:rsidRPr="002C58B0" w:rsidRDefault="00596BCC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2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316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Fußpfleger</w:t>
            </w:r>
          </w:p>
        </w:tc>
        <w:tc>
          <w:tcPr>
            <w:tcW w:w="1430" w:type="dxa"/>
            <w:hideMark/>
          </w:tcPr>
          <w:p w:rsidR="001D0E7B" w:rsidRPr="002C58B0" w:rsidRDefault="00596BCC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3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28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Modellieren von Fingernägeln (Nagelstudio - Teilgewerbe)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4" w:history="1">
              <w:r w:rsidR="001D0E7B" w:rsidRPr="00694F3F">
                <w:rPr>
                  <w:rStyle w:val="Hyperlink"/>
                </w:rPr>
                <w:t>http://wko.at/fkm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Heilmasseure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5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Piercer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6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Tätowierer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7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Visagisten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8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Schlankheitsstudios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79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Massagen nach ganzheitlich in sich geschlossenen Systemen (wie z.B. </w:t>
            </w:r>
            <w:proofErr w:type="spellStart"/>
            <w:r w:rsidRPr="002C58B0">
              <w:t>Shiatsu</w:t>
            </w:r>
            <w:proofErr w:type="spellEnd"/>
            <w:r w:rsidRPr="002C58B0">
              <w:t xml:space="preserve">, Ayurveda, </w:t>
            </w:r>
            <w:proofErr w:type="spellStart"/>
            <w:r w:rsidRPr="002C58B0">
              <w:t>Tuina</w:t>
            </w:r>
            <w:proofErr w:type="spellEnd"/>
            <w:r w:rsidRPr="002C58B0">
              <w:t>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80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Permanentmakeup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81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Kosmetische Wickeltechniken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82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Haarentfernung mittels Harz, Lichtquellen usw.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383" w:history="1">
              <w:r w:rsidR="001D0E7B" w:rsidRPr="00694F3F">
                <w:rPr>
                  <w:rStyle w:val="Hyperlink"/>
                </w:rPr>
                <w:t>https://www.wko.at/Content.Node/branchen/oe/Fusspfleger--Kosmetiker-und-Masseure/Verbraucherrechte-Richtlinie-Umsetzungsgesetz_bringt_wesent.html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D371E6" w:rsidTr="0008232E">
        <w:trPr>
          <w:trHeight w:val="528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Gärtner und Floristen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D371E6" w:rsidRDefault="001D0E7B">
            <w:pPr>
              <w:rPr>
                <w:u w:val="single"/>
              </w:rPr>
            </w:pPr>
            <w:r w:rsidRPr="00D371E6">
              <w:rPr>
                <w:u w:val="single"/>
              </w:rPr>
              <w:t>Landschaftsgärtner (Garten- und Grünflächengestalter)</w:t>
            </w:r>
          </w:p>
        </w:tc>
        <w:tc>
          <w:tcPr>
            <w:tcW w:w="1430" w:type="dxa"/>
            <w:hideMark/>
          </w:tcPr>
          <w:p w:rsidR="001D0E7B" w:rsidRPr="00D371E6" w:rsidRDefault="001D0E7B">
            <w:pPr>
              <w:rPr>
                <w:u w:val="single"/>
              </w:rPr>
            </w:pPr>
            <w:r w:rsidRPr="00D371E6">
              <w:rPr>
                <w:u w:val="single"/>
              </w:rPr>
              <w:t>JA</w:t>
            </w:r>
          </w:p>
        </w:tc>
        <w:tc>
          <w:tcPr>
            <w:tcW w:w="8299" w:type="dxa"/>
            <w:hideMark/>
          </w:tcPr>
          <w:p w:rsidR="001D0E7B" w:rsidRPr="00D371E6" w:rsidRDefault="000A6AB4">
            <w:pPr>
              <w:rPr>
                <w:u w:val="single"/>
              </w:rPr>
            </w:pPr>
            <w:hyperlink r:id="rId384" w:history="1">
              <w:r w:rsidR="001D0E7B" w:rsidRPr="00D371E6">
                <w:rPr>
                  <w:rStyle w:val="Hyperlink"/>
                </w:rPr>
                <w:t>https://www.wko.at/Content.Node/branchen/oe/Gaertner-und-Floristen/Verbraucherrechte-Richtlinie-Umsetzungsgesetz_bringt_wesent.html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528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Friedhofsgärtner</w:t>
            </w:r>
          </w:p>
        </w:tc>
        <w:tc>
          <w:tcPr>
            <w:tcW w:w="1430" w:type="dxa"/>
            <w:hideMark/>
          </w:tcPr>
          <w:p w:rsidR="001D0E7B" w:rsidRPr="002C58B0" w:rsidRDefault="00596BCC" w:rsidP="002C58B0">
            <w:r>
              <w:t>JA</w:t>
            </w:r>
          </w:p>
        </w:tc>
        <w:tc>
          <w:tcPr>
            <w:tcW w:w="8299" w:type="dxa"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85" w:history="1">
              <w:r w:rsidR="001D0E7B" w:rsidRPr="002C58B0">
                <w:rPr>
                  <w:rStyle w:val="Hyperlink"/>
                </w:rPr>
                <w:t>https://www.wko.at/Content.Node/branchen/oe/Gaertner-und-Floristen/Verbraucherrechte-Richtlinie-Umsetzungsgesetz_bringt_wesent.html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Berufsfotografen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Fotografen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386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  <w:p w:rsidR="00EA138C" w:rsidRDefault="00EA138C">
            <w:pPr>
              <w:rPr>
                <w:rStyle w:val="Hyperlink"/>
              </w:rPr>
            </w:pPr>
          </w:p>
          <w:p w:rsidR="00EA138C" w:rsidRPr="002C58B0" w:rsidRDefault="00EA138C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Fotografen - Teilberechtigungen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87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Pressefotografen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88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Passbildern mittels fix montierter Sofortbildkamera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89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Mikroverfilmer</w:t>
            </w:r>
            <w:proofErr w:type="spellEnd"/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0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Fotokopierer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1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Laufbildern, einschließlich Videofilmen und deren Bearbeitung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2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Lichtpauser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393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  <w:p w:rsidR="00EA138C" w:rsidRDefault="00EA138C">
            <w:pPr>
              <w:rPr>
                <w:rStyle w:val="Hyperlink"/>
              </w:rPr>
            </w:pPr>
          </w:p>
          <w:p w:rsidR="00EA138C" w:rsidRDefault="00EA138C">
            <w:pPr>
              <w:rPr>
                <w:rStyle w:val="Hyperlink"/>
              </w:rPr>
            </w:pPr>
          </w:p>
          <w:p w:rsidR="00EA138C" w:rsidRDefault="00EA138C">
            <w:pPr>
              <w:rPr>
                <w:rStyle w:val="Hyperlink"/>
              </w:rPr>
            </w:pPr>
          </w:p>
          <w:p w:rsidR="00EA138C" w:rsidRPr="002C58B0" w:rsidRDefault="00EA138C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Aufsteller von Foto- und Fotokopierautomaten oder sonstigen auf dem Verfahren der Fotografie beruhenden Automaten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4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Aufsteller von Fotoautomaten oder sonstigen auf dem Verfahren der Fotografie beruhenden Automaten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5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Aufsteller von Fotokopierautomaten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6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Foto- und Bildagenturen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7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Fotoausarbeitungsbetriebe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8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Mini-Laboratorien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399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Digitale Bildbearbeitung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00" w:history="1">
              <w:r w:rsidR="001D0E7B" w:rsidRPr="002C58B0">
                <w:rPr>
                  <w:rStyle w:val="Hyperlink"/>
                </w:rPr>
                <w:t>https://www.wko.at/Content.Node/branchen/oe/Berufsfotografen/Verbraucherrechte-Richtlinie-Umsetzungsgesetz_bringt_wesent.html</w:t>
              </w:r>
            </w:hyperlink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Chemischen Gewerbe und der Denkmal-, Fassaden- und Gebäudereiniger</w:t>
            </w:r>
            <w:r w:rsidR="00D371E6">
              <w:rPr>
                <w:b/>
                <w:u w:val="single"/>
              </w:rPr>
              <w:t>:</w:t>
            </w:r>
            <w:r w:rsidRPr="00D371E6">
              <w:rPr>
                <w:b/>
                <w:u w:val="single"/>
              </w:rPr>
              <w:t xml:space="preserve"> 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von Farben und Lacken, Kunststoffen und Klebstoffen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1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Erzeuger von Schädlingsbekämpfungsmitteln und </w:t>
            </w:r>
            <w:proofErr w:type="spellStart"/>
            <w:r w:rsidRPr="002C58B0">
              <w:t>Bioziden</w:t>
            </w:r>
            <w:proofErr w:type="spellEnd"/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2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Seifensieder, ausgenommen die Herstellung von kosmetischen Artikeln (z.B. </w:t>
            </w:r>
            <w:proofErr w:type="spellStart"/>
            <w:r w:rsidRPr="002C58B0">
              <w:t>Toiletteseifen</w:t>
            </w:r>
            <w:proofErr w:type="spellEnd"/>
            <w:r w:rsidRPr="002C58B0">
              <w:t>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3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Default="001D0E7B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Default="00EA138C">
            <w:pPr>
              <w:rPr>
                <w:u w:val="single"/>
              </w:rPr>
            </w:pPr>
          </w:p>
          <w:p w:rsidR="00EA138C" w:rsidRPr="002C58B0" w:rsidRDefault="00EA138C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1440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Erzeuger von Lederkonservierungsmitteln, Schuhcreme, Reinigungs- und Pflegemitteln, technischen Schmiermitteln, Metallputzmitteln und anderen </w:t>
            </w:r>
            <w:proofErr w:type="spellStart"/>
            <w:r w:rsidRPr="002C58B0">
              <w:t>chemischtechnischen</w:t>
            </w:r>
            <w:proofErr w:type="spellEnd"/>
            <w:r w:rsidRPr="002C58B0">
              <w:t xml:space="preserve"> Waren, Parfümeriewaren, Feuerwerksmaterial, Feuerwerkskörpern, Sprengpräparaten und Pyrotechnikartikeln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4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Abfüller und </w:t>
            </w:r>
            <w:proofErr w:type="spellStart"/>
            <w:r w:rsidRPr="002C58B0">
              <w:t>Abpacker</w:t>
            </w:r>
            <w:proofErr w:type="spellEnd"/>
            <w:r w:rsidRPr="002C58B0">
              <w:t xml:space="preserve"> von chemisch-technischen Produkten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5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Pflanzenschutz und Düngemitteln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6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Haushaltschemikalien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7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EA138C" w:rsidRPr="002C58B0" w:rsidTr="00D36B4D">
        <w:trPr>
          <w:trHeight w:val="615"/>
        </w:trPr>
        <w:tc>
          <w:tcPr>
            <w:tcW w:w="2206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EA138C" w:rsidRPr="002C58B0" w:rsidRDefault="00EA138C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Arzneimitteln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8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Pharmareferenten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09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Wachswarenerzeugung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0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Therapieergänzungsmitteln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1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Verarbeiter von Erdölprodukten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2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Waschmittel- und </w:t>
            </w:r>
            <w:proofErr w:type="spellStart"/>
            <w:r w:rsidRPr="002C58B0">
              <w:t>Textilhilfsmittelerzeuger</w:t>
            </w:r>
            <w:proofErr w:type="spellEnd"/>
            <w:r w:rsidRPr="002C58B0">
              <w:t xml:space="preserve"> sowie Erzeuger waschaktiver Substanzen und Abfüller von Reinigungsmitteln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3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Erzeuger pharmazeutischer Waren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4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Chemische Laboratorien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5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Schädlingsbekämpfer einschließlich Vogel- und Taubenabwehr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6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Denkmal-, Fassaden- und Gebäudereiniger und alle sonstigen, nicht ausdrücklich einem anderen Fachverband zugehörigen Reinigungsgewerbe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7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https://www.wko.at/Content.Node/branchen/oe/Chemische-Gewerbe-und-der-Denkmal-Fassaden-und-Gebaeudereiniger/Denkmal---Fassaden--und-Gebaeuderein/Verbraucherrechte-Richtlinie-Umsetzungsgesetz_bringt_wesent.html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Hausbetreuungstätigkeiten (Hausbesorger, Hausservice)</w:t>
            </w:r>
          </w:p>
        </w:tc>
        <w:tc>
          <w:tcPr>
            <w:tcW w:w="1430" w:type="dxa"/>
            <w:hideMark/>
          </w:tcPr>
          <w:p w:rsidR="001D0E7B" w:rsidRPr="002C58B0" w:rsidRDefault="004E0E73">
            <w:r>
              <w:t>JA</w:t>
            </w:r>
          </w:p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8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https://www.wko.at/Content.Node/branchen/oe/Chemische-Gewerbe-und-der-Denkmal-Fassaden-und-Gebaeudereiniger/Denkmal---Fassaden--und-Gebaeuderein/Verbraucherrechte-Richtlinie-Umsetzungsgesetz_bringt_wesent.html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Schwelchemie (Trockendestillation des Holzes)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19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Erzeugung von Medizinprodukten, sofern sie nicht ausdrücklich einem anderen Fachverband zugehören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20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576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Hersteller von kosmetischen Artikeln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hideMark/>
          </w:tcPr>
          <w:p w:rsidR="001D0E7B" w:rsidRDefault="000A6AB4">
            <w:pPr>
              <w:rPr>
                <w:u w:val="single"/>
              </w:rPr>
            </w:pPr>
            <w:hyperlink r:id="rId421" w:history="1">
              <w:r w:rsidR="001D0E7B" w:rsidRPr="00694F3F">
                <w:rPr>
                  <w:rStyle w:val="Hyperlink"/>
                </w:rPr>
                <w:t>https://www.wko.at/Content.Node/branchen/oe/Chemische-Gewerbe-und-der-Denkmal-Fassaden-und-Gebaeudereiniger/Verbraucherrecht-Richtline-Umsetzungsgesetz.html</w:t>
              </w:r>
            </w:hyperlink>
          </w:p>
          <w:p w:rsidR="001D0E7B" w:rsidRPr="002C58B0" w:rsidRDefault="001D0E7B">
            <w:pPr>
              <w:rPr>
                <w:u w:val="single"/>
              </w:rPr>
            </w:pP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Friseure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Friseure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2" w:history="1">
              <w:r w:rsidR="001D0E7B" w:rsidRPr="002C58B0">
                <w:rPr>
                  <w:rStyle w:val="Hyperlink"/>
                </w:rPr>
                <w:t>https://www.wko.at/Content.Node/branchen/oe/Friseure/Verbraucherrechte-Richtlinie-Umsetzungsgesetz_bringt_wesent.html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Perückenmacher, </w:t>
            </w:r>
            <w:proofErr w:type="spellStart"/>
            <w:r w:rsidRPr="002C58B0">
              <w:t>Haarverarbeiter</w:t>
            </w:r>
            <w:proofErr w:type="spellEnd"/>
            <w:r w:rsidRPr="002C58B0">
              <w:t xml:space="preserve"> (Haarverlängerung und -verdichtung)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3" w:history="1">
              <w:r w:rsidR="001D0E7B" w:rsidRPr="002C58B0">
                <w:rPr>
                  <w:rStyle w:val="Hyperlink"/>
                </w:rPr>
                <w:t>https://www.wko.at/Content.Node/branchen/oe/Friseure/Verbraucherrechte-Richtlinie-Umsetzungsgesetz_bringt_wesent.html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Maskenbildner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4" w:history="1">
              <w:r w:rsidR="001D0E7B" w:rsidRPr="002C58B0">
                <w:rPr>
                  <w:rStyle w:val="Hyperlink"/>
                </w:rPr>
                <w:t>https://www.wko.at/Content.Node/branchen/oe/Friseure/Verbraucherrechte-Richtlinie-Umsetzungsgesetz_bringt_wesent.html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dekorative Kosmetik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5" w:history="1">
              <w:r w:rsidR="001D0E7B" w:rsidRPr="002C58B0">
                <w:rPr>
                  <w:rStyle w:val="Hyperlink"/>
                </w:rPr>
                <w:t>https://www.wko.at/Content.Node/branchen/oe/Friseure/Verbraucherrechte-Richtlinie-Umsetzungsgesetz_bringt_wesent.html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Nageldesign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426" w:history="1">
              <w:r w:rsidR="001D0E7B" w:rsidRPr="002C58B0">
                <w:rPr>
                  <w:rStyle w:val="Hyperlink"/>
                </w:rPr>
                <w:t>https://www.wko.at/Content.Node/branchen/oe/Friseure/Verbraucherrechte-Richtlinie-Umsetzungsgesetz_bringt_wesent.html</w:t>
              </w:r>
            </w:hyperlink>
          </w:p>
          <w:p w:rsidR="000C3D79" w:rsidRDefault="000C3D79">
            <w:pPr>
              <w:rPr>
                <w:rStyle w:val="Hyperlink"/>
              </w:rPr>
            </w:pPr>
          </w:p>
          <w:p w:rsidR="000C3D79" w:rsidRPr="002C58B0" w:rsidRDefault="000C3D79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Bundesinnung der Rauchfangkehrer und der Bestatter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Rauchfangkehrer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7" w:history="1">
              <w:r w:rsidR="001D0E7B" w:rsidRPr="002C58B0">
                <w:rPr>
                  <w:rStyle w:val="Hyperlink"/>
                </w:rPr>
                <w:t>https://www.wko.at/Content.Node/branchen/oe/Rauchfangkehrer-und-Bestatter/n1.html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Rauchfangkehrer - Bürobetrieb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8" w:history="1">
              <w:r w:rsidR="001D0E7B" w:rsidRPr="002C58B0">
                <w:rPr>
                  <w:rStyle w:val="Hyperlink"/>
                </w:rPr>
                <w:t>https://www.wko.at/Content.Node/branchen/oe/Rauchfangkehrer-und-Bestatter/n1.html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Bestatter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29" w:history="1">
              <w:r w:rsidR="001D0E7B" w:rsidRPr="002C58B0">
                <w:rPr>
                  <w:rStyle w:val="Hyperlink"/>
                </w:rPr>
                <w:t>https://www.wko.at/Content.Node/branchen/oe/Rauchfangkehrer-und-Bestatter/Verbraucherrechte-Richtlinie-Umsetzungsgesetz_bringt_wesent.html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Bestatter - Übernahmestelle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0" w:history="1">
              <w:r w:rsidR="001D0E7B" w:rsidRPr="002C58B0">
                <w:rPr>
                  <w:rStyle w:val="Hyperlink"/>
                </w:rPr>
                <w:t>https://www.wko.at/Content.Node/branchen/oe/Rauchfangkehrer-und-Bestatter/Verbraucherrechte-Richtlinie-Umsetzungsgesetz_bringt_wesent.html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D371E6" w:rsidRDefault="001D0E7B">
            <w:pPr>
              <w:rPr>
                <w:b/>
                <w:u w:val="single"/>
              </w:rPr>
            </w:pPr>
            <w:r w:rsidRPr="00D371E6">
              <w:rPr>
                <w:b/>
                <w:u w:val="single"/>
              </w:rPr>
              <w:t>Fachverband der gewerblichen Dienstleister</w:t>
            </w:r>
            <w:r w:rsidR="00D371E6">
              <w:rPr>
                <w:b/>
                <w:u w:val="single"/>
              </w:rPr>
              <w:t>:</w:t>
            </w:r>
          </w:p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Astrologen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1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Berufsdetektive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2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Bewachungsgewerbe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3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Call-Center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4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Forstunternehmer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5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Humanenergetiker (personenbezogene Hilfestellung zur Erreichung einer körperlichen bzw. energetischen Ausgewogenheit)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6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Lebens- und Sozialberater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7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Lebens- und Sozialberater (psychologische Berater)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8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Lebens- und Sozialberater (Ernährungsberater)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39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Lebens- und Sozialberater (sportwissenschaftliche Berater)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440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Pr="002C58B0" w:rsidRDefault="000C3D79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Lebensraum-Consulting (lebensraumbezogene Hilfestellung zur Erreichung einer körperlichen bzw. energetischen Ausgewogenheit), wie </w:t>
            </w:r>
            <w:proofErr w:type="spellStart"/>
            <w:r w:rsidRPr="002C58B0">
              <w:t>Radiästheten</w:t>
            </w:r>
            <w:proofErr w:type="spellEnd"/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1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Medienbeobachter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2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Partnervermittler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3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 xml:space="preserve">Personaldienstleister, wie </w:t>
            </w:r>
            <w:proofErr w:type="spellStart"/>
            <w:r w:rsidRPr="002C58B0">
              <w:t>Arbeitskräfteüberlasser</w:t>
            </w:r>
            <w:proofErr w:type="spellEnd"/>
            <w:r w:rsidRPr="002C58B0">
              <w:t xml:space="preserve"> und Arbeitskräftevermittler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4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Personaldienstleister (Arbeitskräftevermittler)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5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Personaldienstleister (</w:t>
            </w:r>
            <w:proofErr w:type="spellStart"/>
            <w:r w:rsidRPr="002C58B0">
              <w:t>Arbeitskräfteüberlasser</w:t>
            </w:r>
            <w:proofErr w:type="spellEnd"/>
            <w:r w:rsidRPr="002C58B0">
              <w:t>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446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  <w:p w:rsidR="000C3D79" w:rsidRDefault="000C3D79">
            <w:pPr>
              <w:rPr>
                <w:rStyle w:val="Hyperlink"/>
              </w:rPr>
            </w:pPr>
          </w:p>
          <w:p w:rsidR="000C3D79" w:rsidRPr="002C58B0" w:rsidRDefault="000C3D79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Sicherheitsfachkräfte und sicherheitstechnische Zentren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7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Tierenergetiker (tierbezogene Hilfestellung zur Erreichung einer körperlichen bzw. energetischen Ausgewogenheit)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8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selbständige Personenbetreuer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49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1152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alle sonstigen Gewerbe- und Handwerksunternehmungen sowie sonstigen gewerblichen Dienstleistungsunternehmungen, die nicht ausdrücklich oder dem Sinne nach einem anderen Fachverband des Gewerbes und Handwerks angehören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450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Pr="002C58B0" w:rsidRDefault="000C3D79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Adressenbüros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1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Agrarunternehmer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2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Büroservice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3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Farb- und Typberater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4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Fundbüros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5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Hilfesteller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6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proofErr w:type="spellStart"/>
            <w:r w:rsidRPr="002C58B0">
              <w:t>Holzzerkleinerer</w:t>
            </w:r>
            <w:proofErr w:type="spellEnd"/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7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Informationsdienste (Sammeln und Weitergeben allgemein zugänglicher Informationen)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Default="000A6AB4">
            <w:pPr>
              <w:rPr>
                <w:rStyle w:val="Hyperlink"/>
              </w:rPr>
            </w:pPr>
            <w:hyperlink r:id="rId458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  <w:p w:rsidR="000C3D79" w:rsidRDefault="000C3D79">
            <w:pPr>
              <w:rPr>
                <w:rStyle w:val="Hyperlink"/>
              </w:rPr>
            </w:pPr>
          </w:p>
          <w:p w:rsidR="000C3D79" w:rsidRDefault="000C3D79">
            <w:pPr>
              <w:rPr>
                <w:rStyle w:val="Hyperlink"/>
              </w:rPr>
            </w:pPr>
          </w:p>
          <w:p w:rsidR="000C3D79" w:rsidRPr="002C58B0" w:rsidRDefault="000C3D79">
            <w:pPr>
              <w:rPr>
                <w:u w:val="single"/>
              </w:rPr>
            </w:pPr>
          </w:p>
        </w:tc>
      </w:tr>
      <w:tr w:rsidR="000C3D79" w:rsidRPr="002C58B0" w:rsidTr="00D36B4D">
        <w:trPr>
          <w:trHeight w:val="615"/>
        </w:trPr>
        <w:tc>
          <w:tcPr>
            <w:tcW w:w="2206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Fachverbands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2568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Berufszweig</w:t>
            </w:r>
            <w:r w:rsidR="00E53008">
              <w:rPr>
                <w:b/>
                <w:bCs/>
              </w:rPr>
              <w:t>-</w:t>
            </w:r>
            <w:r w:rsidRPr="002C58B0">
              <w:rPr>
                <w:b/>
                <w:bCs/>
              </w:rPr>
              <w:t>bezeichnung</w:t>
            </w:r>
          </w:p>
        </w:tc>
        <w:tc>
          <w:tcPr>
            <w:tcW w:w="1430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Beispiele</w:t>
            </w:r>
            <w:r>
              <w:rPr>
                <w:b/>
                <w:bCs/>
              </w:rPr>
              <w:t xml:space="preserve"> als Ausfüllhilfe</w:t>
            </w:r>
          </w:p>
        </w:tc>
        <w:tc>
          <w:tcPr>
            <w:tcW w:w="8299" w:type="dxa"/>
            <w:hideMark/>
          </w:tcPr>
          <w:p w:rsidR="000C3D79" w:rsidRPr="002C58B0" w:rsidRDefault="000C3D79" w:rsidP="00D36B4D">
            <w:pPr>
              <w:rPr>
                <w:b/>
                <w:bCs/>
              </w:rPr>
            </w:pPr>
            <w:r w:rsidRPr="002C58B0">
              <w:rPr>
                <w:b/>
                <w:bCs/>
              </w:rPr>
              <w:t>Internetlink</w:t>
            </w:r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Patentausüber und -verwerter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59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Sprachdienstleistungen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0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Tauchunternehmer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1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Tierpflegesalons,</w:t>
            </w:r>
            <w:r w:rsidR="004620AF">
              <w:t xml:space="preserve"> Tierpensionen, Tierbetreuer u.</w:t>
            </w:r>
            <w:r w:rsidRPr="002C58B0">
              <w:t xml:space="preserve"> Tiertrainer, ausgenommen im Zusammenhang mit Pferden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2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Versandservice</w:t>
            </w:r>
          </w:p>
        </w:tc>
        <w:tc>
          <w:tcPr>
            <w:tcW w:w="1430" w:type="dxa"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3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2C58B0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Zeichenbüros (Zeichnungen nach vollständig vorgegebenen Angaben)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1D0E7B" w:rsidRPr="002C58B0" w:rsidRDefault="000A6AB4">
            <w:pPr>
              <w:rPr>
                <w:u w:val="single"/>
              </w:rPr>
            </w:pPr>
            <w:hyperlink r:id="rId464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  <w:tr w:rsidR="001D0E7B" w:rsidRPr="003A6797" w:rsidTr="0008232E">
        <w:trPr>
          <w:trHeight w:val="864"/>
        </w:trPr>
        <w:tc>
          <w:tcPr>
            <w:tcW w:w="2206" w:type="dxa"/>
            <w:hideMark/>
          </w:tcPr>
          <w:p w:rsidR="001D0E7B" w:rsidRPr="002C58B0" w:rsidRDefault="001D0E7B"/>
        </w:tc>
        <w:tc>
          <w:tcPr>
            <w:tcW w:w="2568" w:type="dxa"/>
            <w:hideMark/>
          </w:tcPr>
          <w:p w:rsidR="001D0E7B" w:rsidRPr="002C58B0" w:rsidRDefault="001D0E7B">
            <w:r w:rsidRPr="002C58B0">
              <w:t>Sonstige Beauftragte, Berater, Bereitsteller, Infor</w:t>
            </w:r>
            <w:r w:rsidR="00CA28C1">
              <w:t>manten, Verleiher, Vermieter u.</w:t>
            </w:r>
            <w:r w:rsidRPr="002C58B0">
              <w:t xml:space="preserve"> Vermittler</w:t>
            </w:r>
          </w:p>
        </w:tc>
        <w:tc>
          <w:tcPr>
            <w:tcW w:w="1430" w:type="dxa"/>
            <w:hideMark/>
          </w:tcPr>
          <w:p w:rsidR="001D0E7B" w:rsidRPr="002C58B0" w:rsidRDefault="001D0E7B"/>
        </w:tc>
        <w:tc>
          <w:tcPr>
            <w:tcW w:w="8299" w:type="dxa"/>
            <w:noWrap/>
            <w:hideMark/>
          </w:tcPr>
          <w:p w:rsidR="00A730FC" w:rsidRPr="00A730FC" w:rsidRDefault="000A6AB4">
            <w:pPr>
              <w:rPr>
                <w:color w:val="0000FF"/>
                <w:u w:val="single"/>
              </w:rPr>
            </w:pPr>
            <w:hyperlink r:id="rId465" w:history="1">
              <w:r w:rsidR="001D0E7B" w:rsidRPr="002C58B0">
                <w:rPr>
                  <w:rStyle w:val="Hyperlink"/>
                </w:rPr>
                <w:t>https://www.wko.at/Content.Node/branchen/oe/Gewerbliche-Dienstleister/Verbraucherrechte-Richtlinie-Umsetzungsgesetz_bringt_wesent.html</w:t>
              </w:r>
            </w:hyperlink>
          </w:p>
        </w:tc>
      </w:tr>
    </w:tbl>
    <w:p w:rsidR="00E736C4" w:rsidRPr="0026052C" w:rsidRDefault="00E736C4" w:rsidP="003A6797">
      <w:pPr>
        <w:rPr>
          <w:sz w:val="2"/>
          <w:szCs w:val="2"/>
        </w:rPr>
      </w:pPr>
    </w:p>
    <w:sectPr w:rsidR="00E736C4" w:rsidRPr="0026052C" w:rsidSect="004E25A8">
      <w:headerReference w:type="default" r:id="rId466"/>
      <w:footerReference w:type="default" r:id="rId46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3B" w:rsidRDefault="00E46F3B" w:rsidP="00DA01A9">
      <w:pPr>
        <w:spacing w:line="240" w:lineRule="auto"/>
      </w:pPr>
      <w:r>
        <w:separator/>
      </w:r>
    </w:p>
  </w:endnote>
  <w:endnote w:type="continuationSeparator" w:id="0">
    <w:p w:rsidR="00E46F3B" w:rsidRDefault="00E46F3B" w:rsidP="00DA0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227089"/>
      <w:docPartObj>
        <w:docPartGallery w:val="Page Numbers (Bottom of Page)"/>
        <w:docPartUnique/>
      </w:docPartObj>
    </w:sdtPr>
    <w:sdtEndPr/>
    <w:sdtContent>
      <w:p w:rsidR="0050307E" w:rsidRDefault="0050307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AB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3B" w:rsidRDefault="00E46F3B" w:rsidP="00DA01A9">
      <w:pPr>
        <w:spacing w:line="240" w:lineRule="auto"/>
      </w:pPr>
      <w:r>
        <w:separator/>
      </w:r>
    </w:p>
  </w:footnote>
  <w:footnote w:type="continuationSeparator" w:id="0">
    <w:p w:rsidR="00E46F3B" w:rsidRDefault="00E46F3B" w:rsidP="00DA0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7E" w:rsidRPr="0008232E" w:rsidRDefault="0050307E" w:rsidP="0050307E">
    <w:pPr>
      <w:jc w:val="center"/>
      <w:rPr>
        <w:b/>
        <w:sz w:val="28"/>
        <w:szCs w:val="28"/>
      </w:rPr>
    </w:pPr>
    <w:r w:rsidRPr="0008232E">
      <w:rPr>
        <w:b/>
        <w:sz w:val="28"/>
        <w:szCs w:val="28"/>
      </w:rPr>
      <w:t>Informationen und Muster</w:t>
    </w:r>
    <w:r>
      <w:rPr>
        <w:b/>
        <w:sz w:val="28"/>
        <w:szCs w:val="28"/>
      </w:rPr>
      <w:t>, die</w:t>
    </w:r>
    <w:r w:rsidRPr="0008232E">
      <w:rPr>
        <w:b/>
        <w:sz w:val="28"/>
        <w:szCs w:val="28"/>
      </w:rPr>
      <w:t xml:space="preserve"> von Fachorganisationen im Bereich Gewerbe und Handwerk</w:t>
    </w:r>
    <w:r>
      <w:rPr>
        <w:b/>
        <w:sz w:val="28"/>
        <w:szCs w:val="28"/>
      </w:rPr>
      <w:t xml:space="preserve"> erstellt wurden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33"/>
    <w:rsid w:val="00002CAE"/>
    <w:rsid w:val="0000713F"/>
    <w:rsid w:val="000127E2"/>
    <w:rsid w:val="00012D1A"/>
    <w:rsid w:val="00016D43"/>
    <w:rsid w:val="0003719F"/>
    <w:rsid w:val="00041E2C"/>
    <w:rsid w:val="000608E2"/>
    <w:rsid w:val="000641B8"/>
    <w:rsid w:val="00071001"/>
    <w:rsid w:val="00075857"/>
    <w:rsid w:val="0008232E"/>
    <w:rsid w:val="00082C8C"/>
    <w:rsid w:val="000A6AB4"/>
    <w:rsid w:val="000A71B3"/>
    <w:rsid w:val="000A71EA"/>
    <w:rsid w:val="000B7855"/>
    <w:rsid w:val="000C3D79"/>
    <w:rsid w:val="000C4EA0"/>
    <w:rsid w:val="000D607B"/>
    <w:rsid w:val="000D7CD2"/>
    <w:rsid w:val="000F1496"/>
    <w:rsid w:val="000F22F5"/>
    <w:rsid w:val="000F67FD"/>
    <w:rsid w:val="000F69DE"/>
    <w:rsid w:val="00102633"/>
    <w:rsid w:val="00102C32"/>
    <w:rsid w:val="00102E04"/>
    <w:rsid w:val="00103E15"/>
    <w:rsid w:val="00106C6F"/>
    <w:rsid w:val="00123FF7"/>
    <w:rsid w:val="001455FF"/>
    <w:rsid w:val="00150BE1"/>
    <w:rsid w:val="00166D5F"/>
    <w:rsid w:val="001675EA"/>
    <w:rsid w:val="00193FBA"/>
    <w:rsid w:val="001A04D8"/>
    <w:rsid w:val="001A1F7F"/>
    <w:rsid w:val="001C5380"/>
    <w:rsid w:val="001D0E7B"/>
    <w:rsid w:val="001E2D12"/>
    <w:rsid w:val="001F25D1"/>
    <w:rsid w:val="001F449E"/>
    <w:rsid w:val="001F77F3"/>
    <w:rsid w:val="00200EC8"/>
    <w:rsid w:val="0020107C"/>
    <w:rsid w:val="00213287"/>
    <w:rsid w:val="00220E0E"/>
    <w:rsid w:val="00221ECD"/>
    <w:rsid w:val="00224362"/>
    <w:rsid w:val="00226ADD"/>
    <w:rsid w:val="00240497"/>
    <w:rsid w:val="002475BA"/>
    <w:rsid w:val="002535CA"/>
    <w:rsid w:val="00253970"/>
    <w:rsid w:val="0026052C"/>
    <w:rsid w:val="00261C4B"/>
    <w:rsid w:val="00271D63"/>
    <w:rsid w:val="00277E56"/>
    <w:rsid w:val="00283BF5"/>
    <w:rsid w:val="002971D3"/>
    <w:rsid w:val="002A2E36"/>
    <w:rsid w:val="002A6A53"/>
    <w:rsid w:val="002C33A7"/>
    <w:rsid w:val="002C58B0"/>
    <w:rsid w:val="002D4063"/>
    <w:rsid w:val="002E40B7"/>
    <w:rsid w:val="00311B73"/>
    <w:rsid w:val="003258AF"/>
    <w:rsid w:val="00326AD7"/>
    <w:rsid w:val="00331C9B"/>
    <w:rsid w:val="003351AC"/>
    <w:rsid w:val="00353145"/>
    <w:rsid w:val="00354C94"/>
    <w:rsid w:val="00356823"/>
    <w:rsid w:val="0037643C"/>
    <w:rsid w:val="00382B0A"/>
    <w:rsid w:val="00385222"/>
    <w:rsid w:val="003925AD"/>
    <w:rsid w:val="003A6797"/>
    <w:rsid w:val="003C7BD4"/>
    <w:rsid w:val="003D1A2B"/>
    <w:rsid w:val="003D621A"/>
    <w:rsid w:val="003D70C4"/>
    <w:rsid w:val="003D7AD3"/>
    <w:rsid w:val="003E24D3"/>
    <w:rsid w:val="003E3102"/>
    <w:rsid w:val="003F3096"/>
    <w:rsid w:val="003F6C84"/>
    <w:rsid w:val="003F72E9"/>
    <w:rsid w:val="003F792D"/>
    <w:rsid w:val="00411B54"/>
    <w:rsid w:val="004270E2"/>
    <w:rsid w:val="00442A54"/>
    <w:rsid w:val="00446AEB"/>
    <w:rsid w:val="00446BE3"/>
    <w:rsid w:val="00450DC1"/>
    <w:rsid w:val="0045301C"/>
    <w:rsid w:val="00454F8D"/>
    <w:rsid w:val="004620AF"/>
    <w:rsid w:val="00470A23"/>
    <w:rsid w:val="00471400"/>
    <w:rsid w:val="00482ED1"/>
    <w:rsid w:val="00484B00"/>
    <w:rsid w:val="00486688"/>
    <w:rsid w:val="004A0C5F"/>
    <w:rsid w:val="004A2074"/>
    <w:rsid w:val="004C5BD9"/>
    <w:rsid w:val="004D5B87"/>
    <w:rsid w:val="004E0E73"/>
    <w:rsid w:val="004E25A8"/>
    <w:rsid w:val="004F23C4"/>
    <w:rsid w:val="0050307E"/>
    <w:rsid w:val="005073AE"/>
    <w:rsid w:val="005154D9"/>
    <w:rsid w:val="005246B6"/>
    <w:rsid w:val="00527B54"/>
    <w:rsid w:val="00531490"/>
    <w:rsid w:val="00547A59"/>
    <w:rsid w:val="005501F5"/>
    <w:rsid w:val="005534B9"/>
    <w:rsid w:val="00596BCC"/>
    <w:rsid w:val="00596D89"/>
    <w:rsid w:val="005A7E33"/>
    <w:rsid w:val="005B7474"/>
    <w:rsid w:val="005B7B2B"/>
    <w:rsid w:val="005C5376"/>
    <w:rsid w:val="005D0BA5"/>
    <w:rsid w:val="005D282D"/>
    <w:rsid w:val="005D3BF4"/>
    <w:rsid w:val="005D6B25"/>
    <w:rsid w:val="005D714A"/>
    <w:rsid w:val="005F6829"/>
    <w:rsid w:val="0060498F"/>
    <w:rsid w:val="00617DBA"/>
    <w:rsid w:val="00626C2B"/>
    <w:rsid w:val="00631FED"/>
    <w:rsid w:val="006327CF"/>
    <w:rsid w:val="00640476"/>
    <w:rsid w:val="0066391E"/>
    <w:rsid w:val="00665515"/>
    <w:rsid w:val="00667712"/>
    <w:rsid w:val="00675D05"/>
    <w:rsid w:val="006A78D2"/>
    <w:rsid w:val="006B27CF"/>
    <w:rsid w:val="006B464D"/>
    <w:rsid w:val="006D58B7"/>
    <w:rsid w:val="006E0005"/>
    <w:rsid w:val="006E2E0E"/>
    <w:rsid w:val="006E5EB7"/>
    <w:rsid w:val="006F2C6D"/>
    <w:rsid w:val="007050C2"/>
    <w:rsid w:val="00733E21"/>
    <w:rsid w:val="00737458"/>
    <w:rsid w:val="00744E03"/>
    <w:rsid w:val="00746591"/>
    <w:rsid w:val="007572B2"/>
    <w:rsid w:val="00757D59"/>
    <w:rsid w:val="007624B1"/>
    <w:rsid w:val="00764C39"/>
    <w:rsid w:val="00765216"/>
    <w:rsid w:val="00765322"/>
    <w:rsid w:val="007766FC"/>
    <w:rsid w:val="00780333"/>
    <w:rsid w:val="00782F87"/>
    <w:rsid w:val="00786DF5"/>
    <w:rsid w:val="007A6524"/>
    <w:rsid w:val="007D472B"/>
    <w:rsid w:val="007F0DCC"/>
    <w:rsid w:val="007F47AD"/>
    <w:rsid w:val="008042C9"/>
    <w:rsid w:val="00813C58"/>
    <w:rsid w:val="00813D37"/>
    <w:rsid w:val="00822213"/>
    <w:rsid w:val="00831F79"/>
    <w:rsid w:val="00835A38"/>
    <w:rsid w:val="008401B3"/>
    <w:rsid w:val="00841B66"/>
    <w:rsid w:val="0085688E"/>
    <w:rsid w:val="00861D96"/>
    <w:rsid w:val="00864BB9"/>
    <w:rsid w:val="00873CCE"/>
    <w:rsid w:val="00875856"/>
    <w:rsid w:val="008862DB"/>
    <w:rsid w:val="00886998"/>
    <w:rsid w:val="00897409"/>
    <w:rsid w:val="008A0FF8"/>
    <w:rsid w:val="008A24DF"/>
    <w:rsid w:val="008A713B"/>
    <w:rsid w:val="008B46EE"/>
    <w:rsid w:val="008C62EC"/>
    <w:rsid w:val="008D08A5"/>
    <w:rsid w:val="008D6D1E"/>
    <w:rsid w:val="008F40A5"/>
    <w:rsid w:val="00905D69"/>
    <w:rsid w:val="00947228"/>
    <w:rsid w:val="00951D89"/>
    <w:rsid w:val="009522CC"/>
    <w:rsid w:val="00954E0A"/>
    <w:rsid w:val="00964715"/>
    <w:rsid w:val="00973F1F"/>
    <w:rsid w:val="00976333"/>
    <w:rsid w:val="00982719"/>
    <w:rsid w:val="00990658"/>
    <w:rsid w:val="009A68ED"/>
    <w:rsid w:val="009A789A"/>
    <w:rsid w:val="009B14CE"/>
    <w:rsid w:val="009C58B4"/>
    <w:rsid w:val="009D6188"/>
    <w:rsid w:val="009D6F77"/>
    <w:rsid w:val="009F7963"/>
    <w:rsid w:val="00A01D86"/>
    <w:rsid w:val="00A04226"/>
    <w:rsid w:val="00A07A71"/>
    <w:rsid w:val="00A26AF1"/>
    <w:rsid w:val="00A30D99"/>
    <w:rsid w:val="00A40993"/>
    <w:rsid w:val="00A40F7B"/>
    <w:rsid w:val="00A44660"/>
    <w:rsid w:val="00A675D0"/>
    <w:rsid w:val="00A730FC"/>
    <w:rsid w:val="00A7340B"/>
    <w:rsid w:val="00A741F1"/>
    <w:rsid w:val="00AC215F"/>
    <w:rsid w:val="00AC28F5"/>
    <w:rsid w:val="00AC617A"/>
    <w:rsid w:val="00AD057B"/>
    <w:rsid w:val="00AD104F"/>
    <w:rsid w:val="00AD16CA"/>
    <w:rsid w:val="00AD2F13"/>
    <w:rsid w:val="00AD6225"/>
    <w:rsid w:val="00AE1985"/>
    <w:rsid w:val="00AE2B70"/>
    <w:rsid w:val="00AF044A"/>
    <w:rsid w:val="00AF579B"/>
    <w:rsid w:val="00B05EEA"/>
    <w:rsid w:val="00B158EE"/>
    <w:rsid w:val="00B20F70"/>
    <w:rsid w:val="00B217CC"/>
    <w:rsid w:val="00B259C5"/>
    <w:rsid w:val="00B27DDA"/>
    <w:rsid w:val="00B313B9"/>
    <w:rsid w:val="00B3531E"/>
    <w:rsid w:val="00B56534"/>
    <w:rsid w:val="00B658CB"/>
    <w:rsid w:val="00B83DA2"/>
    <w:rsid w:val="00BA1C24"/>
    <w:rsid w:val="00BB4B43"/>
    <w:rsid w:val="00BB5056"/>
    <w:rsid w:val="00BB6754"/>
    <w:rsid w:val="00BC2477"/>
    <w:rsid w:val="00BC6C12"/>
    <w:rsid w:val="00BD18AB"/>
    <w:rsid w:val="00BD39D5"/>
    <w:rsid w:val="00BD567B"/>
    <w:rsid w:val="00BE79A7"/>
    <w:rsid w:val="00BF2B69"/>
    <w:rsid w:val="00BF312C"/>
    <w:rsid w:val="00C04A90"/>
    <w:rsid w:val="00C06A9E"/>
    <w:rsid w:val="00C10E89"/>
    <w:rsid w:val="00C160EC"/>
    <w:rsid w:val="00C36B74"/>
    <w:rsid w:val="00C42CFE"/>
    <w:rsid w:val="00C65C5C"/>
    <w:rsid w:val="00C779A5"/>
    <w:rsid w:val="00C8448C"/>
    <w:rsid w:val="00CA28C1"/>
    <w:rsid w:val="00CB1F99"/>
    <w:rsid w:val="00CB4B04"/>
    <w:rsid w:val="00CB71CB"/>
    <w:rsid w:val="00CD434B"/>
    <w:rsid w:val="00CD6209"/>
    <w:rsid w:val="00CD7345"/>
    <w:rsid w:val="00CE4DF9"/>
    <w:rsid w:val="00CE7A80"/>
    <w:rsid w:val="00CF5188"/>
    <w:rsid w:val="00CF54DF"/>
    <w:rsid w:val="00D00A67"/>
    <w:rsid w:val="00D00D00"/>
    <w:rsid w:val="00D3552D"/>
    <w:rsid w:val="00D36B4D"/>
    <w:rsid w:val="00D371E6"/>
    <w:rsid w:val="00D4620F"/>
    <w:rsid w:val="00D5367E"/>
    <w:rsid w:val="00D55033"/>
    <w:rsid w:val="00D55BF3"/>
    <w:rsid w:val="00D60841"/>
    <w:rsid w:val="00D615F1"/>
    <w:rsid w:val="00D635F5"/>
    <w:rsid w:val="00D710D2"/>
    <w:rsid w:val="00D86C87"/>
    <w:rsid w:val="00D90FF5"/>
    <w:rsid w:val="00D956B6"/>
    <w:rsid w:val="00D96F6A"/>
    <w:rsid w:val="00DA01A9"/>
    <w:rsid w:val="00DA37ED"/>
    <w:rsid w:val="00DA5D6E"/>
    <w:rsid w:val="00DB3E70"/>
    <w:rsid w:val="00DB5A28"/>
    <w:rsid w:val="00DB65F5"/>
    <w:rsid w:val="00DB6699"/>
    <w:rsid w:val="00DC4A53"/>
    <w:rsid w:val="00DC7BC0"/>
    <w:rsid w:val="00DD11C1"/>
    <w:rsid w:val="00DD1288"/>
    <w:rsid w:val="00DD288B"/>
    <w:rsid w:val="00DD6B4B"/>
    <w:rsid w:val="00DE516A"/>
    <w:rsid w:val="00DE5505"/>
    <w:rsid w:val="00DE7501"/>
    <w:rsid w:val="00DF0080"/>
    <w:rsid w:val="00E11A80"/>
    <w:rsid w:val="00E33347"/>
    <w:rsid w:val="00E3381F"/>
    <w:rsid w:val="00E46F3B"/>
    <w:rsid w:val="00E50617"/>
    <w:rsid w:val="00E51955"/>
    <w:rsid w:val="00E53008"/>
    <w:rsid w:val="00E70AE7"/>
    <w:rsid w:val="00E736C4"/>
    <w:rsid w:val="00E76A26"/>
    <w:rsid w:val="00E8086C"/>
    <w:rsid w:val="00E95F0C"/>
    <w:rsid w:val="00EA138C"/>
    <w:rsid w:val="00EA367F"/>
    <w:rsid w:val="00EB42A2"/>
    <w:rsid w:val="00EB432D"/>
    <w:rsid w:val="00EB5344"/>
    <w:rsid w:val="00EC5392"/>
    <w:rsid w:val="00EC5E56"/>
    <w:rsid w:val="00EC6603"/>
    <w:rsid w:val="00EE25FD"/>
    <w:rsid w:val="00EF30F6"/>
    <w:rsid w:val="00EF7F91"/>
    <w:rsid w:val="00F015E4"/>
    <w:rsid w:val="00F11A35"/>
    <w:rsid w:val="00F12014"/>
    <w:rsid w:val="00F2629E"/>
    <w:rsid w:val="00F31D66"/>
    <w:rsid w:val="00F325D3"/>
    <w:rsid w:val="00F45B5D"/>
    <w:rsid w:val="00F56473"/>
    <w:rsid w:val="00F62746"/>
    <w:rsid w:val="00F7001B"/>
    <w:rsid w:val="00F723C7"/>
    <w:rsid w:val="00F86929"/>
    <w:rsid w:val="00F94390"/>
    <w:rsid w:val="00F94622"/>
    <w:rsid w:val="00FA68C6"/>
    <w:rsid w:val="00FA7B80"/>
    <w:rsid w:val="00FB3022"/>
    <w:rsid w:val="00FB5F64"/>
    <w:rsid w:val="00FC6679"/>
    <w:rsid w:val="00FD1083"/>
    <w:rsid w:val="00FD3DA0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semiHidden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paragraph" w:customStyle="1" w:styleId="FormatvorlageKCBltter1">
    <w:name w:val="Formatvorlage KC Blätter 1"/>
    <w:basedOn w:val="Standard"/>
    <w:link w:val="FormatvorlageKCBltter1Zchn"/>
    <w:qFormat/>
    <w:rsid w:val="00EF7F91"/>
    <w:pPr>
      <w:spacing w:after="120" w:line="240" w:lineRule="auto"/>
      <w:jc w:val="both"/>
      <w:outlineLvl w:val="0"/>
    </w:pPr>
    <w:rPr>
      <w:rFonts w:cstheme="minorBidi"/>
      <w:b/>
      <w:smallCaps/>
      <w:noProof/>
      <w:kern w:val="28"/>
      <w:sz w:val="28"/>
      <w:szCs w:val="22"/>
    </w:rPr>
  </w:style>
  <w:style w:type="character" w:customStyle="1" w:styleId="FormatvorlageKCBltter1Zchn">
    <w:name w:val="Formatvorlage KC Blätter 1 Zchn"/>
    <w:basedOn w:val="Absatz-Standardschriftart"/>
    <w:link w:val="FormatvorlageKCBltter1"/>
    <w:rsid w:val="00EF7F91"/>
    <w:rPr>
      <w:rFonts w:ascii="Trebuchet MS" w:hAnsi="Trebuchet MS"/>
      <w:b/>
      <w:smallCaps/>
      <w:noProof/>
      <w:kern w:val="28"/>
      <w:sz w:val="28"/>
      <w:lang w:val="de-DE" w:eastAsia="de-DE"/>
    </w:rPr>
  </w:style>
  <w:style w:type="table" w:styleId="Tabellenraster">
    <w:name w:val="Table Grid"/>
    <w:basedOn w:val="NormaleTabelle"/>
    <w:uiPriority w:val="59"/>
    <w:rsid w:val="002C58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58B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01A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01A9"/>
    <w:rPr>
      <w:rFonts w:ascii="Trebuchet MS" w:hAnsi="Trebuchet MS" w:cs="Times New Roman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DA01A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01A9"/>
    <w:rPr>
      <w:rFonts w:ascii="Trebuchet MS" w:hAnsi="Trebuchet MS" w:cs="Times New Roman"/>
      <w:szCs w:val="20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A01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semiHidden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paragraph" w:customStyle="1" w:styleId="FormatvorlageKCBltter1">
    <w:name w:val="Formatvorlage KC Blätter 1"/>
    <w:basedOn w:val="Standard"/>
    <w:link w:val="FormatvorlageKCBltter1Zchn"/>
    <w:qFormat/>
    <w:rsid w:val="00EF7F91"/>
    <w:pPr>
      <w:spacing w:after="120" w:line="240" w:lineRule="auto"/>
      <w:jc w:val="both"/>
      <w:outlineLvl w:val="0"/>
    </w:pPr>
    <w:rPr>
      <w:rFonts w:cstheme="minorBidi"/>
      <w:b/>
      <w:smallCaps/>
      <w:noProof/>
      <w:kern w:val="28"/>
      <w:sz w:val="28"/>
      <w:szCs w:val="22"/>
    </w:rPr>
  </w:style>
  <w:style w:type="character" w:customStyle="1" w:styleId="FormatvorlageKCBltter1Zchn">
    <w:name w:val="Formatvorlage KC Blätter 1 Zchn"/>
    <w:basedOn w:val="Absatz-Standardschriftart"/>
    <w:link w:val="FormatvorlageKCBltter1"/>
    <w:rsid w:val="00EF7F91"/>
    <w:rPr>
      <w:rFonts w:ascii="Trebuchet MS" w:hAnsi="Trebuchet MS"/>
      <w:b/>
      <w:smallCaps/>
      <w:noProof/>
      <w:kern w:val="28"/>
      <w:sz w:val="28"/>
      <w:lang w:val="de-DE" w:eastAsia="de-DE"/>
    </w:rPr>
  </w:style>
  <w:style w:type="table" w:styleId="Tabellenraster">
    <w:name w:val="Table Grid"/>
    <w:basedOn w:val="NormaleTabelle"/>
    <w:uiPriority w:val="59"/>
    <w:rsid w:val="002C58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58B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01A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01A9"/>
    <w:rPr>
      <w:rFonts w:ascii="Trebuchet MS" w:hAnsi="Trebuchet MS" w:cs="Times New Roman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DA01A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01A9"/>
    <w:rPr>
      <w:rFonts w:ascii="Trebuchet MS" w:hAnsi="Trebuchet MS" w:cs="Times New Roman"/>
      <w:szCs w:val="20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A01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3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ko.at/Content.Node/branchen/oe/Karosseriebautechniker--Karosserielackierer-und-Wagner/2_Produkte_Karosseriebautechniker.pdf" TargetMode="External"/><Relationship Id="rId299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21" Type="http://schemas.openxmlformats.org/officeDocument/2006/relationships/hyperlink" Target="https://www.wko.at/Content.Node/branchen/oe/Dachdecker-Glaser-und-Spengler/2014-06-02-VRUG-Verbraucherrechte1.html" TargetMode="External"/><Relationship Id="rId63" Type="http://schemas.openxmlformats.org/officeDocument/2006/relationships/hyperlink" Target="https://www.wko.at/Content.Node/branchen/oe/Maler-und-Tapezierer/2014-06-02-VRUG-Verbraucherrechte1.html" TargetMode="External"/><Relationship Id="rId159" Type="http://schemas.openxmlformats.org/officeDocument/2006/relationships/hyperlink" Target="https://www.wko.at/Content.Node/branchen/oe/Metalltechniker/Verbraucherrechte_____Richtlinie_-_Umsetzungsgesetz_bringt_.html" TargetMode="External"/><Relationship Id="rId324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66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170" Type="http://schemas.openxmlformats.org/officeDocument/2006/relationships/hyperlink" Target="https://www.wko.at/Content.Node/branchen/oe/Metalltechniker/Verbraucherrechte_____Richtlinie_-_Umsetzungsgesetz_bringt_.html" TargetMode="External"/><Relationship Id="rId226" Type="http://schemas.openxmlformats.org/officeDocument/2006/relationships/hyperlink" Target="https://www.wko.at/Content.Node/branchen/oe/Mechatroniker/Verbraucherrechte_____Richtlinie_-_Umsetzungsgesetz_bringt_.html" TargetMode="External"/><Relationship Id="rId433" Type="http://schemas.openxmlformats.org/officeDocument/2006/relationships/hyperlink" Target="https://www.wko.at/Content.Node/branchen/oe/Gewerbliche-Dienstleister/Verbraucherrechte-Richtlinie-Umsetzungsgesetz_bringt_wesent.html" TargetMode="External"/><Relationship Id="rId268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32" Type="http://schemas.openxmlformats.org/officeDocument/2006/relationships/hyperlink" Target="https://www.wko.at/Content.Node/branchen/oe/Dachdecker-Glaser-und-Spengler/2014-06-02-VRUG-Verbraucherrechte1.html" TargetMode="External"/><Relationship Id="rId74" Type="http://schemas.openxmlformats.org/officeDocument/2006/relationships/hyperlink" Target="https://www.wko.at/Content.Node/branchen/oe/Bauhilfsgewerbe/2014-06-02-VRUG-Verbraucherrechte.html" TargetMode="External"/><Relationship Id="rId128" Type="http://schemas.openxmlformats.org/officeDocument/2006/relationships/hyperlink" Target="https://www.wko.at/Content.Node/branchen/oe/Metalltechniker/Verbraucherrechte_____Richtlinie_-_Umsetzungsgesetz_bringt_.html" TargetMode="External"/><Relationship Id="rId335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77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237" Type="http://schemas.openxmlformats.org/officeDocument/2006/relationships/hyperlink" Target="https://www.wko.at/Content.Node/branchen/oe/Kunsthandwerke/Verbraucherrechte-Richtlinie-Umsetzungsgesetz_bringt_wesent.html" TargetMode="External"/><Relationship Id="rId402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279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44" Type="http://schemas.openxmlformats.org/officeDocument/2006/relationships/hyperlink" Target="https://www.wko.at/Content.Node/branchen/oe/Gewerbliche-Dienstleister/Verbraucherrechte-Richtlinie-Umsetzungsgesetz_bringt_wesent.html" TargetMode="External"/><Relationship Id="rId43" Type="http://schemas.openxmlformats.org/officeDocument/2006/relationships/hyperlink" Target="https://www.wko.at/Content.Node/branchen/oe/Maler-und-Tapezierer/2014-06-02-VRUG-Verbraucherrechte.html" TargetMode="External"/><Relationship Id="rId139" Type="http://schemas.openxmlformats.org/officeDocument/2006/relationships/hyperlink" Target="https://www.wko.at/Content.Node/branchen/oe/Metalltechniker/Verbraucherrechte_____Richtlinie_-_Umsetzungsgesetz_bringt_.html" TargetMode="External"/><Relationship Id="rId290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04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6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88" Type="http://schemas.openxmlformats.org/officeDocument/2006/relationships/hyperlink" Target="https://www.wko.at/Content.Node/branchen/oe/Berufsfotografen/Verbraucherrechte-Richtlinie-Umsetzungsgesetz_bringt_wesent.html" TargetMode="External"/><Relationship Id="rId85" Type="http://schemas.openxmlformats.org/officeDocument/2006/relationships/hyperlink" Target="https://www.wko.at/Content.Node/branchen/oe/Bauhilfsgewerbe/2014-06-02-VRUG-Verbraucherrechte.html" TargetMode="External"/><Relationship Id="rId150" Type="http://schemas.openxmlformats.org/officeDocument/2006/relationships/hyperlink" Target="https://www.wko.at/Content.Node/branchen/oe/Metalltechniker/Verbraucherrechte_____Richtlinie_-_Umsetzungsgesetz_bringt_.html" TargetMode="External"/><Relationship Id="rId192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6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413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248" Type="http://schemas.openxmlformats.org/officeDocument/2006/relationships/hyperlink" Target="https://www.wko.at/Content.Node/branchen/oe/Kunsthandwerke/Verbraucherrechte-Richtlinie-Umsetzungsgesetz_bringt_wesent.html" TargetMode="External"/><Relationship Id="rId455" Type="http://schemas.openxmlformats.org/officeDocument/2006/relationships/hyperlink" Target="https://www.wko.at/Content.Node/branchen/oe/Gewerbliche-Dienstleister/Verbraucherrechte-Richtlinie-Umsetzungsgesetz_bringt_wesent.html" TargetMode="External"/><Relationship Id="rId12" Type="http://schemas.openxmlformats.org/officeDocument/2006/relationships/hyperlink" Target="https://www.wko.at/Content.Node/branchen/oe/Steinmetze/2014-06-02-VRUG-Verbraucherrechte.html" TargetMode="External"/><Relationship Id="rId108" Type="http://schemas.openxmlformats.org/officeDocument/2006/relationships/hyperlink" Target="https://www.wko.at/Content.Node/branchen/oe/Tischler-und-Holzgestaltende-Gewerbe/2_Produkte_Tischler.pdf" TargetMode="External"/><Relationship Id="rId315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57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54" Type="http://schemas.openxmlformats.org/officeDocument/2006/relationships/hyperlink" Target="https://www.wko.at/Content.Node/branchen/oe/Maler-und-Tapezierer/2014-06-02-VRUG-Verbraucherrechte1.html" TargetMode="External"/><Relationship Id="rId96" Type="http://schemas.openxmlformats.org/officeDocument/2006/relationships/hyperlink" Target="https://www.wko.at/Content.Node/branchen/oe/Bauhilfsgewerbe/2014-06-02-VRUG-Verbraucherrechte1.html" TargetMode="External"/><Relationship Id="rId161" Type="http://schemas.openxmlformats.org/officeDocument/2006/relationships/hyperlink" Target="https://www.wko.at/Content.Node/branchen/oe/Metalltechniker/Verbraucherrechte_____Richtlinie_-_Umsetzungsgesetz_bringt_.html" TargetMode="External"/><Relationship Id="rId217" Type="http://schemas.openxmlformats.org/officeDocument/2006/relationships/hyperlink" Target="https://www.wko.at/Content.Node/branchen/oe/Mechatroniker/Verbraucherrechte_____Richtlinie_-_Umsetzungsgesetz_bringt_.html" TargetMode="External"/><Relationship Id="rId399" Type="http://schemas.openxmlformats.org/officeDocument/2006/relationships/hyperlink" Target="https://www.wko.at/Content.Node/branchen/oe/Berufsfotografen/Verbraucherrechte-Richtlinie-Umsetzungsgesetz_bringt_wesent.html" TargetMode="External"/><Relationship Id="rId259" Type="http://schemas.openxmlformats.org/officeDocument/2006/relationships/hyperlink" Target="https://www.wko.at/Content.Node/branchen/oe/Kunsthandwerke/Verbraucherrechte-Richtlinie-Umsetzungsgesetz_bringt_wesent.html" TargetMode="External"/><Relationship Id="rId424" Type="http://schemas.openxmlformats.org/officeDocument/2006/relationships/hyperlink" Target="https://www.wko.at/Content.Node/branchen/oe/Friseure/Verbraucherrechte-Richtlinie-Umsetzungsgesetz_bringt_wesent.html" TargetMode="External"/><Relationship Id="rId466" Type="http://schemas.openxmlformats.org/officeDocument/2006/relationships/header" Target="header1.xml"/><Relationship Id="rId23" Type="http://schemas.openxmlformats.org/officeDocument/2006/relationships/hyperlink" Target="https://www.wko.at/Content.Node/branchen/oe/Dachdecker-Glaser-und-Spengler/2014-06-02-VRUG-Verbraucherrechte1.html" TargetMode="External"/><Relationship Id="rId119" Type="http://schemas.openxmlformats.org/officeDocument/2006/relationships/hyperlink" Target="https://www.wko.at/Content.Node/branchen/oe/Metalltechniker/Verbraucherrechte_____Richtlinie_-_Umsetzungsgesetz_bringt_.html" TargetMode="External"/><Relationship Id="rId270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326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65" Type="http://schemas.openxmlformats.org/officeDocument/2006/relationships/hyperlink" Target="https://www.wko.at/Content.Node/branchen/oe/Maler-und-Tapezierer/2014-06-02-VRUG-Verbraucherrechte1.html" TargetMode="External"/><Relationship Id="rId130" Type="http://schemas.openxmlformats.org/officeDocument/2006/relationships/hyperlink" Target="https://www.wko.at/Content.Node/branchen/oe/Metalltechniker/Verbraucherrechte_____Richtlinie_-_Umsetzungsgesetz_bringt_.html" TargetMode="External"/><Relationship Id="rId368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172" Type="http://schemas.openxmlformats.org/officeDocument/2006/relationships/hyperlink" Target="https://www.wko.at/Content.Node/branchen/oe/Metalltechniker/Verbraucherrechte_____Richtlinie_-_Umsetzungsgesetz_bringt_.html" TargetMode="External"/><Relationship Id="rId193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7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28" Type="http://schemas.openxmlformats.org/officeDocument/2006/relationships/hyperlink" Target="https://www.wko.at/Content.Node/branchen/oe/Mechatroniker/Verbraucherrechte_____Richtlinie_-_Umsetzungsgesetz_bringt_.html" TargetMode="External"/><Relationship Id="rId249" Type="http://schemas.openxmlformats.org/officeDocument/2006/relationships/hyperlink" Target="https://www.wko.at/Content.Node/branchen/oe/Kunsthandwerke/Verbraucherrechte-Richtlinie-Umsetzungsgesetz_bringt_wesent.html" TargetMode="External"/><Relationship Id="rId414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35" Type="http://schemas.openxmlformats.org/officeDocument/2006/relationships/hyperlink" Target="https://www.wko.at/Content.Node/branchen/oe/Gewerbliche-Dienstleister/Verbraucherrechte-Richtlinie-Umsetzungsgesetz_bringt_wesent.html" TargetMode="External"/><Relationship Id="rId456" Type="http://schemas.openxmlformats.org/officeDocument/2006/relationships/hyperlink" Target="https://www.wko.at/Content.Node/branchen/oe/Gewerbliche-Dienstleister/Verbraucherrechte-Richtlinie-Umsetzungsgesetz_bringt_wesent.html" TargetMode="External"/><Relationship Id="rId13" Type="http://schemas.openxmlformats.org/officeDocument/2006/relationships/hyperlink" Target="https://www.wko.at/Content.Node/branchen/oe/Steinmetze/2014-06-02-VRUG-Verbraucherrechte.html" TargetMode="External"/><Relationship Id="rId109" Type="http://schemas.openxmlformats.org/officeDocument/2006/relationships/hyperlink" Target="https://www.wko.at/Content.Node/branchen/oe/Tischler-und-Holzgestaltende-Gewerbe/2_Produkte_Tischler.pdf" TargetMode="External"/><Relationship Id="rId260" Type="http://schemas.openxmlformats.org/officeDocument/2006/relationships/hyperlink" Target="https://www.wko.at/Content.Node/branchen/oe/Kunsthandwerke/Verbraucherrechte-Richtlinie-Umsetzungsgesetz_bringt_wesent.html" TargetMode="External"/><Relationship Id="rId281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16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37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4" Type="http://schemas.openxmlformats.org/officeDocument/2006/relationships/hyperlink" Target="https://www.wko.at/Content.Node/branchen/oe/Dachdecker-Glaser-und-Spengler/2014-06-02-VRUG-Verbraucherrechte2.html" TargetMode="External"/><Relationship Id="rId55" Type="http://schemas.openxmlformats.org/officeDocument/2006/relationships/hyperlink" Target="https://www.wko.at/Content.Node/branchen/oe/Maler-und-Tapezierer/2014-06-02-VRUG-Verbraucherrechte1.html" TargetMode="External"/><Relationship Id="rId76" Type="http://schemas.openxmlformats.org/officeDocument/2006/relationships/hyperlink" Target="https://www.wko.at/Content.Node/branchen/oe/Bauhilfsgewerbe/2014-06-02-VRUG-Verbraucherrechte.html" TargetMode="External"/><Relationship Id="rId97" Type="http://schemas.openxmlformats.org/officeDocument/2006/relationships/hyperlink" Target="https://www.wko.at/Content.Node/branchen/oe/Bauhilfsgewerbe/2014-06-02-VRUG-Verbraucherrechte.html" TargetMode="External"/><Relationship Id="rId120" Type="http://schemas.openxmlformats.org/officeDocument/2006/relationships/hyperlink" Target="https://www.wko.at/Content.Node/branchen/oe/Metalltechniker/Verbraucherrechte_____Richtlinie_-_Umsetzungsgesetz_bringt_.html" TargetMode="External"/><Relationship Id="rId141" Type="http://schemas.openxmlformats.org/officeDocument/2006/relationships/hyperlink" Target="https://www.wko.at/Content.Node/branchen/oe/Metalltechniker/Verbraucherrechte_____Richtlinie_-_Umsetzungsgesetz_bringt_.html" TargetMode="External"/><Relationship Id="rId358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79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7" Type="http://schemas.openxmlformats.org/officeDocument/2006/relationships/hyperlink" Target="https://www.wko.at/Content.Node/branchen/oe/Steinmetze/2014-06-02-VRUG-Verbraucherrechte.html" TargetMode="External"/><Relationship Id="rId162" Type="http://schemas.openxmlformats.org/officeDocument/2006/relationships/hyperlink" Target="https://www.wko.at/Content.Node/branchen/oe/Metalltechniker/Verbraucherrechte_____Richtlinie_-_Umsetzungsgesetz_bringt_.html" TargetMode="External"/><Relationship Id="rId183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218" Type="http://schemas.openxmlformats.org/officeDocument/2006/relationships/hyperlink" Target="https://www.wko.at/Content.Node/branchen/oe/Mechatroniker/Verbraucherrechte_____Richtlinie_-_Umsetzungsgesetz_bringt_.html" TargetMode="External"/><Relationship Id="rId239" Type="http://schemas.openxmlformats.org/officeDocument/2006/relationships/hyperlink" Target="https://www.wko.at/Content.Node/branchen/oe/Kunsthandwerke/Verbraucherrechte-Richtlinie-Umsetzungsgesetz_bringt_wesent.html" TargetMode="External"/><Relationship Id="rId390" Type="http://schemas.openxmlformats.org/officeDocument/2006/relationships/hyperlink" Target="https://www.wko.at/Content.Node/branchen/oe/Berufsfotografen/Verbraucherrechte-Richtlinie-Umsetzungsgesetz_bringt_wesent.html" TargetMode="External"/><Relationship Id="rId404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25" Type="http://schemas.openxmlformats.org/officeDocument/2006/relationships/hyperlink" Target="https://www.wko.at/Content.Node/branchen/oe/Friseure/Verbraucherrechte-Richtlinie-Umsetzungsgesetz_bringt_wesent.html" TargetMode="External"/><Relationship Id="rId446" Type="http://schemas.openxmlformats.org/officeDocument/2006/relationships/hyperlink" Target="https://www.wko.at/Content.Node/branchen/oe/Gewerbliche-Dienstleister/Verbraucherrechte-Richtlinie-Umsetzungsgesetz_bringt_wesent.html" TargetMode="External"/><Relationship Id="rId467" Type="http://schemas.openxmlformats.org/officeDocument/2006/relationships/footer" Target="footer1.xml"/><Relationship Id="rId250" Type="http://schemas.openxmlformats.org/officeDocument/2006/relationships/hyperlink" Target="https://www.wko.at/Content.Node/branchen/oe/Kunsthandwerke/Verbraucherrechte-Richtlinie-Umsetzungsgesetz_bringt_wesent.html" TargetMode="External"/><Relationship Id="rId271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2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06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24" Type="http://schemas.openxmlformats.org/officeDocument/2006/relationships/hyperlink" Target="https://www.wko.at/Content.Node/branchen/oe/Dachdecker-Glaser-und-Spengler/2014-06-02-VRUG-Verbraucherrechte1.html" TargetMode="External"/><Relationship Id="rId45" Type="http://schemas.openxmlformats.org/officeDocument/2006/relationships/hyperlink" Target="https://www.wko.at/Content.Node/branchen/oe/Maler-und-Tapezierer/2014-06-02-VRUG-Verbraucherrechte.html" TargetMode="External"/><Relationship Id="rId66" Type="http://schemas.openxmlformats.org/officeDocument/2006/relationships/hyperlink" Target="https://www.wko.at/Content.Node/branchen/oe/Maler-und-Tapezierer/2014-06-02-VRUG-Verbraucherrechte1.html" TargetMode="External"/><Relationship Id="rId87" Type="http://schemas.openxmlformats.org/officeDocument/2006/relationships/hyperlink" Target="https://www.wko.at/Content.Node/branchen/oe/Bauhilfsgewerbe/2014-06-02-VRUG-Verbraucherrechte.html" TargetMode="External"/><Relationship Id="rId110" Type="http://schemas.openxmlformats.org/officeDocument/2006/relationships/hyperlink" Target="https://www.wko.at/Content.Node/branchen/oe/Tischler-und-Holzgestaltende-Gewerbe/3_Produkte_Bootbauer.pdf" TargetMode="External"/><Relationship Id="rId131" Type="http://schemas.openxmlformats.org/officeDocument/2006/relationships/hyperlink" Target="https://www.wko.at/Content.Node/branchen/oe/Metalltechniker/Verbraucherrechte_____Richtlinie_-_Umsetzungsgesetz_bringt_.html" TargetMode="External"/><Relationship Id="rId327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8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69" Type="http://schemas.openxmlformats.org/officeDocument/2006/relationships/hyperlink" Target="https://www.wko.at/Content.Node/branchen/oe/Gesundheitsberufe/Zahntechniker/Verbraucherrechte-Richtlinie-Umsetzungsgesetz_bringt_wesent.html" TargetMode="External"/><Relationship Id="rId152" Type="http://schemas.openxmlformats.org/officeDocument/2006/relationships/hyperlink" Target="https://www.wko.at/Content.Node/branchen/oe/Metalltechniker/Verbraucherrechte_____Richtlinie_-_Umsetzungsgesetz_bringt_.html" TargetMode="External"/><Relationship Id="rId173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194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8" Type="http://schemas.openxmlformats.org/officeDocument/2006/relationships/hyperlink" Target="https://www.wko.at/Content.Node/branchen/oe/Mechatroniker/Verbraucherrechte_____Richtlinie_-_Umsetzungsgesetz_bringt_.html" TargetMode="External"/><Relationship Id="rId229" Type="http://schemas.openxmlformats.org/officeDocument/2006/relationships/hyperlink" Target="https://www.wko.at/Content.Node/branchen/oe/Mechatroniker/Verbraucherrechte_____Richtlinie_-_Umsetzungsgesetz_bringt_.html" TargetMode="External"/><Relationship Id="rId380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15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36" Type="http://schemas.openxmlformats.org/officeDocument/2006/relationships/hyperlink" Target="https://www.wko.at/Content.Node/branchen/oe/Gewerbliche-Dienstleister/Verbraucherrechte-Richtlinie-Umsetzungsgesetz_bringt_wesent.html" TargetMode="External"/><Relationship Id="rId457" Type="http://schemas.openxmlformats.org/officeDocument/2006/relationships/hyperlink" Target="https://www.wko.at/Content.Node/branchen/oe/Gewerbliche-Dienstleister/Verbraucherrechte-Richtlinie-Umsetzungsgesetz_bringt_wesent.html" TargetMode="External"/><Relationship Id="rId240" Type="http://schemas.openxmlformats.org/officeDocument/2006/relationships/hyperlink" Target="https://www.wko.at/Content.Node/branchen/oe/Kunsthandwerke/Verbraucherrechte-Richtlinie-Umsetzungsgesetz_bringt_wesent.html" TargetMode="External"/><Relationship Id="rId261" Type="http://schemas.openxmlformats.org/officeDocument/2006/relationships/hyperlink" Target="https://www.wko.at/Content.Node/branchen/oe/Kunsthandwerke/Verbraucherrechte-Richtlinie-Umsetzungsgesetz_bringt_wesent.html" TargetMode="External"/><Relationship Id="rId14" Type="http://schemas.openxmlformats.org/officeDocument/2006/relationships/hyperlink" Target="https://www.wko.at/Content.Node/branchen/oe/Steinmetze/2014-06-02-VRUG-Verbraucherrechte.html" TargetMode="External"/><Relationship Id="rId35" Type="http://schemas.openxmlformats.org/officeDocument/2006/relationships/hyperlink" Target="https://www.wko.at/Content.Node/branchen/oe/Dachdecker-Glaser-und-Spengler/2014-06-02-VRUG-Verbraucherrechte2.html" TargetMode="External"/><Relationship Id="rId56" Type="http://schemas.openxmlformats.org/officeDocument/2006/relationships/hyperlink" Target="https://www.wko.at/Content.Node/branchen/oe/Maler-und-Tapezierer/2014-06-02-VRUG-Verbraucherrechte1.html" TargetMode="External"/><Relationship Id="rId77" Type="http://schemas.openxmlformats.org/officeDocument/2006/relationships/hyperlink" Target="https://www.wko.at/Content.Node/branchen/oe/Bauhilfsgewerbe/2014-06-02-VRUG-Verbraucherrechte.html" TargetMode="External"/><Relationship Id="rId100" Type="http://schemas.openxmlformats.org/officeDocument/2006/relationships/hyperlink" Target="https://www.wko.at/Content.Node/branchen/oe/Bauhilfsgewerbe/2014-06-02-VRUG-Verbraucherrechte.html" TargetMode="External"/><Relationship Id="rId282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17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38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59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8" Type="http://schemas.openxmlformats.org/officeDocument/2006/relationships/hyperlink" Target="https://www.wko.at/Content.Node/branchen/oe/Steinmetze/2014-06-02-VRUG-Verbraucherrechte.html" TargetMode="External"/><Relationship Id="rId98" Type="http://schemas.openxmlformats.org/officeDocument/2006/relationships/hyperlink" Target="https://www.wko.at/Content.Node/branchen/oe/Bauhilfsgewerbe/2014-06-02-VRUG-Verbraucherrechte.html" TargetMode="External"/><Relationship Id="rId121" Type="http://schemas.openxmlformats.org/officeDocument/2006/relationships/hyperlink" Target="https://www.wko.at/Content.Node/branchen/oe/Metalltechniker/Verbraucherrechte_____Richtlinie_-_Umsetzungsgesetz_bringt_.html" TargetMode="External"/><Relationship Id="rId142" Type="http://schemas.openxmlformats.org/officeDocument/2006/relationships/hyperlink" Target="https://www.wko.at/Content.Node/branchen/oe/Metalltechniker/Verbraucherrechte_____Richtlinie_-_Umsetzungsgesetz_bringt_.html" TargetMode="External"/><Relationship Id="rId163" Type="http://schemas.openxmlformats.org/officeDocument/2006/relationships/hyperlink" Target="https://www.wko.at/Content.Node/branchen/oe/Metalltechniker/Verbraucherrechte_____Richtlinie_-_Umsetzungsgesetz_bringt_.html" TargetMode="External"/><Relationship Id="rId184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219" Type="http://schemas.openxmlformats.org/officeDocument/2006/relationships/hyperlink" Target="https://www.wko.at/Content.Node/branchen/oe/Mechatroniker/Verbraucherrechte_____Richtlinie_-_Umsetzungsgesetz_bringt_.html" TargetMode="External"/><Relationship Id="rId370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391" Type="http://schemas.openxmlformats.org/officeDocument/2006/relationships/hyperlink" Target="https://www.wko.at/Content.Node/branchen/oe/Berufsfotografen/Verbraucherrechte-Richtlinie-Umsetzungsgesetz_bringt_wesent.html" TargetMode="External"/><Relationship Id="rId405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26" Type="http://schemas.openxmlformats.org/officeDocument/2006/relationships/hyperlink" Target="https://www.wko.at/Content.Node/branchen/oe/Friseure/Verbraucherrechte-Richtlinie-Umsetzungsgesetz_bringt_wesent.html" TargetMode="External"/><Relationship Id="rId447" Type="http://schemas.openxmlformats.org/officeDocument/2006/relationships/hyperlink" Target="https://www.wko.at/Content.Node/branchen/oe/Gewerbliche-Dienstleister/Verbraucherrechte-Richtlinie-Umsetzungsgesetz_bringt_wesent.html" TargetMode="External"/><Relationship Id="rId230" Type="http://schemas.openxmlformats.org/officeDocument/2006/relationships/hyperlink" Target="https://www.wko.at/Content.Node/branchen/oe/Kraftfahrzeugtechniker/Verbraucherrechte_____Richtlinie_-_Umsetzungsgesetz_bringt_.html" TargetMode="External"/><Relationship Id="rId251" Type="http://schemas.openxmlformats.org/officeDocument/2006/relationships/hyperlink" Target="https://www.wko.at/Content.Node/branchen/oe/Kunsthandwerke/Verbraucherrechte-Richtlinie-Umsetzungsgesetz_bringt_wesent.html" TargetMode="External"/><Relationship Id="rId468" Type="http://schemas.openxmlformats.org/officeDocument/2006/relationships/fontTable" Target="fontTable.xml"/><Relationship Id="rId25" Type="http://schemas.openxmlformats.org/officeDocument/2006/relationships/hyperlink" Target="https://www.wko.at/Content.Node/branchen/oe/Dachdecker-Glaser-und-Spengler/2014-06-02-VRUG-Verbraucherrechte1.html" TargetMode="External"/><Relationship Id="rId46" Type="http://schemas.openxmlformats.org/officeDocument/2006/relationships/hyperlink" Target="https://www.wko.at/Content.Node/branchen/oe/Maler-und-Tapezierer/2014-06-02-VRUG-Verbraucherrechte.html" TargetMode="External"/><Relationship Id="rId67" Type="http://schemas.openxmlformats.org/officeDocument/2006/relationships/hyperlink" Target="https://www.wko.at/Content.Node/branchen/oe/Maler-und-Tapezierer/2014-06-02-VRUG-Verbraucherrechte1.html" TargetMode="External"/><Relationship Id="rId272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3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07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28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49" Type="http://schemas.openxmlformats.org/officeDocument/2006/relationships/hyperlink" Target="https://www.wko.at/Content.Node/branchen/oe/Mode-und-Bekleidungstechnik/Textilreiniger/Verbraucherrechte-Richtlinie-Umsetzungsgesetz_.html" TargetMode="External"/><Relationship Id="rId88" Type="http://schemas.openxmlformats.org/officeDocument/2006/relationships/hyperlink" Target="https://www.wko.at/Content.Node/branchen/oe/Bauhilfsgewerbe/2014-06-02-VRUG-Verbraucherrechte.html" TargetMode="External"/><Relationship Id="rId111" Type="http://schemas.openxmlformats.org/officeDocument/2006/relationships/hyperlink" Target="https://www.wko.at/Content.Node/branchen/oe/Tischler-und-Holzgestaltende-Gewerbe/1_Beispiel_Tischler_AGV_Gewerbe_Version_allgemein_Dienst.pdf" TargetMode="External"/><Relationship Id="rId132" Type="http://schemas.openxmlformats.org/officeDocument/2006/relationships/hyperlink" Target="https://www.wko.at/Content.Node/branchen/oe/Metalltechniker/Verbraucherrechte_____Richtlinie_-_Umsetzungsgesetz_bringt_.html" TargetMode="External"/><Relationship Id="rId153" Type="http://schemas.openxmlformats.org/officeDocument/2006/relationships/hyperlink" Target="https://www.wko.at/Content.Node/branchen/oe/Metalltechniker/Verbraucherrechte_____Richtlinie_-_Umsetzungsgesetz_bringt_.html" TargetMode="External"/><Relationship Id="rId174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195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9" Type="http://schemas.openxmlformats.org/officeDocument/2006/relationships/hyperlink" Target="https://www.wko.at/Content.Node/branchen/oe/Mechatroniker/Verbraucherrechte_____Richtlinie_-_Umsetzungsgesetz_bringt_.html" TargetMode="External"/><Relationship Id="rId360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81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16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220" Type="http://schemas.openxmlformats.org/officeDocument/2006/relationships/hyperlink" Target="https://www.wko.at/Content.Node/branchen/oe/Mechatroniker/Verbraucherrechte_____Richtlinie_-_Umsetzungsgesetz_bringt_.html" TargetMode="External"/><Relationship Id="rId241" Type="http://schemas.openxmlformats.org/officeDocument/2006/relationships/hyperlink" Target="https://www.wko.at/Content.Node/branchen/oe/Kunsthandwerke/Verbraucherrechte-Richtlinie-Umsetzungsgesetz_bringt_wesent.html" TargetMode="External"/><Relationship Id="rId437" Type="http://schemas.openxmlformats.org/officeDocument/2006/relationships/hyperlink" Target="https://www.wko.at/Content.Node/branchen/oe/Gewerbliche-Dienstleister/Verbraucherrechte-Richtlinie-Umsetzungsgesetz_bringt_wesent.html" TargetMode="External"/><Relationship Id="rId458" Type="http://schemas.openxmlformats.org/officeDocument/2006/relationships/hyperlink" Target="https://www.wko.at/Content.Node/branchen/oe/Gewerbliche-Dienstleister/Verbraucherrechte-Richtlinie-Umsetzungsgesetz_bringt_wesent.html" TargetMode="External"/><Relationship Id="rId15" Type="http://schemas.openxmlformats.org/officeDocument/2006/relationships/hyperlink" Target="https://www.wko.at/Content.Node/branchen/oe/Steinmetze/2014-06-02-VRUG-Verbraucherrechte.html" TargetMode="External"/><Relationship Id="rId36" Type="http://schemas.openxmlformats.org/officeDocument/2006/relationships/hyperlink" Target="https://www.wko.at/Content.Node/branchen/oe/Dachdecker-Glaser-und-Spengler/2014-06-02-VRUG-Verbraucherrechte2.html" TargetMode="External"/><Relationship Id="rId57" Type="http://schemas.openxmlformats.org/officeDocument/2006/relationships/hyperlink" Target="https://www.wko.at/Content.Node/branchen/oe/Maler-und-Tapezierer/2014-06-02-VRUG-Verbraucherrechte1.html" TargetMode="External"/><Relationship Id="rId262" Type="http://schemas.openxmlformats.org/officeDocument/2006/relationships/hyperlink" Target="https://www.wko.at/Content.Node/branchen/oe/Kunsthandwerke/Verbraucherrechte-Richtlinie-Umsetzungsgesetz_bringt_wesent.html" TargetMode="External"/><Relationship Id="rId283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18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39" Type="http://schemas.openxmlformats.org/officeDocument/2006/relationships/hyperlink" Target="https://www.wko.at/Content.Node/branchen/oe/Mode-und-Bekleidungstechnik/Textilreiniger/Verbraucherrechte-Richtlinie-Umsetzungsgesetz_.html" TargetMode="External"/><Relationship Id="rId78" Type="http://schemas.openxmlformats.org/officeDocument/2006/relationships/hyperlink" Target="https://www.wko.at/Content.Node/branchen/oe/Bauhilfsgewerbe/2014-06-02-VRUG-Verbraucherrechte.html" TargetMode="External"/><Relationship Id="rId99" Type="http://schemas.openxmlformats.org/officeDocument/2006/relationships/hyperlink" Target="https://www.wko.at/Content.Node/branchen/oe/Bauhilfsgewerbe/2014-06-02-VRUG-Verbraucherrechte.html" TargetMode="External"/><Relationship Id="rId101" Type="http://schemas.openxmlformats.org/officeDocument/2006/relationships/hyperlink" Target="https://www.wko.at/Content.Node/branchen/oe/Bauhilfsgewerbe/2014-06-02-VRUG-Verbraucherrechte.html" TargetMode="External"/><Relationship Id="rId122" Type="http://schemas.openxmlformats.org/officeDocument/2006/relationships/hyperlink" Target="https://www.wko.at/Content.Node/branchen/oe/Metalltechniker/Verbraucherrechte_____Richtlinie_-_Umsetzungsgesetz_bringt_.html" TargetMode="External"/><Relationship Id="rId143" Type="http://schemas.openxmlformats.org/officeDocument/2006/relationships/hyperlink" Target="https://www.wko.at/Content.Node/branchen/oe/Metalltechniker/Verbraucherrechte_____Richtlinie_-_Umsetzungsgesetz_bringt_.html" TargetMode="External"/><Relationship Id="rId164" Type="http://schemas.openxmlformats.org/officeDocument/2006/relationships/hyperlink" Target="https://www.wko.at/Content.Node/branchen/oe/Metalltechniker/Verbraucherrechte_____Richtlinie_-_Umsetzungsgesetz_bringt_.html" TargetMode="External"/><Relationship Id="rId185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50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71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06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9" Type="http://schemas.openxmlformats.org/officeDocument/2006/relationships/hyperlink" Target="https://www.wko.at/Content.Node/branchen/oe/Steinmetze/2014-06-02-VRUG-Verbraucherrechte.html" TargetMode="External"/><Relationship Id="rId210" Type="http://schemas.openxmlformats.org/officeDocument/2006/relationships/hyperlink" Target="https://www.wko.at/Content.Node/branchen/oe/Mechatroniker/Verbraucherrechte_____Richtlinie_-_Umsetzungsgesetz_bringt_.html" TargetMode="External"/><Relationship Id="rId392" Type="http://schemas.openxmlformats.org/officeDocument/2006/relationships/hyperlink" Target="https://www.wko.at/Content.Node/branchen/oe/Berufsfotografen/Verbraucherrechte-Richtlinie-Umsetzungsgesetz_bringt_wesent.html" TargetMode="External"/><Relationship Id="rId427" Type="http://schemas.openxmlformats.org/officeDocument/2006/relationships/hyperlink" Target="https://www.wko.at/Content.Node/branchen/oe/Rauchfangkehrer-und-Bestatter/n1.html" TargetMode="External"/><Relationship Id="rId448" Type="http://schemas.openxmlformats.org/officeDocument/2006/relationships/hyperlink" Target="https://www.wko.at/Content.Node/branchen/oe/Gewerbliche-Dienstleister/Verbraucherrechte-Richtlinie-Umsetzungsgesetz_bringt_wesent.html" TargetMode="External"/><Relationship Id="rId469" Type="http://schemas.openxmlformats.org/officeDocument/2006/relationships/theme" Target="theme/theme1.xml"/><Relationship Id="rId26" Type="http://schemas.openxmlformats.org/officeDocument/2006/relationships/hyperlink" Target="https://www.wko.at/Content.Node/branchen/oe/Dachdecker-Glaser-und-Spengler/2014-06-02-VRUG-Verbraucherrechte1.html" TargetMode="External"/><Relationship Id="rId231" Type="http://schemas.openxmlformats.org/officeDocument/2006/relationships/hyperlink" Target="https://www.wko.at/Content.Node/branchen/oe/Kraftfahrzeugtechniker/Verbraucherrechte_____Richtlinie_-_Umsetzungsgesetz_bringt_.html" TargetMode="External"/><Relationship Id="rId252" Type="http://schemas.openxmlformats.org/officeDocument/2006/relationships/hyperlink" Target="https://www.wko.at/Content.Node/branchen/oe/Kunsthandwerke/Verbraucherrechte-Richtlinie-Umsetzungsgesetz_bringt_wesent.html" TargetMode="External"/><Relationship Id="rId273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4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08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29" Type="http://schemas.openxmlformats.org/officeDocument/2006/relationships/hyperlink" Target="https://www.wko.at/Content.Node/branchen/oe/Mode-und-Bekleidungstechnik/Textilreiniger/Verbraucherrechte-Richtlinie-Umsetzungsgesetz_.html" TargetMode="External"/><Relationship Id="rId47" Type="http://schemas.openxmlformats.org/officeDocument/2006/relationships/hyperlink" Target="https://www.wko.at/Content.Node/branchen/oe/Maler-und-Tapezierer/2014-06-02-VRUG-Verbraucherrechte.html" TargetMode="External"/><Relationship Id="rId68" Type="http://schemas.openxmlformats.org/officeDocument/2006/relationships/hyperlink" Target="https://www.wko.at/Content.Node/branchen/oe/Maler-und-Tapezierer/2014-06-02-VRUG-Verbraucherrechte1.html" TargetMode="External"/><Relationship Id="rId89" Type="http://schemas.openxmlformats.org/officeDocument/2006/relationships/hyperlink" Target="https://www.wko.at/Content.Node/branchen/oe/Bauhilfsgewerbe/2014-06-02-VRUG-Verbraucherrechte.html" TargetMode="External"/><Relationship Id="rId112" Type="http://schemas.openxmlformats.org/officeDocument/2006/relationships/hyperlink" Target="https://www.wko.at/Content.Node/branchen/oe/Tischler-und-Holzgestaltende-Gewerbe/1_Beispiel_Tischler_AGV_Gewerbe_Version_allgemein_Dienst.pdf" TargetMode="External"/><Relationship Id="rId133" Type="http://schemas.openxmlformats.org/officeDocument/2006/relationships/hyperlink" Target="https://www.wko.at/Content.Node/branchen/oe/Metalltechniker/Verbraucherrechte_____Richtlinie_-_Umsetzungsgesetz_bringt_.html" TargetMode="External"/><Relationship Id="rId154" Type="http://schemas.openxmlformats.org/officeDocument/2006/relationships/hyperlink" Target="https://www.wko.at/Content.Node/branchen/oe/Metalltechniker/Verbraucherrechte_____Richtlinie_-_Umsetzungsgesetz_bringt_.html" TargetMode="External"/><Relationship Id="rId175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40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61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196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0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382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17" Type="http://schemas.openxmlformats.org/officeDocument/2006/relationships/hyperlink" Target="https://www.wko.at/Content.Node/branchen/oe/Chemische-Gewerbe-und-der-Denkmal-Fassaden-und-Gebaeudereiniger/Denkmal---Fassaden--und-Gebaeuderein/Verbraucherrechte-Richtlinie-Umsetzungsgesetz_bringt_wesent.html" TargetMode="External"/><Relationship Id="rId438" Type="http://schemas.openxmlformats.org/officeDocument/2006/relationships/hyperlink" Target="https://www.wko.at/Content.Node/branchen/oe/Gewerbliche-Dienstleister/Verbraucherrechte-Richtlinie-Umsetzungsgesetz_bringt_wesent.html" TargetMode="External"/><Relationship Id="rId459" Type="http://schemas.openxmlformats.org/officeDocument/2006/relationships/hyperlink" Target="https://www.wko.at/Content.Node/branchen/oe/Gewerbliche-Dienstleister/Verbraucherrechte-Richtlinie-Umsetzungsgesetz_bringt_wesent.html" TargetMode="External"/><Relationship Id="rId16" Type="http://schemas.openxmlformats.org/officeDocument/2006/relationships/hyperlink" Target="https://www.wko.at/Content.Node/branchen/oe/Steinmetze/2014-06-02-VRUG-Verbraucherrechte.html" TargetMode="External"/><Relationship Id="rId221" Type="http://schemas.openxmlformats.org/officeDocument/2006/relationships/hyperlink" Target="https://www.wko.at/Content.Node/branchen/oe/Mechatroniker/Verbraucherrechte_____Richtlinie_-_Umsetzungsgesetz_bringt_.html" TargetMode="External"/><Relationship Id="rId242" Type="http://schemas.openxmlformats.org/officeDocument/2006/relationships/hyperlink" Target="https://www.wko.at/Content.Node/branchen/oe/Kunsthandwerke/Verbraucherrechte-Richtlinie-Umsetzungsgesetz_bringt_wesent.html" TargetMode="External"/><Relationship Id="rId263" Type="http://schemas.openxmlformats.org/officeDocument/2006/relationships/hyperlink" Target="https://www.wko.at/Content.Node/branchen/oe/Kunsthandwerke/Verbraucherrechte-Richtlinie-Umsetzungsgesetz_bringt_wesent.html" TargetMode="External"/><Relationship Id="rId284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19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7" Type="http://schemas.openxmlformats.org/officeDocument/2006/relationships/hyperlink" Target="https://www.wko.at/Content.Node/branchen/oe/Hafner--Platten--und-Fliesenleger-und-Keramiker/2014-06-02-VRUG-Verbraucherrechte.html" TargetMode="External"/><Relationship Id="rId58" Type="http://schemas.openxmlformats.org/officeDocument/2006/relationships/hyperlink" Target="https://www.wko.at/Content.Node/branchen/oe/Maler-und-Tapezierer/2014-06-02-VRUG-Verbraucherrechte1.html" TargetMode="External"/><Relationship Id="rId79" Type="http://schemas.openxmlformats.org/officeDocument/2006/relationships/hyperlink" Target="https://www.wko.at/Content.Node/branchen/oe/Bauhilfsgewerbe/2014-06-02-VRUG-Verbraucherrechte.html" TargetMode="External"/><Relationship Id="rId102" Type="http://schemas.openxmlformats.org/officeDocument/2006/relationships/hyperlink" Target="https://www.wko.at/Content.Node/branchen/oe/Bauhilfsgewerbe/2014-06-02-VRUG-Verbraucherrechte.html" TargetMode="External"/><Relationship Id="rId123" Type="http://schemas.openxmlformats.org/officeDocument/2006/relationships/hyperlink" Target="https://www.wko.at/Content.Node/branchen/oe/Metalltechniker/Verbraucherrechte_____Richtlinie_-_Umsetzungsgesetz_bringt_.html" TargetMode="External"/><Relationship Id="rId144" Type="http://schemas.openxmlformats.org/officeDocument/2006/relationships/hyperlink" Target="https://www.wko.at/Content.Node/branchen/oe/Metalltechniker/Verbraucherrechte_____Richtlinie_-_Umsetzungsgesetz_bringt_.html" TargetMode="External"/><Relationship Id="rId330" Type="http://schemas.openxmlformats.org/officeDocument/2006/relationships/hyperlink" Target="https://www.wko.at/Content.Node/branchen/oe/Mode-und-Bekleidungstechnik/Textilreiniger/Verbraucherrechte-Richtlinie-Umsetzungsgesetz_.html" TargetMode="External"/><Relationship Id="rId90" Type="http://schemas.openxmlformats.org/officeDocument/2006/relationships/hyperlink" Target="https://www.wko.at/Content.Node/branchen/oe/Bauhilfsgewerbe/2014-06-02-VRUG-Verbraucherrechte.html" TargetMode="External"/><Relationship Id="rId165" Type="http://schemas.openxmlformats.org/officeDocument/2006/relationships/hyperlink" Target="https://www.wko.at/Content.Node/branchen/oe/Metalltechniker/Verbraucherrechte_____Richtlinie_-_Umsetzungsgesetz_bringt_.html" TargetMode="External"/><Relationship Id="rId186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51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72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393" Type="http://schemas.openxmlformats.org/officeDocument/2006/relationships/hyperlink" Target="https://www.wko.at/Content.Node/branchen/oe/Berufsfotografen/Verbraucherrechte-Richtlinie-Umsetzungsgesetz_bringt_wesent.html" TargetMode="External"/><Relationship Id="rId407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28" Type="http://schemas.openxmlformats.org/officeDocument/2006/relationships/hyperlink" Target="https://www.wko.at/Content.Node/branchen/oe/Rauchfangkehrer-und-Bestatter/n1.html" TargetMode="External"/><Relationship Id="rId449" Type="http://schemas.openxmlformats.org/officeDocument/2006/relationships/hyperlink" Target="https://www.wko.at/Content.Node/branchen/oe/Gewerbliche-Dienstleister/Verbraucherrechte-Richtlinie-Umsetzungsgesetz_bringt_wesent.html" TargetMode="External"/><Relationship Id="rId211" Type="http://schemas.openxmlformats.org/officeDocument/2006/relationships/hyperlink" Target="https://www.wko.at/Content.Node/branchen/oe/Mechatroniker/Verbraucherrechte_____Richtlinie_-_Umsetzungsgesetz_bringt_.html" TargetMode="External"/><Relationship Id="rId232" Type="http://schemas.openxmlformats.org/officeDocument/2006/relationships/hyperlink" Target="https://www.wko.at/Content.Node/branchen/oe/Kraftfahrzeugtechniker/Verbraucherrechte_____Richtlinie_-_Umsetzungsgesetz_bringt_.html" TargetMode="External"/><Relationship Id="rId253" Type="http://schemas.openxmlformats.org/officeDocument/2006/relationships/hyperlink" Target="https://www.wko.at/Content.Node/branchen/oe/Kunsthandwerke/Verbraucherrechte-Richtlinie-Umsetzungsgesetz_bringt_wesent.html" TargetMode="External"/><Relationship Id="rId274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5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09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460" Type="http://schemas.openxmlformats.org/officeDocument/2006/relationships/hyperlink" Target="https://www.wko.at/Content.Node/branchen/oe/Gewerbliche-Dienstleister/Verbraucherrechte-Richtlinie-Umsetzungsgesetz_bringt_wesent.html" TargetMode="External"/><Relationship Id="rId27" Type="http://schemas.openxmlformats.org/officeDocument/2006/relationships/hyperlink" Target="https://www.wko.at/Content.Node/branchen/oe/Dachdecker-Glaser-und-Spengler/2014-06-02-VRUG-Verbraucherrechte1.html" TargetMode="External"/><Relationship Id="rId48" Type="http://schemas.openxmlformats.org/officeDocument/2006/relationships/hyperlink" Target="https://www.wko.at/Content.Node/branchen/oe/Maler-und-Tapezierer/2014-06-02-VRUG-Verbraucherrechte.html" TargetMode="External"/><Relationship Id="rId69" Type="http://schemas.openxmlformats.org/officeDocument/2006/relationships/hyperlink" Target="https://www.wko.at/Content.Node/branchen/oe/Maler-und-Tapezierer/2014-06-02-VRUG-Verbraucherrechte1.html" TargetMode="External"/><Relationship Id="rId113" Type="http://schemas.openxmlformats.org/officeDocument/2006/relationships/hyperlink" Target="https://www.wko.at/Content.Node/branchen/oe/Tischler-und-Holzgestaltende-Gewerbe/4_Produkte_Bildhauer.pdf" TargetMode="External"/><Relationship Id="rId134" Type="http://schemas.openxmlformats.org/officeDocument/2006/relationships/hyperlink" Target="https://www.wko.at/Content.Node/branchen/oe/Metalltechniker/Verbraucherrechte_____Richtlinie_-_Umsetzungsgesetz_bringt_.html" TargetMode="External"/><Relationship Id="rId320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80" Type="http://schemas.openxmlformats.org/officeDocument/2006/relationships/hyperlink" Target="https://www.wko.at/Content.Node/branchen/oe/Bauhilfsgewerbe/2014-06-02-VRUG-Verbraucherrechte.html" TargetMode="External"/><Relationship Id="rId155" Type="http://schemas.openxmlformats.org/officeDocument/2006/relationships/hyperlink" Target="https://www.wko.at/Content.Node/branchen/oe/Metalltechniker/Verbraucherrechte_____Richtlinie_-_Umsetzungsgesetz_bringt_.html" TargetMode="External"/><Relationship Id="rId176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197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341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62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383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18" Type="http://schemas.openxmlformats.org/officeDocument/2006/relationships/hyperlink" Target="https://www.wko.at/Content.Node/branchen/oe/Chemische-Gewerbe-und-der-Denkmal-Fassaden-und-Gebaeudereiniger/Denkmal---Fassaden--und-Gebaeuderein/Verbraucherrechte-Richtlinie-Umsetzungsgesetz_bringt_wesent.html" TargetMode="External"/><Relationship Id="rId439" Type="http://schemas.openxmlformats.org/officeDocument/2006/relationships/hyperlink" Target="https://www.wko.at/Content.Node/branchen/oe/Gewerbliche-Dienstleister/Verbraucherrechte-Richtlinie-Umsetzungsgesetz_bringt_wesent.html" TargetMode="External"/><Relationship Id="rId201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22" Type="http://schemas.openxmlformats.org/officeDocument/2006/relationships/hyperlink" Target="https://www.wko.at/Content.Node/branchen/oe/Mechatroniker/Verbraucherrechte_____Richtlinie_-_Umsetzungsgesetz_bringt_.html" TargetMode="External"/><Relationship Id="rId243" Type="http://schemas.openxmlformats.org/officeDocument/2006/relationships/hyperlink" Target="https://www.wko.at/Content.Node/branchen/oe/Kunsthandwerke/Verbraucherrechte-Richtlinie-Umsetzungsgesetz_bringt_wesent.html" TargetMode="External"/><Relationship Id="rId264" Type="http://schemas.openxmlformats.org/officeDocument/2006/relationships/hyperlink" Target="https://www.wko.at/Content.Node/branchen/oe/Kunsthandwerke/Verbraucherrechte-Richtlinie-Umsetzungsgesetz_bringt_wesent.html" TargetMode="External"/><Relationship Id="rId285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50" Type="http://schemas.openxmlformats.org/officeDocument/2006/relationships/hyperlink" Target="https://www.wko.at/Content.Node/branchen/oe/Gewerbliche-Dienstleister/Verbraucherrechte-Richtlinie-Umsetzungsgesetz_bringt_wesent.html" TargetMode="External"/><Relationship Id="rId17" Type="http://schemas.openxmlformats.org/officeDocument/2006/relationships/hyperlink" Target="https://www.wko.at/Content.Node/branchen/oe/Dachdecker-Glaser-und-Spengler/2014-06-02-VRUG-Verbraucherrechte.html" TargetMode="External"/><Relationship Id="rId38" Type="http://schemas.openxmlformats.org/officeDocument/2006/relationships/hyperlink" Target="https://www.wko.at/Content.Node/branchen/oe/Hafner--Platten--und-Fliesenleger-und-Keramiker/2014-06-02-VRUG-Verbraucherrechte.html" TargetMode="External"/><Relationship Id="rId59" Type="http://schemas.openxmlformats.org/officeDocument/2006/relationships/hyperlink" Target="https://www.wko.at/Content.Node/branchen/oe/Maler-und-Tapezierer/2014-06-02-VRUG-Verbraucherrechte1.html" TargetMode="External"/><Relationship Id="rId103" Type="http://schemas.openxmlformats.org/officeDocument/2006/relationships/hyperlink" Target="https://www.wko.at/Content.Node/branchen/oe/Bauhilfsgewerbe/2014-06-02-VRUG-Verbraucherrechte.html" TargetMode="External"/><Relationship Id="rId124" Type="http://schemas.openxmlformats.org/officeDocument/2006/relationships/hyperlink" Target="https://www.wko.at/Content.Node/branchen/oe/Metalltechniker/Verbraucherrechte_____Richtlinie_-_Umsetzungsgesetz_bringt_.html" TargetMode="External"/><Relationship Id="rId310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70" Type="http://schemas.openxmlformats.org/officeDocument/2006/relationships/hyperlink" Target="https://www.wko.at/Content.Node/branchen/oe/Maler-und-Tapezierer/2014-06-02-VRUG-Verbraucherrechte1.html" TargetMode="External"/><Relationship Id="rId91" Type="http://schemas.openxmlformats.org/officeDocument/2006/relationships/hyperlink" Target="https://www.wko.at/Content.Node/branchen/oe/Bauhilfsgewerbe/2014-06-02-VRUG-Verbraucherrechte.html" TargetMode="External"/><Relationship Id="rId145" Type="http://schemas.openxmlformats.org/officeDocument/2006/relationships/hyperlink" Target="https://www.wko.at/Content.Node/branchen/oe/Metalltechniker/Verbraucherrechte_____Richtlinie_-_Umsetzungsgesetz_bringt_.html" TargetMode="External"/><Relationship Id="rId166" Type="http://schemas.openxmlformats.org/officeDocument/2006/relationships/hyperlink" Target="https://www.wko.at/Content.Node/branchen/oe/Metalltechniker/Verbraucherrechte_____Richtlinie_-_Umsetzungsgesetz_bringt_.html" TargetMode="External"/><Relationship Id="rId187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31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52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73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394" Type="http://schemas.openxmlformats.org/officeDocument/2006/relationships/hyperlink" Target="https://www.wko.at/Content.Node/branchen/oe/Berufsfotografen/Verbraucherrechte-Richtlinie-Umsetzungsgesetz_bringt_wesent.html" TargetMode="External"/><Relationship Id="rId408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29" Type="http://schemas.openxmlformats.org/officeDocument/2006/relationships/hyperlink" Target="https://www.wko.at/Content.Node/branchen/oe/Rauchfangkehrer-und-Bestatter/Verbraucherrechte-Richtlinie-Umsetzungsgesetz_bringt_wesent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wko.at/Content.Node/branchen/oe/Mechatroniker/Verbraucherrechte_____Richtlinie_-_Umsetzungsgesetz_bringt_.html" TargetMode="External"/><Relationship Id="rId233" Type="http://schemas.openxmlformats.org/officeDocument/2006/relationships/hyperlink" Target="https://www.wko.at/Content.Node/branchen/oe/Kraftfahrzeugtechniker/Verbraucherrechte_____Richtlinie_-_Umsetzungsgesetz_bringt_.html" TargetMode="External"/><Relationship Id="rId254" Type="http://schemas.openxmlformats.org/officeDocument/2006/relationships/hyperlink" Target="https://www.wko.at/Content.Node/branchen/oe/Kunsthandwerke/Verbraucherrechte-Richtlinie-Umsetzungsgesetz_bringt_wesent.html" TargetMode="External"/><Relationship Id="rId440" Type="http://schemas.openxmlformats.org/officeDocument/2006/relationships/hyperlink" Target="https://www.wko.at/Content.Node/branchen/oe/Gewerbliche-Dienstleister/Verbraucherrechte-Richtlinie-Umsetzungsgesetz_bringt_wesent.html" TargetMode="External"/><Relationship Id="rId28" Type="http://schemas.openxmlformats.org/officeDocument/2006/relationships/hyperlink" Target="https://www.wko.at/Content.Node/branchen/oe/Dachdecker-Glaser-und-Spengler/2014-06-02-VRUG-Verbraucherrechte1.html" TargetMode="External"/><Relationship Id="rId49" Type="http://schemas.openxmlformats.org/officeDocument/2006/relationships/hyperlink" Target="https://www.wko.at/Content.Node/branchen/oe/Maler-und-Tapezierer/2014-06-02-VRUG-Verbraucherrechte.html" TargetMode="External"/><Relationship Id="rId114" Type="http://schemas.openxmlformats.org/officeDocument/2006/relationships/hyperlink" Target="https://www.wko.at/Content.Node/branchen/oe/Tischler-und-Holzgestaltende-Gewerbe/5_Produkte_Drechsler.pdf" TargetMode="External"/><Relationship Id="rId275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6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00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461" Type="http://schemas.openxmlformats.org/officeDocument/2006/relationships/hyperlink" Target="https://www.wko.at/Content.Node/branchen/oe/Gewerbliche-Dienstleister/Verbraucherrechte-Richtlinie-Umsetzungsgesetz_bringt_wesent.html" TargetMode="External"/><Relationship Id="rId60" Type="http://schemas.openxmlformats.org/officeDocument/2006/relationships/hyperlink" Target="https://www.wko.at/Content.Node/branchen/oe/Maler-und-Tapezierer/2014-06-02-VRUG-Verbraucherrechte1.html" TargetMode="External"/><Relationship Id="rId81" Type="http://schemas.openxmlformats.org/officeDocument/2006/relationships/hyperlink" Target="https://www.wko.at/Content.Node/branchen/oe/Bauhilfsgewerbe/2014-06-02-VRUG-Verbraucherrechte.html" TargetMode="External"/><Relationship Id="rId135" Type="http://schemas.openxmlformats.org/officeDocument/2006/relationships/hyperlink" Target="https://www.wko.at/Content.Node/branchen/oe/Metalltechniker/Verbraucherrechte_____Richtlinie_-_Umsetzungsgesetz_bringt_.html" TargetMode="External"/><Relationship Id="rId156" Type="http://schemas.openxmlformats.org/officeDocument/2006/relationships/hyperlink" Target="https://www.wko.at/Content.Node/branchen/oe/Metalltechniker/Verbraucherrechte_____Richtlinie_-_Umsetzungsgesetz_bringt_.html" TargetMode="External"/><Relationship Id="rId177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198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321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2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63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384" Type="http://schemas.openxmlformats.org/officeDocument/2006/relationships/hyperlink" Target="https://www.wko.at/Content.Node/branchen/oe/Gaertner-und-Floristen/Verbraucherrechte-Richtlinie-Umsetzungsgesetz_bringt_wesent.html" TargetMode="External"/><Relationship Id="rId419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202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23" Type="http://schemas.openxmlformats.org/officeDocument/2006/relationships/hyperlink" Target="https://www.wko.at/Content.Node/branchen/oe/Mechatroniker/Verbraucherrechte_____Richtlinie_-_Umsetzungsgesetz_bringt_.html" TargetMode="External"/><Relationship Id="rId244" Type="http://schemas.openxmlformats.org/officeDocument/2006/relationships/hyperlink" Target="https://www.wko.at/Content.Node/branchen/oe/Kunsthandwerke/Verbraucherrechte-Richtlinie-Umsetzungsgesetz_bringt_wesent.html" TargetMode="External"/><Relationship Id="rId430" Type="http://schemas.openxmlformats.org/officeDocument/2006/relationships/hyperlink" Target="https://www.wko.at/Content.Node/branchen/oe/Rauchfangkehrer-und-Bestatter/Verbraucherrechte-Richtlinie-Umsetzungsgesetz_bringt_wesent.html" TargetMode="External"/><Relationship Id="rId18" Type="http://schemas.openxmlformats.org/officeDocument/2006/relationships/hyperlink" Target="https://www.wko.at/Content.Node/branchen/oe/Dachdecker-Glaser-und-Spengler/2014-06-02-VRUG-Verbraucherrechte.html" TargetMode="External"/><Relationship Id="rId39" Type="http://schemas.openxmlformats.org/officeDocument/2006/relationships/hyperlink" Target="https://www.wko.at/Content.Node/branchen/oe/Hafner--Platten--und-Fliesenleger-und-Keramiker/2014-06-02-VRUG-Verbraucherrechte.html" TargetMode="External"/><Relationship Id="rId265" Type="http://schemas.openxmlformats.org/officeDocument/2006/relationships/hyperlink" Target="https://www.wko.at/Content.Node/branchen/oe/Kunsthandwerke/Verbraucherrechte-Richtlinie-Umsetzungsgesetz_bringt_wesent.html" TargetMode="External"/><Relationship Id="rId286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51" Type="http://schemas.openxmlformats.org/officeDocument/2006/relationships/hyperlink" Target="https://www.wko.at/Content.Node/branchen/oe/Gewerbliche-Dienstleister/Verbraucherrechte-Richtlinie-Umsetzungsgesetz_bringt_wesent.html" TargetMode="External"/><Relationship Id="rId50" Type="http://schemas.openxmlformats.org/officeDocument/2006/relationships/hyperlink" Target="https://www.wko.at/Content.Node/branchen/oe/Maler-und-Tapezierer/2014-06-02-VRUG-Verbraucherrechte.html" TargetMode="External"/><Relationship Id="rId104" Type="http://schemas.openxmlformats.org/officeDocument/2006/relationships/hyperlink" Target="https://www.wko.at/Content.Node/branchen/oe/Holzbau/2014-06-02-VRUG-Verbraucherrechte.html" TargetMode="External"/><Relationship Id="rId125" Type="http://schemas.openxmlformats.org/officeDocument/2006/relationships/hyperlink" Target="https://www.wko.at/Content.Node/branchen/oe/Metalltechniker/Verbraucherrechte_____Richtlinie_-_Umsetzungsgesetz_bringt_.html" TargetMode="External"/><Relationship Id="rId146" Type="http://schemas.openxmlformats.org/officeDocument/2006/relationships/hyperlink" Target="https://www.wko.at/Content.Node/branchen/oe/Metalltechniker/Verbraucherrechte_____Richtlinie_-_Umsetzungsgesetz_bringt_.html" TargetMode="External"/><Relationship Id="rId167" Type="http://schemas.openxmlformats.org/officeDocument/2006/relationships/hyperlink" Target="https://www.wko.at/Content.Node/branchen/oe/Metalltechniker/Verbraucherrechte_____Richtlinie_-_Umsetzungsgesetz_bringt_.html" TargetMode="External"/><Relationship Id="rId188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11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32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53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74" Type="http://schemas.openxmlformats.org/officeDocument/2006/relationships/hyperlink" Target="http://wko.at/fkm" TargetMode="External"/><Relationship Id="rId395" Type="http://schemas.openxmlformats.org/officeDocument/2006/relationships/hyperlink" Target="https://www.wko.at/Content.Node/branchen/oe/Berufsfotografen/Verbraucherrechte-Richtlinie-Umsetzungsgesetz_bringt_wesent.html" TargetMode="External"/><Relationship Id="rId409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71" Type="http://schemas.openxmlformats.org/officeDocument/2006/relationships/hyperlink" Target="https://www.wko.at/Content.Node/branchen/oe/Maler-und-Tapezierer/2014-06-02-VRUG-Verbraucherrechte1.html" TargetMode="External"/><Relationship Id="rId92" Type="http://schemas.openxmlformats.org/officeDocument/2006/relationships/hyperlink" Target="https://www.wko.at/Content.Node/branchen/oe/Bauhilfsgewerbe/2014-06-02-VRUG-Verbraucherrechte.html" TargetMode="External"/><Relationship Id="rId213" Type="http://schemas.openxmlformats.org/officeDocument/2006/relationships/hyperlink" Target="https://www.wko.at/Content.Node/branchen/oe/Mechatroniker/Verbraucherrechte_____Richtlinie_-_Umsetzungsgesetz_bringt_.html" TargetMode="External"/><Relationship Id="rId234" Type="http://schemas.openxmlformats.org/officeDocument/2006/relationships/hyperlink" Target="https://www.wko.at/Content.Node/branchen/oe/Kunsthandwerke/Verbraucherrechte-Richtlinie-Umsetzungsgesetz_bringt_wesent.html" TargetMode="External"/><Relationship Id="rId420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ko.at/Content.Node/branchen/oe/Dachdecker-Glaser-und-Spengler/2014-06-02-VRUG-Verbraucherrechte1.html" TargetMode="External"/><Relationship Id="rId255" Type="http://schemas.openxmlformats.org/officeDocument/2006/relationships/hyperlink" Target="https://www.wko.at/Content.Node/branchen/oe/Kunsthandwerke/Verbraucherrechte-Richtlinie-Umsetzungsgesetz_bringt_wesent.html" TargetMode="External"/><Relationship Id="rId276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97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441" Type="http://schemas.openxmlformats.org/officeDocument/2006/relationships/hyperlink" Target="https://www.wko.at/Content.Node/branchen/oe/Gewerbliche-Dienstleister/Verbraucherrechte-Richtlinie-Umsetzungsgesetz_bringt_wesent.html" TargetMode="External"/><Relationship Id="rId462" Type="http://schemas.openxmlformats.org/officeDocument/2006/relationships/hyperlink" Target="https://www.wko.at/Content.Node/branchen/oe/Gewerbliche-Dienstleister/Verbraucherrechte-Richtlinie-Umsetzungsgesetz_bringt_wesent.html" TargetMode="External"/><Relationship Id="rId40" Type="http://schemas.openxmlformats.org/officeDocument/2006/relationships/hyperlink" Target="https://www.wko.at/Content.Node/branchen/oe/Hafner--Platten--und-Fliesenleger-und-Keramiker/2014-06-02-VRUG-Verbraucherrechte.html" TargetMode="External"/><Relationship Id="rId115" Type="http://schemas.openxmlformats.org/officeDocument/2006/relationships/hyperlink" Target="https://www.wko.at/Content.Node/branchen/oe/Karosseriebautechniker--Karosserielackierer-und-Wagner/2_Produkte_Karosseriebautechniker.pdf" TargetMode="External"/><Relationship Id="rId136" Type="http://schemas.openxmlformats.org/officeDocument/2006/relationships/hyperlink" Target="https://www.wko.at/Content.Node/branchen/oe/Metalltechniker/Verbraucherrechte_____Richtlinie_-_Umsetzungsgesetz_bringt_.html" TargetMode="External"/><Relationship Id="rId157" Type="http://schemas.openxmlformats.org/officeDocument/2006/relationships/hyperlink" Target="https://www.wko.at/Content.Node/branchen/oe/Metalltechniker/Verbraucherrechte_____Richtlinie_-_Umsetzungsgesetz_bringt_.html" TargetMode="External"/><Relationship Id="rId178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01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22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3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64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61" Type="http://schemas.openxmlformats.org/officeDocument/2006/relationships/hyperlink" Target="https://www.wko.at/Content.Node/branchen/oe/Maler-und-Tapezierer/2014-06-02-VRUG-Verbraucherrechte1.html" TargetMode="External"/><Relationship Id="rId82" Type="http://schemas.openxmlformats.org/officeDocument/2006/relationships/hyperlink" Target="https://www.wko.at/Content.Node/branchen/oe/Bauhilfsgewerbe/2014-06-02-VRUG-Verbraucherrechte.html" TargetMode="External"/><Relationship Id="rId199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3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385" Type="http://schemas.openxmlformats.org/officeDocument/2006/relationships/hyperlink" Target="https://www.wko.at/Content.Node/branchen/oe/Gaertner-und-Floristen/Verbraucherrechte-Richtlinie-Umsetzungsgesetz_bringt_wesent.html" TargetMode="External"/><Relationship Id="rId19" Type="http://schemas.openxmlformats.org/officeDocument/2006/relationships/hyperlink" Target="https://www.wko.at/Content.Node/branchen/oe/Dachdecker-Glaser-und-Spengler/2014-06-02-VRUG-Verbraucherrechte.html" TargetMode="External"/><Relationship Id="rId224" Type="http://schemas.openxmlformats.org/officeDocument/2006/relationships/hyperlink" Target="https://www.wko.at/Content.Node/branchen/oe/Mechatroniker/Verbraucherrechte_____Richtlinie_-_Umsetzungsgesetz_bringt_.html" TargetMode="External"/><Relationship Id="rId245" Type="http://schemas.openxmlformats.org/officeDocument/2006/relationships/hyperlink" Target="https://www.wko.at/Content.Node/branchen/oe/Kunsthandwerke/Verbraucherrechte-Richtlinie-Umsetzungsgesetz_bringt_wesent.html" TargetMode="External"/><Relationship Id="rId266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87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10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31" Type="http://schemas.openxmlformats.org/officeDocument/2006/relationships/hyperlink" Target="https://www.wko.at/Content.Node/branchen/oe/Gewerbliche-Dienstleister/Verbraucherrechte-Richtlinie-Umsetzungsgesetz_bringt_wesent.html" TargetMode="External"/><Relationship Id="rId452" Type="http://schemas.openxmlformats.org/officeDocument/2006/relationships/hyperlink" Target="https://www.wko.at/Content.Node/branchen/oe/Gewerbliche-Dienstleister/Verbraucherrechte-Richtlinie-Umsetzungsgesetz_bringt_wesent.html" TargetMode="External"/><Relationship Id="rId30" Type="http://schemas.openxmlformats.org/officeDocument/2006/relationships/hyperlink" Target="https://www.wko.at/Content.Node/branchen/oe/Dachdecker-Glaser-und-Spengler/2014-06-02-VRUG-Verbraucherrechte1.html" TargetMode="External"/><Relationship Id="rId105" Type="http://schemas.openxmlformats.org/officeDocument/2006/relationships/hyperlink" Target="https://www.wko.at/Content.Node/branchen/oe/Holzbau/2014-06-02-VRUG-Verbraucherrechte.html" TargetMode="External"/><Relationship Id="rId126" Type="http://schemas.openxmlformats.org/officeDocument/2006/relationships/hyperlink" Target="https://www.wko.at/Content.Node/branchen/oe/Metalltechniker/Verbraucherrechte_____Richtlinie_-_Umsetzungsgesetz_bringt_.html" TargetMode="External"/><Relationship Id="rId147" Type="http://schemas.openxmlformats.org/officeDocument/2006/relationships/hyperlink" Target="https://www.wko.at/Content.Node/branchen/oe/Metalltechniker/Verbraucherrechte_____Richtlinie_-_Umsetzungsgesetz_bringt_.html" TargetMode="External"/><Relationship Id="rId168" Type="http://schemas.openxmlformats.org/officeDocument/2006/relationships/hyperlink" Target="https://www.wko.at/Content.Node/branchen/oe/Metalltechniker/Verbraucherrechte_____Richtlinie_-_Umsetzungsgesetz_bringt_.html" TargetMode="External"/><Relationship Id="rId312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33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54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51" Type="http://schemas.openxmlformats.org/officeDocument/2006/relationships/hyperlink" Target="https://www.wko.at/Content.Node/branchen/oe/Maler-und-Tapezierer/2014-06-02-VRUG-Verbraucherrechte.html" TargetMode="External"/><Relationship Id="rId72" Type="http://schemas.openxmlformats.org/officeDocument/2006/relationships/hyperlink" Target="https://www.wko.at/Content.Node/branchen/oe/Maler-und-Tapezierer/2014-06-02-VRUG-Verbraucherrechte1.html" TargetMode="External"/><Relationship Id="rId93" Type="http://schemas.openxmlformats.org/officeDocument/2006/relationships/hyperlink" Target="https://www.wko.at/Content.Node/branchen/oe/Bauhilfsgewerbe/2014-06-02-VRUG-Verbraucherrechte.html" TargetMode="External"/><Relationship Id="rId189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75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396" Type="http://schemas.openxmlformats.org/officeDocument/2006/relationships/hyperlink" Target="https://www.wko.at/Content.Node/branchen/oe/Berufsfotografen/Verbraucherrechte-Richtlinie-Umsetzungsgesetz_bringt_wesen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wko.at/Content.Node/branchen/oe/Mechatroniker/Verbraucherrechte_____Richtlinie_-_Umsetzungsgesetz_bringt_.html" TargetMode="External"/><Relationship Id="rId235" Type="http://schemas.openxmlformats.org/officeDocument/2006/relationships/hyperlink" Target="https://www.wko.at/Content.Node/branchen/oe/Kunsthandwerke/Verbraucherrechte-Richtlinie-Umsetzungsgesetz_bringt_wesent.html" TargetMode="External"/><Relationship Id="rId256" Type="http://schemas.openxmlformats.org/officeDocument/2006/relationships/hyperlink" Target="https://www.wko.at/Content.Node/branchen/oe/Kunsthandwerke/Verbraucherrechte-Richtlinie-Umsetzungsgesetz_bringt_wesent.html" TargetMode="External"/><Relationship Id="rId277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298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400" Type="http://schemas.openxmlformats.org/officeDocument/2006/relationships/hyperlink" Target="https://www.wko.at/Content.Node/branchen/oe/Berufsfotografen/Verbraucherrechte-Richtlinie-Umsetzungsgesetz_bringt_wesent.html" TargetMode="External"/><Relationship Id="rId421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42" Type="http://schemas.openxmlformats.org/officeDocument/2006/relationships/hyperlink" Target="https://www.wko.at/Content.Node/branchen/oe/Gewerbliche-Dienstleister/Verbraucherrechte-Richtlinie-Umsetzungsgesetz_bringt_wesent.html" TargetMode="External"/><Relationship Id="rId463" Type="http://schemas.openxmlformats.org/officeDocument/2006/relationships/hyperlink" Target="https://www.wko.at/Content.Node/branchen/oe/Gewerbliche-Dienstleister/Verbraucherrechte-Richtlinie-Umsetzungsgesetz_bringt_wesent.html" TargetMode="External"/><Relationship Id="rId116" Type="http://schemas.openxmlformats.org/officeDocument/2006/relationships/hyperlink" Target="https://www.wko.at/Content.Node/branchen/oe/Karosseriebautechniker--Karosserielackierer-und-Wagner/2_Produkte_Karosseriebautechniker.pdf" TargetMode="External"/><Relationship Id="rId137" Type="http://schemas.openxmlformats.org/officeDocument/2006/relationships/hyperlink" Target="https://www.wko.at/Content.Node/branchen/oe/Metalltechniker/Verbraucherrechte_____Richtlinie_-_Umsetzungsgesetz_bringt_.html" TargetMode="External"/><Relationship Id="rId158" Type="http://schemas.openxmlformats.org/officeDocument/2006/relationships/hyperlink" Target="https://www.wko.at/Content.Node/branchen/oe/Metalltechniker/Verbraucherrechte_____Richtlinie_-_Umsetzungsgesetz_bringt_.html" TargetMode="External"/><Relationship Id="rId302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23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4" Type="http://schemas.openxmlformats.org/officeDocument/2006/relationships/hyperlink" Target="https://www.wko.at/Content.Node/branchen/oe/Mode-und-Bekleidungstechnik/Textilreiniger/Verbraucherrechte-Richtlinie-Umsetzungsgesetz_.html" TargetMode="External"/><Relationship Id="rId20" Type="http://schemas.openxmlformats.org/officeDocument/2006/relationships/hyperlink" Target="https://www.wko.at/Content.Node/branchen/oe/Dachdecker-Glaser-und-Spengler/2014-06-02-VRUG-Verbraucherrechte.html" TargetMode="External"/><Relationship Id="rId41" Type="http://schemas.openxmlformats.org/officeDocument/2006/relationships/hyperlink" Target="https://www.wko.at/Content.Node/branchen/oe/Hafner--Platten--und-Fliesenleger-und-Keramiker/2014-06-02-VRUG-Verbraucherrechte.html" TargetMode="External"/><Relationship Id="rId62" Type="http://schemas.openxmlformats.org/officeDocument/2006/relationships/hyperlink" Target="https://www.wko.at/Content.Node/branchen/oe/Maler-und-Tapezierer/2014-06-02-VRUG-Verbraucherrechte1.html" TargetMode="External"/><Relationship Id="rId83" Type="http://schemas.openxmlformats.org/officeDocument/2006/relationships/hyperlink" Target="https://www.wko.at/Content.Node/branchen/oe/Bauhilfsgewerbe/2014-06-02-VRUG-Verbraucherrechte.html" TargetMode="External"/><Relationship Id="rId179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65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386" Type="http://schemas.openxmlformats.org/officeDocument/2006/relationships/hyperlink" Target="https://www.wko.at/Content.Node/branchen/oe/Berufsfotografen/Verbraucherrechte-Richtlinie-Umsetzungsgesetz_bringt_wesent.html" TargetMode="External"/><Relationship Id="rId190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204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25" Type="http://schemas.openxmlformats.org/officeDocument/2006/relationships/hyperlink" Target="https://www.wko.at/Content.Node/branchen/oe/Mechatroniker/Verbraucherrechte_____Richtlinie_-_Umsetzungsgesetz_bringt_.html" TargetMode="External"/><Relationship Id="rId246" Type="http://schemas.openxmlformats.org/officeDocument/2006/relationships/hyperlink" Target="https://www.wko.at/Content.Node/branchen/oe/Kunsthandwerke/Verbraucherrechte-Richtlinie-Umsetzungsgesetz_bringt_wesent.html" TargetMode="External"/><Relationship Id="rId267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288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11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32" Type="http://schemas.openxmlformats.org/officeDocument/2006/relationships/hyperlink" Target="https://www.wko.at/Content.Node/branchen/oe/Gewerbliche-Dienstleister/Verbraucherrechte-Richtlinie-Umsetzungsgesetz_bringt_wesent.html" TargetMode="External"/><Relationship Id="rId453" Type="http://schemas.openxmlformats.org/officeDocument/2006/relationships/hyperlink" Target="https://www.wko.at/Content.Node/branchen/oe/Gewerbliche-Dienstleister/Verbraucherrechte-Richtlinie-Umsetzungsgesetz_bringt_wesent.html" TargetMode="External"/><Relationship Id="rId106" Type="http://schemas.openxmlformats.org/officeDocument/2006/relationships/hyperlink" Target="https://www.wko.at/Content.Node/branchen/oe/Holzbau/2014-06-02-VRUG-Verbraucherrechte.html" TargetMode="External"/><Relationship Id="rId127" Type="http://schemas.openxmlformats.org/officeDocument/2006/relationships/hyperlink" Target="https://www.wko.at/Content.Node/branchen/oe/Metalltechniker/Verbraucherrechte_____Richtlinie_-_Umsetzungsgesetz_bringt_.html" TargetMode="External"/><Relationship Id="rId313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10" Type="http://schemas.openxmlformats.org/officeDocument/2006/relationships/hyperlink" Target="https://www.wko.at/Content.Node/branchen/oe/Steinmetze/2014-06-02-VRUG-Verbraucherrechte.html" TargetMode="External"/><Relationship Id="rId31" Type="http://schemas.openxmlformats.org/officeDocument/2006/relationships/hyperlink" Target="https://www.wko.at/Content.Node/branchen/oe/Dachdecker-Glaser-und-Spengler/2014-06-02-VRUG-Verbraucherrechte1.html" TargetMode="External"/><Relationship Id="rId52" Type="http://schemas.openxmlformats.org/officeDocument/2006/relationships/hyperlink" Target="https://www.wko.at/Content.Node/branchen/oe/Maler-und-Tapezierer/2014-06-02-VRUG-Verbraucherrechte.html" TargetMode="External"/><Relationship Id="rId73" Type="http://schemas.openxmlformats.org/officeDocument/2006/relationships/hyperlink" Target="https://www.wko.at/Content.Node/branchen/oe/Bauhilfsgewerbe/2014-06-02-VRUG-Verbraucherrechte.html" TargetMode="External"/><Relationship Id="rId94" Type="http://schemas.openxmlformats.org/officeDocument/2006/relationships/hyperlink" Target="https://www.wko.at/Content.Node/branchen/oe/Bauhilfsgewerbe/2014-06-02-VRUG-Verbraucherrechte.html" TargetMode="External"/><Relationship Id="rId148" Type="http://schemas.openxmlformats.org/officeDocument/2006/relationships/hyperlink" Target="https://www.wko.at/Content.Node/branchen/oe/Metalltechniker/Verbraucherrechte_____Richtlinie_-_Umsetzungsgesetz_bringt_.html" TargetMode="External"/><Relationship Id="rId169" Type="http://schemas.openxmlformats.org/officeDocument/2006/relationships/hyperlink" Target="https://www.wko.at/Content.Node/branchen/oe/Metalltechniker/Verbraucherrechte_____Richtlinie_-_Umsetzungsgesetz_bringt_.html" TargetMode="External"/><Relationship Id="rId334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55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76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397" Type="http://schemas.openxmlformats.org/officeDocument/2006/relationships/hyperlink" Target="https://www.wko.at/Content.Node/branchen/oe/Berufsfotografen/Verbraucherrechte-Richtlinie-Umsetzungsgesetz_bringt_wesent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215" Type="http://schemas.openxmlformats.org/officeDocument/2006/relationships/hyperlink" Target="https://www.wko.at/Content.Node/branchen/oe/Mechatroniker/Verbraucherrechte_____Richtlinie_-_Umsetzungsgesetz_bringt_.html" TargetMode="External"/><Relationship Id="rId236" Type="http://schemas.openxmlformats.org/officeDocument/2006/relationships/hyperlink" Target="https://www.wko.at/Content.Node/branchen/oe/Kunsthandwerke/Verbraucherrechte-Richtlinie-Umsetzungsgesetz_bringt_wesent.html" TargetMode="External"/><Relationship Id="rId257" Type="http://schemas.openxmlformats.org/officeDocument/2006/relationships/hyperlink" Target="https://www.wko.at/Content.Node/branchen/oe/Kunsthandwerke/Verbraucherrechte-Richtlinie-Umsetzungsgesetz_bringt_wesent.html" TargetMode="External"/><Relationship Id="rId278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01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422" Type="http://schemas.openxmlformats.org/officeDocument/2006/relationships/hyperlink" Target="https://www.wko.at/Content.Node/branchen/oe/Friseure/Verbraucherrechte-Richtlinie-Umsetzungsgesetz_bringt_wesent.html" TargetMode="External"/><Relationship Id="rId443" Type="http://schemas.openxmlformats.org/officeDocument/2006/relationships/hyperlink" Target="https://www.wko.at/Content.Node/branchen/oe/Gewerbliche-Dienstleister/Verbraucherrechte-Richtlinie-Umsetzungsgesetz_bringt_wesent.html" TargetMode="External"/><Relationship Id="rId464" Type="http://schemas.openxmlformats.org/officeDocument/2006/relationships/hyperlink" Target="https://www.wko.at/Content.Node/branchen/oe/Gewerbliche-Dienstleister/Verbraucherrechte-Richtlinie-Umsetzungsgesetz_bringt_wesent.html" TargetMode="External"/><Relationship Id="rId303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42" Type="http://schemas.openxmlformats.org/officeDocument/2006/relationships/hyperlink" Target="https://www.wko.at/Content.Node/branchen/oe/Maler-und-Tapezierer/2014-06-02-VRUG-Verbraucherrechte.html" TargetMode="External"/><Relationship Id="rId84" Type="http://schemas.openxmlformats.org/officeDocument/2006/relationships/hyperlink" Target="https://www.wko.at/Content.Node/branchen/oe/Bauhilfsgewerbe/2014-06-02-VRUG-Verbraucherrechte.html" TargetMode="External"/><Relationship Id="rId138" Type="http://schemas.openxmlformats.org/officeDocument/2006/relationships/hyperlink" Target="https://www.wko.at/Content.Node/branchen/oe/Metalltechniker/Verbraucherrechte_____Richtlinie_-_Umsetzungsgesetz_bringt_.html" TargetMode="External"/><Relationship Id="rId345" Type="http://schemas.openxmlformats.org/officeDocument/2006/relationships/hyperlink" Target="https://www.wko.at/Content.Node/branchen/oe/Mode-und-Bekleidungstechnik/Textilreiniger/Verbraucherrechte-Richtlinie-Umsetzungsgesetz_.html" TargetMode="External"/><Relationship Id="rId387" Type="http://schemas.openxmlformats.org/officeDocument/2006/relationships/hyperlink" Target="https://www.wko.at/Content.Node/branchen/oe/Berufsfotografen/Verbraucherrechte-Richtlinie-Umsetzungsgesetz_bringt_wesent.html" TargetMode="External"/><Relationship Id="rId191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05" Type="http://schemas.openxmlformats.org/officeDocument/2006/relationships/hyperlink" Target="https://www.wko.at/Content.Node/branchen/oe/Elektro-Gebaeude-Alarm-und-Kommunikationstechniker/Verbraucherrechte_____Richtlinie_-_Umsetzungsgesetz_bringt_.html" TargetMode="External"/><Relationship Id="rId247" Type="http://schemas.openxmlformats.org/officeDocument/2006/relationships/hyperlink" Target="https://www.wko.at/Content.Node/branchen/oe/Kunsthandwerke/Verbraucherrechte-Richtlinie-Umsetzungsgesetz_bringt_wesent.html" TargetMode="External"/><Relationship Id="rId412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107" Type="http://schemas.openxmlformats.org/officeDocument/2006/relationships/hyperlink" Target="https://www.wko.at/Content.Node/branchen/oe/Holzbau/2014-06-02-VRUG-Verbraucherrechte.html" TargetMode="External"/><Relationship Id="rId289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454" Type="http://schemas.openxmlformats.org/officeDocument/2006/relationships/hyperlink" Target="https://www.wko.at/Content.Node/branchen/oe/Gewerbliche-Dienstleister/Verbraucherrechte-Richtlinie-Umsetzungsgesetz_bringt_wesent.html" TargetMode="External"/><Relationship Id="rId11" Type="http://schemas.openxmlformats.org/officeDocument/2006/relationships/hyperlink" Target="https://www.wko.at/Content.Node/branchen/oe/Steinmetze/2014-06-02-VRUG-Verbraucherrechte.html" TargetMode="External"/><Relationship Id="rId53" Type="http://schemas.openxmlformats.org/officeDocument/2006/relationships/hyperlink" Target="https://www.wko.at/Content.Node/branchen/oe/Maler-und-Tapezierer/2014-06-02-VRUG-Verbraucherrechte.html" TargetMode="External"/><Relationship Id="rId149" Type="http://schemas.openxmlformats.org/officeDocument/2006/relationships/hyperlink" Target="https://www.wko.at/Content.Node/branchen/oe/Metalltechniker/Verbraucherrechte_____Richtlinie_-_Umsetzungsgesetz_bringt_.html" TargetMode="External"/><Relationship Id="rId314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56" Type="http://schemas.openxmlformats.org/officeDocument/2006/relationships/hyperlink" Target="https://www.wko.at/Content.Node/branchen/oe/Gesundheitsberufe/Orthopaedieschuhmacher/Verbraucherrechte-Richtlinie-Umsetzungsgesetz_bringt_wesent.html" TargetMode="External"/><Relationship Id="rId398" Type="http://schemas.openxmlformats.org/officeDocument/2006/relationships/hyperlink" Target="https://www.wko.at/Content.Node/branchen/oe/Berufsfotografen/Verbraucherrechte-Richtlinie-Umsetzungsgesetz_bringt_wesent.html" TargetMode="External"/><Relationship Id="rId95" Type="http://schemas.openxmlformats.org/officeDocument/2006/relationships/hyperlink" Target="https://www.wko.at/Content.Node/branchen/oe/Bauhilfsgewerbe/2014-06-02-VRUG-Verbraucherrechte2.html" TargetMode="External"/><Relationship Id="rId160" Type="http://schemas.openxmlformats.org/officeDocument/2006/relationships/hyperlink" Target="https://www.wko.at/Content.Node/branchen/oe/Metalltechniker/Verbraucherrechte_____Richtlinie_-_Umsetzungsgesetz_bringt_.html" TargetMode="External"/><Relationship Id="rId216" Type="http://schemas.openxmlformats.org/officeDocument/2006/relationships/hyperlink" Target="https://www.wko.at/Content.Node/branchen/oe/Mechatroniker/Verbraucherrechte_____Richtlinie_-_Umsetzungsgesetz_bringt_.html" TargetMode="External"/><Relationship Id="rId423" Type="http://schemas.openxmlformats.org/officeDocument/2006/relationships/hyperlink" Target="https://www.wko.at/Content.Node/branchen/oe/Friseure/Verbraucherrechte-Richtlinie-Umsetzungsgesetz_bringt_wesent.html" TargetMode="External"/><Relationship Id="rId258" Type="http://schemas.openxmlformats.org/officeDocument/2006/relationships/hyperlink" Target="https://www.wko.at/Content.Node/branchen/oe/Kunsthandwerke/Verbraucherrechte-Richtlinie-Umsetzungsgesetz_bringt_wesent.html" TargetMode="External"/><Relationship Id="rId465" Type="http://schemas.openxmlformats.org/officeDocument/2006/relationships/hyperlink" Target="https://www.wko.at/Content.Node/branchen/oe/Gewerbliche-Dienstleister/Verbraucherrechte-Richtlinie-Umsetzungsgesetz_bringt_wesent.html" TargetMode="External"/><Relationship Id="rId22" Type="http://schemas.openxmlformats.org/officeDocument/2006/relationships/hyperlink" Target="https://www.wko.at/Content.Node/branchen/oe/Dachdecker-Glaser-und-Spengler/2014-06-02-VRUG-Verbraucherrechte1.html" TargetMode="External"/><Relationship Id="rId64" Type="http://schemas.openxmlformats.org/officeDocument/2006/relationships/hyperlink" Target="https://www.wko.at/Content.Node/branchen/oe/Maler-und-Tapezierer/2014-06-02-VRUG-Verbraucherrechte1.html" TargetMode="External"/><Relationship Id="rId118" Type="http://schemas.openxmlformats.org/officeDocument/2006/relationships/hyperlink" Target="https://www.wko.at/Content.Node/branchen/oe/Karosseriebautechniker--Karosserielackierer-und-Wagner/2_Produkte_Karosseriebautechniker.pdf" TargetMode="External"/><Relationship Id="rId325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67" Type="http://schemas.openxmlformats.org/officeDocument/2006/relationships/hyperlink" Target="https://www.wko.at/Content.Node/branchen/oe/Gesundheitsberufe/Augenoptiker/Verbraucherrechte-Richtlinie-Umsetzungsgesetz_bringt_wesent.html" TargetMode="External"/><Relationship Id="rId171" Type="http://schemas.openxmlformats.org/officeDocument/2006/relationships/hyperlink" Target="https://www.wko.at/Content.Node/branchen/oe/Metalltechniker/Verbraucherrechte_____Richtlinie_-_Umsetzungsgesetz_bringt_.html" TargetMode="External"/><Relationship Id="rId227" Type="http://schemas.openxmlformats.org/officeDocument/2006/relationships/hyperlink" Target="https://www.wko.at/Content.Node/branchen/oe/Mechatroniker/Verbraucherrechte_____Richtlinie_-_Umsetzungsgesetz_bringt_.html" TargetMode="External"/><Relationship Id="rId269" Type="http://schemas.openxmlformats.org/officeDocument/2006/relationships/hyperlink" Target="https://www.wko.at/Content.Node/branchen/oe/Mode-und-Bekleidungstechnik/Kuerschner/Verbraucherrechte-Richtlinie-Umsetzungsgesetz_bringt_wesent.html" TargetMode="External"/><Relationship Id="rId434" Type="http://schemas.openxmlformats.org/officeDocument/2006/relationships/hyperlink" Target="https://www.wko.at/Content.Node/branchen/oe/Gewerbliche-Dienstleister/Verbraucherrechte-Richtlinie-Umsetzungsgesetz_bringt_wesent.html" TargetMode="External"/><Relationship Id="rId33" Type="http://schemas.openxmlformats.org/officeDocument/2006/relationships/hyperlink" Target="https://www.wko.at/Content.Node/branchen/oe/Dachdecker-Glaser-und-Spengler/2014-06-02-VRUG-Verbraucherrechte2.html" TargetMode="External"/><Relationship Id="rId129" Type="http://schemas.openxmlformats.org/officeDocument/2006/relationships/hyperlink" Target="https://www.wko.at/Content.Node/branchen/oe/Metalltechniker/Verbraucherrechte_____Richtlinie_-_Umsetzungsgesetz_bringt_.html" TargetMode="External"/><Relationship Id="rId280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36" Type="http://schemas.openxmlformats.org/officeDocument/2006/relationships/hyperlink" Target="https://www.wko.at/Content.Node/branchen/oe/Mode-und-Bekleidungstechnik/Textilreiniger/Verbraucherrechte-Richtlinie-Umsetzungsgesetz_.html" TargetMode="External"/><Relationship Id="rId75" Type="http://schemas.openxmlformats.org/officeDocument/2006/relationships/hyperlink" Target="https://www.wko.at/Content.Node/branchen/oe/Bauhilfsgewerbe/2014-06-02-VRUG-Verbraucherrechte.html" TargetMode="External"/><Relationship Id="rId140" Type="http://schemas.openxmlformats.org/officeDocument/2006/relationships/hyperlink" Target="https://www.wko.at/Content.Node/branchen/oe/Metalltechniker/Verbraucherrechte_____Richtlinie_-_Umsetzungsgesetz_bringt_.html" TargetMode="External"/><Relationship Id="rId182" Type="http://schemas.openxmlformats.org/officeDocument/2006/relationships/hyperlink" Target="https://www.wko.at/Content.Node/branchen/oe/Sanitaer---Heizungs--und-Lueftungstechniker/Verbraucherrechte_____Richtlinie_-_Umsetzungsgesetz_bringt_.html" TargetMode="External"/><Relationship Id="rId378" Type="http://schemas.openxmlformats.org/officeDocument/2006/relationships/hyperlink" Target="https://www.wko.at/Content.Node/branchen/oe/Fusspfleger--Kosmetiker-und-Masseure/Verbraucherrechte-Richtlinie-Umsetzungsgesetz_bringt_wesent.html" TargetMode="External"/><Relationship Id="rId403" Type="http://schemas.openxmlformats.org/officeDocument/2006/relationships/hyperlink" Target="https://www.wko.at/Content.Node/branchen/oe/Chemische-Gewerbe-und-der-Denkmal-Fassaden-und-Gebaeudereiniger/Verbraucherrecht-Richtline-Umsetzungsgesetz.html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wko.at/Content.Node/branchen/oe/Kunsthandwerke/Verbraucherrechte-Richtlinie-Umsetzungsgesetz_bringt_wesent.html" TargetMode="External"/><Relationship Id="rId445" Type="http://schemas.openxmlformats.org/officeDocument/2006/relationships/hyperlink" Target="https://www.wko.at/Content.Node/branchen/oe/Gewerbliche-Dienstleister/Verbraucherrechte-Richtlinie-Umsetzungsgesetz_bringt_wesent.html" TargetMode="External"/><Relationship Id="rId291" Type="http://schemas.openxmlformats.org/officeDocument/2006/relationships/hyperlink" Target="https://www.wko.at/Content.Node/branchen/oe/Mode-und-Bekleidungstechnik/Bekleidungsgewerbe/Verbraucherrechte-Richtlinie-Umsetzungsgesetz_bringt_wesent.html" TargetMode="External"/><Relationship Id="rId305" Type="http://schemas.openxmlformats.org/officeDocument/2006/relationships/hyperlink" Target="https://www.wko.at/Content.Node/branchen/oe/Mode-und-Bekleidungstechnik/Sticker/Verbraucherrechte-Richtlinie-Umsetzungsgesetz_bringt_wesent.html" TargetMode="External"/><Relationship Id="rId347" Type="http://schemas.openxmlformats.org/officeDocument/2006/relationships/hyperlink" Target="https://www.wko.at/Content.Node/branchen/oe/Mode-und-Bekleidungstechnik/Textilreiniger/Verbraucherrechte-Richtlinie-Umsetzungsgesetz_.html" TargetMode="External"/><Relationship Id="rId44" Type="http://schemas.openxmlformats.org/officeDocument/2006/relationships/hyperlink" Target="https://www.wko.at/Content.Node/branchen/oe/Maler-und-Tapezierer/2014-06-02-VRUG-Verbraucherrechte.html" TargetMode="External"/><Relationship Id="rId86" Type="http://schemas.openxmlformats.org/officeDocument/2006/relationships/hyperlink" Target="https://www.wko.at/Content.Node/branchen/oe/Bauhilfsgewerbe/2014-06-02-VRUG-Verbraucherrechte.html" TargetMode="External"/><Relationship Id="rId151" Type="http://schemas.openxmlformats.org/officeDocument/2006/relationships/hyperlink" Target="https://www.wko.at/Content.Node/branchen/oe/Metalltechniker/Verbraucherrechte_____Richtlinie_-_Umsetzungsgesetz_bringt_.html" TargetMode="External"/><Relationship Id="rId389" Type="http://schemas.openxmlformats.org/officeDocument/2006/relationships/hyperlink" Target="https://www.wko.at/Content.Node/branchen/oe/Berufsfotografen/Verbraucherrechte-Richtlinie-Umsetzungsgesetz_bringt_wesent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51FF93E6.dotm</Template>
  <TotalTime>0</TotalTime>
  <Pages>59</Pages>
  <Words>20558</Words>
  <Characters>129520</Characters>
  <Application>Microsoft Office Word</Application>
  <DocSecurity>4</DocSecurity>
  <Lines>1079</Lines>
  <Paragraphs>299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149779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Karlovits Karina, WKÖ Rp</dc:creator>
  <cp:lastModifiedBy>Widhalm Brigitte,WKNÖ,Rechtspolitik</cp:lastModifiedBy>
  <cp:revision>2</cp:revision>
  <cp:lastPrinted>2014-07-11T06:23:00Z</cp:lastPrinted>
  <dcterms:created xsi:type="dcterms:W3CDTF">2014-07-11T08:35:00Z</dcterms:created>
  <dcterms:modified xsi:type="dcterms:W3CDTF">2014-07-11T08:35:00Z</dcterms:modified>
</cp:coreProperties>
</file>